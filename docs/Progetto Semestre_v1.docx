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5A2F1B53" w:rsidR="00FF0B91" w:rsidRDefault="00600A7F" w:rsidP="00D71F50">
            <w:pPr>
              <w:pStyle w:val="SUPSITestoTimes32"/>
              <w:framePr w:hSpace="0" w:wrap="auto" w:vAnchor="margin" w:hAnchor="text" w:xAlign="left" w:yAlign="inline"/>
            </w:pPr>
            <w:r>
              <w:t>GUI per applicativo di Data Collection</w:t>
            </w:r>
            <w:r w:rsidR="004710B5">
              <w:t xml:space="preserve"> – Ground Control</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itolosommario"/>
            <w:numPr>
              <w:ilvl w:val="0"/>
              <w:numId w:val="0"/>
            </w:numPr>
            <w:ind w:left="432" w:hanging="432"/>
          </w:pPr>
        </w:p>
        <w:p w14:paraId="4002D1E0" w14:textId="1CBCEFE6" w:rsidR="004710B5" w:rsidRDefault="00173D4F">
          <w:pPr>
            <w:pStyle w:val="Sommario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4462432" w:history="1">
            <w:r w:rsidR="004710B5" w:rsidRPr="00C01D68">
              <w:rPr>
                <w:rStyle w:val="Collegamentoipertestuale"/>
                <w:noProof/>
              </w:rPr>
              <w:t>1</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Introduzione</w:t>
            </w:r>
            <w:r w:rsidR="004710B5">
              <w:rPr>
                <w:noProof/>
                <w:webHidden/>
              </w:rPr>
              <w:tab/>
            </w:r>
            <w:r w:rsidR="004710B5">
              <w:rPr>
                <w:noProof/>
                <w:webHidden/>
              </w:rPr>
              <w:fldChar w:fldCharType="begin"/>
            </w:r>
            <w:r w:rsidR="004710B5">
              <w:rPr>
                <w:noProof/>
                <w:webHidden/>
              </w:rPr>
              <w:instrText xml:space="preserve"> PAGEREF _Toc94462432 \h </w:instrText>
            </w:r>
            <w:r w:rsidR="004710B5">
              <w:rPr>
                <w:noProof/>
                <w:webHidden/>
              </w:rPr>
            </w:r>
            <w:r w:rsidR="004710B5">
              <w:rPr>
                <w:noProof/>
                <w:webHidden/>
              </w:rPr>
              <w:fldChar w:fldCharType="separate"/>
            </w:r>
            <w:r w:rsidR="004710B5">
              <w:rPr>
                <w:noProof/>
                <w:webHidden/>
              </w:rPr>
              <w:t>9</w:t>
            </w:r>
            <w:r w:rsidR="004710B5">
              <w:rPr>
                <w:noProof/>
                <w:webHidden/>
              </w:rPr>
              <w:fldChar w:fldCharType="end"/>
            </w:r>
          </w:hyperlink>
        </w:p>
        <w:p w14:paraId="473A5C43" w14:textId="3577D04B" w:rsidR="004710B5" w:rsidRDefault="00541703">
          <w:pPr>
            <w:pStyle w:val="Sommario1"/>
            <w:rPr>
              <w:rFonts w:asciiTheme="minorHAnsi" w:eastAsiaTheme="minorEastAsia" w:hAnsiTheme="minorHAnsi" w:cstheme="minorBidi"/>
              <w:bCs w:val="0"/>
              <w:noProof/>
              <w:sz w:val="22"/>
              <w:u w:val="none"/>
              <w:lang w:val="it-CH" w:eastAsia="it-CH"/>
            </w:rPr>
          </w:pPr>
          <w:hyperlink w:anchor="_Toc94462433" w:history="1">
            <w:r w:rsidR="004710B5" w:rsidRPr="00C01D68">
              <w:rPr>
                <w:rStyle w:val="Collegamentoipertestuale"/>
                <w:noProof/>
              </w:rPr>
              <w:t>2</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Analisi</w:t>
            </w:r>
            <w:r w:rsidR="004710B5">
              <w:rPr>
                <w:noProof/>
                <w:webHidden/>
              </w:rPr>
              <w:tab/>
            </w:r>
            <w:r w:rsidR="004710B5">
              <w:rPr>
                <w:noProof/>
                <w:webHidden/>
              </w:rPr>
              <w:fldChar w:fldCharType="begin"/>
            </w:r>
            <w:r w:rsidR="004710B5">
              <w:rPr>
                <w:noProof/>
                <w:webHidden/>
              </w:rPr>
              <w:instrText xml:space="preserve"> PAGEREF _Toc94462433 \h </w:instrText>
            </w:r>
            <w:r w:rsidR="004710B5">
              <w:rPr>
                <w:noProof/>
                <w:webHidden/>
              </w:rPr>
            </w:r>
            <w:r w:rsidR="004710B5">
              <w:rPr>
                <w:noProof/>
                <w:webHidden/>
              </w:rPr>
              <w:fldChar w:fldCharType="separate"/>
            </w:r>
            <w:r w:rsidR="004710B5">
              <w:rPr>
                <w:noProof/>
                <w:webHidden/>
              </w:rPr>
              <w:t>11</w:t>
            </w:r>
            <w:r w:rsidR="004710B5">
              <w:rPr>
                <w:noProof/>
                <w:webHidden/>
              </w:rPr>
              <w:fldChar w:fldCharType="end"/>
            </w:r>
          </w:hyperlink>
        </w:p>
        <w:p w14:paraId="24F240AC" w14:textId="52F4A19D" w:rsidR="004710B5" w:rsidRDefault="00541703">
          <w:pPr>
            <w:pStyle w:val="Sommario2"/>
            <w:rPr>
              <w:rFonts w:asciiTheme="minorHAnsi" w:eastAsiaTheme="minorEastAsia" w:hAnsiTheme="minorHAnsi" w:cstheme="minorBidi"/>
              <w:bCs w:val="0"/>
              <w:sz w:val="22"/>
              <w:lang w:val="it-CH" w:eastAsia="it-CH"/>
            </w:rPr>
          </w:pPr>
          <w:hyperlink w:anchor="_Toc94462434" w:history="1">
            <w:r w:rsidR="004710B5" w:rsidRPr="00C01D68">
              <w:rPr>
                <w:rStyle w:val="Collegamentoipertestuale"/>
              </w:rPr>
              <w:t>2.1</w:t>
            </w:r>
            <w:r w:rsidR="004710B5">
              <w:rPr>
                <w:rFonts w:asciiTheme="minorHAnsi" w:eastAsiaTheme="minorEastAsia" w:hAnsiTheme="minorHAnsi" w:cstheme="minorBidi"/>
                <w:bCs w:val="0"/>
                <w:sz w:val="22"/>
                <w:lang w:val="it-CH" w:eastAsia="it-CH"/>
              </w:rPr>
              <w:tab/>
            </w:r>
            <w:r w:rsidR="004710B5" w:rsidRPr="00C01D68">
              <w:rPr>
                <w:rStyle w:val="Collegamentoipertestuale"/>
              </w:rPr>
              <w:t>Casi d’uso</w:t>
            </w:r>
            <w:r w:rsidR="004710B5">
              <w:rPr>
                <w:webHidden/>
              </w:rPr>
              <w:tab/>
            </w:r>
            <w:r w:rsidR="004710B5">
              <w:rPr>
                <w:webHidden/>
              </w:rPr>
              <w:fldChar w:fldCharType="begin"/>
            </w:r>
            <w:r w:rsidR="004710B5">
              <w:rPr>
                <w:webHidden/>
              </w:rPr>
              <w:instrText xml:space="preserve"> PAGEREF _Toc94462434 \h </w:instrText>
            </w:r>
            <w:r w:rsidR="004710B5">
              <w:rPr>
                <w:webHidden/>
              </w:rPr>
            </w:r>
            <w:r w:rsidR="004710B5">
              <w:rPr>
                <w:webHidden/>
              </w:rPr>
              <w:fldChar w:fldCharType="separate"/>
            </w:r>
            <w:r w:rsidR="004710B5">
              <w:rPr>
                <w:webHidden/>
              </w:rPr>
              <w:t>11</w:t>
            </w:r>
            <w:r w:rsidR="004710B5">
              <w:rPr>
                <w:webHidden/>
              </w:rPr>
              <w:fldChar w:fldCharType="end"/>
            </w:r>
          </w:hyperlink>
        </w:p>
        <w:p w14:paraId="7CA7C126" w14:textId="6E5C4649" w:rsidR="004710B5" w:rsidRDefault="00541703">
          <w:pPr>
            <w:pStyle w:val="Sommario2"/>
            <w:rPr>
              <w:rFonts w:asciiTheme="minorHAnsi" w:eastAsiaTheme="minorEastAsia" w:hAnsiTheme="minorHAnsi" w:cstheme="minorBidi"/>
              <w:bCs w:val="0"/>
              <w:sz w:val="22"/>
              <w:lang w:val="it-CH" w:eastAsia="it-CH"/>
            </w:rPr>
          </w:pPr>
          <w:hyperlink w:anchor="_Toc94462435" w:history="1">
            <w:r w:rsidR="004710B5" w:rsidRPr="00C01D68">
              <w:rPr>
                <w:rStyle w:val="Collegamentoipertestuale"/>
              </w:rPr>
              <w:t>2.2</w:t>
            </w:r>
            <w:r w:rsidR="004710B5">
              <w:rPr>
                <w:rFonts w:asciiTheme="minorHAnsi" w:eastAsiaTheme="minorEastAsia" w:hAnsiTheme="minorHAnsi" w:cstheme="minorBidi"/>
                <w:bCs w:val="0"/>
                <w:sz w:val="22"/>
                <w:lang w:val="it-CH" w:eastAsia="it-CH"/>
              </w:rPr>
              <w:tab/>
            </w:r>
            <w:r w:rsidR="004710B5" w:rsidRPr="00C01D68">
              <w:rPr>
                <w:rStyle w:val="Collegamentoipertestuale"/>
              </w:rPr>
              <w:t>Libreria grafica</w:t>
            </w:r>
            <w:r w:rsidR="004710B5">
              <w:rPr>
                <w:webHidden/>
              </w:rPr>
              <w:tab/>
            </w:r>
            <w:r w:rsidR="004710B5">
              <w:rPr>
                <w:webHidden/>
              </w:rPr>
              <w:fldChar w:fldCharType="begin"/>
            </w:r>
            <w:r w:rsidR="004710B5">
              <w:rPr>
                <w:webHidden/>
              </w:rPr>
              <w:instrText xml:space="preserve"> PAGEREF _Toc94462435 \h </w:instrText>
            </w:r>
            <w:r w:rsidR="004710B5">
              <w:rPr>
                <w:webHidden/>
              </w:rPr>
            </w:r>
            <w:r w:rsidR="004710B5">
              <w:rPr>
                <w:webHidden/>
              </w:rPr>
              <w:fldChar w:fldCharType="separate"/>
            </w:r>
            <w:r w:rsidR="004710B5">
              <w:rPr>
                <w:webHidden/>
              </w:rPr>
              <w:t>14</w:t>
            </w:r>
            <w:r w:rsidR="004710B5">
              <w:rPr>
                <w:webHidden/>
              </w:rPr>
              <w:fldChar w:fldCharType="end"/>
            </w:r>
          </w:hyperlink>
        </w:p>
        <w:p w14:paraId="4AA9D7A0" w14:textId="08881D88" w:rsidR="004710B5" w:rsidRDefault="00541703">
          <w:pPr>
            <w:pStyle w:val="Sommario2"/>
            <w:rPr>
              <w:rFonts w:asciiTheme="minorHAnsi" w:eastAsiaTheme="minorEastAsia" w:hAnsiTheme="minorHAnsi" w:cstheme="minorBidi"/>
              <w:bCs w:val="0"/>
              <w:sz w:val="22"/>
              <w:lang w:val="it-CH" w:eastAsia="it-CH"/>
            </w:rPr>
          </w:pPr>
          <w:hyperlink w:anchor="_Toc94462436" w:history="1">
            <w:r w:rsidR="004710B5" w:rsidRPr="00C01D68">
              <w:rPr>
                <w:rStyle w:val="Collegamentoipertestuale"/>
              </w:rPr>
              <w:t>2.3</w:t>
            </w:r>
            <w:r w:rsidR="004710B5">
              <w:rPr>
                <w:rFonts w:asciiTheme="minorHAnsi" w:eastAsiaTheme="minorEastAsia" w:hAnsiTheme="minorHAnsi" w:cstheme="minorBidi"/>
                <w:bCs w:val="0"/>
                <w:sz w:val="22"/>
                <w:lang w:val="it-CH" w:eastAsia="it-CH"/>
              </w:rPr>
              <w:tab/>
            </w:r>
            <w:r w:rsidR="004710B5" w:rsidRPr="00C01D68">
              <w:rPr>
                <w:rStyle w:val="Collegamentoipertestuale"/>
              </w:rPr>
              <w:t>Analisi di C# e WPF</w:t>
            </w:r>
            <w:r w:rsidR="004710B5">
              <w:rPr>
                <w:webHidden/>
              </w:rPr>
              <w:tab/>
            </w:r>
            <w:r w:rsidR="004710B5">
              <w:rPr>
                <w:webHidden/>
              </w:rPr>
              <w:fldChar w:fldCharType="begin"/>
            </w:r>
            <w:r w:rsidR="004710B5">
              <w:rPr>
                <w:webHidden/>
              </w:rPr>
              <w:instrText xml:space="preserve"> PAGEREF _Toc94462436 \h </w:instrText>
            </w:r>
            <w:r w:rsidR="004710B5">
              <w:rPr>
                <w:webHidden/>
              </w:rPr>
            </w:r>
            <w:r w:rsidR="004710B5">
              <w:rPr>
                <w:webHidden/>
              </w:rPr>
              <w:fldChar w:fldCharType="separate"/>
            </w:r>
            <w:r w:rsidR="004710B5">
              <w:rPr>
                <w:webHidden/>
              </w:rPr>
              <w:t>18</w:t>
            </w:r>
            <w:r w:rsidR="004710B5">
              <w:rPr>
                <w:webHidden/>
              </w:rPr>
              <w:fldChar w:fldCharType="end"/>
            </w:r>
          </w:hyperlink>
        </w:p>
        <w:p w14:paraId="70C1E2AC" w14:textId="7E82A94C" w:rsidR="004710B5" w:rsidRDefault="00541703">
          <w:pPr>
            <w:pStyle w:val="Sommario1"/>
            <w:rPr>
              <w:rFonts w:asciiTheme="minorHAnsi" w:eastAsiaTheme="minorEastAsia" w:hAnsiTheme="minorHAnsi" w:cstheme="minorBidi"/>
              <w:bCs w:val="0"/>
              <w:noProof/>
              <w:sz w:val="22"/>
              <w:u w:val="none"/>
              <w:lang w:val="it-CH" w:eastAsia="it-CH"/>
            </w:rPr>
          </w:pPr>
          <w:hyperlink w:anchor="_Toc94462437" w:history="1">
            <w:r w:rsidR="004710B5" w:rsidRPr="00C01D68">
              <w:rPr>
                <w:rStyle w:val="Collegamentoipertestuale"/>
                <w:noProof/>
              </w:rPr>
              <w:t>3</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Tecnologie Utilizzate</w:t>
            </w:r>
            <w:r w:rsidR="004710B5">
              <w:rPr>
                <w:noProof/>
                <w:webHidden/>
              </w:rPr>
              <w:tab/>
            </w:r>
            <w:r w:rsidR="004710B5">
              <w:rPr>
                <w:noProof/>
                <w:webHidden/>
              </w:rPr>
              <w:fldChar w:fldCharType="begin"/>
            </w:r>
            <w:r w:rsidR="004710B5">
              <w:rPr>
                <w:noProof/>
                <w:webHidden/>
              </w:rPr>
              <w:instrText xml:space="preserve"> PAGEREF _Toc94462437 \h </w:instrText>
            </w:r>
            <w:r w:rsidR="004710B5">
              <w:rPr>
                <w:noProof/>
                <w:webHidden/>
              </w:rPr>
            </w:r>
            <w:r w:rsidR="004710B5">
              <w:rPr>
                <w:noProof/>
                <w:webHidden/>
              </w:rPr>
              <w:fldChar w:fldCharType="separate"/>
            </w:r>
            <w:r w:rsidR="004710B5">
              <w:rPr>
                <w:noProof/>
                <w:webHidden/>
              </w:rPr>
              <w:t>20</w:t>
            </w:r>
            <w:r w:rsidR="004710B5">
              <w:rPr>
                <w:noProof/>
                <w:webHidden/>
              </w:rPr>
              <w:fldChar w:fldCharType="end"/>
            </w:r>
          </w:hyperlink>
        </w:p>
        <w:p w14:paraId="5921E09C" w14:textId="07C2E34D" w:rsidR="004710B5" w:rsidRDefault="00541703">
          <w:pPr>
            <w:pStyle w:val="Sommario2"/>
            <w:rPr>
              <w:rFonts w:asciiTheme="minorHAnsi" w:eastAsiaTheme="minorEastAsia" w:hAnsiTheme="minorHAnsi" w:cstheme="minorBidi"/>
              <w:bCs w:val="0"/>
              <w:sz w:val="22"/>
              <w:lang w:val="it-CH" w:eastAsia="it-CH"/>
            </w:rPr>
          </w:pPr>
          <w:hyperlink w:anchor="_Toc94462438" w:history="1">
            <w:r w:rsidR="004710B5" w:rsidRPr="00C01D68">
              <w:rPr>
                <w:rStyle w:val="Collegamentoipertestuale"/>
              </w:rPr>
              <w:t>3.1</w:t>
            </w:r>
            <w:r w:rsidR="004710B5">
              <w:rPr>
                <w:rFonts w:asciiTheme="minorHAnsi" w:eastAsiaTheme="minorEastAsia" w:hAnsiTheme="minorHAnsi" w:cstheme="minorBidi"/>
                <w:bCs w:val="0"/>
                <w:sz w:val="22"/>
                <w:lang w:val="it-CH" w:eastAsia="it-CH"/>
              </w:rPr>
              <w:tab/>
            </w:r>
            <w:r w:rsidR="004710B5" w:rsidRPr="00C01D68">
              <w:rPr>
                <w:rStyle w:val="Collegamentoipertestuale"/>
              </w:rPr>
              <w:t>Visio e Pencil</w:t>
            </w:r>
            <w:r w:rsidR="004710B5">
              <w:rPr>
                <w:webHidden/>
              </w:rPr>
              <w:tab/>
            </w:r>
            <w:r w:rsidR="004710B5">
              <w:rPr>
                <w:webHidden/>
              </w:rPr>
              <w:fldChar w:fldCharType="begin"/>
            </w:r>
            <w:r w:rsidR="004710B5">
              <w:rPr>
                <w:webHidden/>
              </w:rPr>
              <w:instrText xml:space="preserve"> PAGEREF _Toc94462438 \h </w:instrText>
            </w:r>
            <w:r w:rsidR="004710B5">
              <w:rPr>
                <w:webHidden/>
              </w:rPr>
            </w:r>
            <w:r w:rsidR="004710B5">
              <w:rPr>
                <w:webHidden/>
              </w:rPr>
              <w:fldChar w:fldCharType="separate"/>
            </w:r>
            <w:r w:rsidR="004710B5">
              <w:rPr>
                <w:webHidden/>
              </w:rPr>
              <w:t>20</w:t>
            </w:r>
            <w:r w:rsidR="004710B5">
              <w:rPr>
                <w:webHidden/>
              </w:rPr>
              <w:fldChar w:fldCharType="end"/>
            </w:r>
          </w:hyperlink>
        </w:p>
        <w:p w14:paraId="03B2B1E4" w14:textId="029DE11C" w:rsidR="004710B5" w:rsidRDefault="00541703">
          <w:pPr>
            <w:pStyle w:val="Sommario2"/>
            <w:rPr>
              <w:rFonts w:asciiTheme="minorHAnsi" w:eastAsiaTheme="minorEastAsia" w:hAnsiTheme="minorHAnsi" w:cstheme="minorBidi"/>
              <w:bCs w:val="0"/>
              <w:sz w:val="22"/>
              <w:lang w:val="it-CH" w:eastAsia="it-CH"/>
            </w:rPr>
          </w:pPr>
          <w:hyperlink w:anchor="_Toc94462439" w:history="1">
            <w:r w:rsidR="004710B5" w:rsidRPr="00C01D68">
              <w:rPr>
                <w:rStyle w:val="Collegamentoipertestuale"/>
              </w:rPr>
              <w:t>3.2</w:t>
            </w:r>
            <w:r w:rsidR="004710B5">
              <w:rPr>
                <w:rFonts w:asciiTheme="minorHAnsi" w:eastAsiaTheme="minorEastAsia" w:hAnsiTheme="minorHAnsi" w:cstheme="minorBidi"/>
                <w:bCs w:val="0"/>
                <w:sz w:val="22"/>
                <w:lang w:val="it-CH" w:eastAsia="it-CH"/>
              </w:rPr>
              <w:tab/>
            </w:r>
            <w:r w:rsidR="004710B5" w:rsidRPr="00C01D68">
              <w:rPr>
                <w:rStyle w:val="Collegamentoipertestuale"/>
              </w:rPr>
              <w:t>Visual Studio</w:t>
            </w:r>
            <w:r w:rsidR="004710B5">
              <w:rPr>
                <w:webHidden/>
              </w:rPr>
              <w:tab/>
            </w:r>
            <w:r w:rsidR="004710B5">
              <w:rPr>
                <w:webHidden/>
              </w:rPr>
              <w:fldChar w:fldCharType="begin"/>
            </w:r>
            <w:r w:rsidR="004710B5">
              <w:rPr>
                <w:webHidden/>
              </w:rPr>
              <w:instrText xml:space="preserve"> PAGEREF _Toc94462439 \h </w:instrText>
            </w:r>
            <w:r w:rsidR="004710B5">
              <w:rPr>
                <w:webHidden/>
              </w:rPr>
            </w:r>
            <w:r w:rsidR="004710B5">
              <w:rPr>
                <w:webHidden/>
              </w:rPr>
              <w:fldChar w:fldCharType="separate"/>
            </w:r>
            <w:r w:rsidR="004710B5">
              <w:rPr>
                <w:webHidden/>
              </w:rPr>
              <w:t>20</w:t>
            </w:r>
            <w:r w:rsidR="004710B5">
              <w:rPr>
                <w:webHidden/>
              </w:rPr>
              <w:fldChar w:fldCharType="end"/>
            </w:r>
          </w:hyperlink>
        </w:p>
        <w:p w14:paraId="795F3CE9" w14:textId="4B81648B" w:rsidR="004710B5" w:rsidRDefault="00541703">
          <w:pPr>
            <w:pStyle w:val="Sommario2"/>
            <w:rPr>
              <w:rFonts w:asciiTheme="minorHAnsi" w:eastAsiaTheme="minorEastAsia" w:hAnsiTheme="minorHAnsi" w:cstheme="minorBidi"/>
              <w:bCs w:val="0"/>
              <w:sz w:val="22"/>
              <w:lang w:val="it-CH" w:eastAsia="it-CH"/>
            </w:rPr>
          </w:pPr>
          <w:hyperlink w:anchor="_Toc94462440" w:history="1">
            <w:r w:rsidR="004710B5" w:rsidRPr="00C01D68">
              <w:rPr>
                <w:rStyle w:val="Collegamentoipertestuale"/>
              </w:rPr>
              <w:t>3.3</w:t>
            </w:r>
            <w:r w:rsidR="004710B5">
              <w:rPr>
                <w:rFonts w:asciiTheme="minorHAnsi" w:eastAsiaTheme="minorEastAsia" w:hAnsiTheme="minorHAnsi" w:cstheme="minorBidi"/>
                <w:bCs w:val="0"/>
                <w:sz w:val="22"/>
                <w:lang w:val="it-CH" w:eastAsia="it-CH"/>
              </w:rPr>
              <w:tab/>
            </w:r>
            <w:r w:rsidR="004710B5" w:rsidRPr="00C01D68">
              <w:rPr>
                <w:rStyle w:val="Collegamentoipertestuale"/>
              </w:rPr>
              <w:t>C# e WPF</w:t>
            </w:r>
            <w:r w:rsidR="004710B5">
              <w:rPr>
                <w:webHidden/>
              </w:rPr>
              <w:tab/>
            </w:r>
            <w:r w:rsidR="004710B5">
              <w:rPr>
                <w:webHidden/>
              </w:rPr>
              <w:fldChar w:fldCharType="begin"/>
            </w:r>
            <w:r w:rsidR="004710B5">
              <w:rPr>
                <w:webHidden/>
              </w:rPr>
              <w:instrText xml:space="preserve"> PAGEREF _Toc94462440 \h </w:instrText>
            </w:r>
            <w:r w:rsidR="004710B5">
              <w:rPr>
                <w:webHidden/>
              </w:rPr>
            </w:r>
            <w:r w:rsidR="004710B5">
              <w:rPr>
                <w:webHidden/>
              </w:rPr>
              <w:fldChar w:fldCharType="separate"/>
            </w:r>
            <w:r w:rsidR="004710B5">
              <w:rPr>
                <w:webHidden/>
              </w:rPr>
              <w:t>20</w:t>
            </w:r>
            <w:r w:rsidR="004710B5">
              <w:rPr>
                <w:webHidden/>
              </w:rPr>
              <w:fldChar w:fldCharType="end"/>
            </w:r>
          </w:hyperlink>
        </w:p>
        <w:p w14:paraId="55B0A29D" w14:textId="1E3E5B8B" w:rsidR="004710B5" w:rsidRDefault="00541703">
          <w:pPr>
            <w:pStyle w:val="Sommario2"/>
            <w:rPr>
              <w:rFonts w:asciiTheme="minorHAnsi" w:eastAsiaTheme="minorEastAsia" w:hAnsiTheme="minorHAnsi" w:cstheme="minorBidi"/>
              <w:bCs w:val="0"/>
              <w:sz w:val="22"/>
              <w:lang w:val="it-CH" w:eastAsia="it-CH"/>
            </w:rPr>
          </w:pPr>
          <w:hyperlink w:anchor="_Toc94462441" w:history="1">
            <w:r w:rsidR="004710B5" w:rsidRPr="00C01D68">
              <w:rPr>
                <w:rStyle w:val="Collegamentoipertestuale"/>
              </w:rPr>
              <w:t>3.4</w:t>
            </w:r>
            <w:r w:rsidR="004710B5">
              <w:rPr>
                <w:rFonts w:asciiTheme="minorHAnsi" w:eastAsiaTheme="minorEastAsia" w:hAnsiTheme="minorHAnsi" w:cstheme="minorBidi"/>
                <w:bCs w:val="0"/>
                <w:sz w:val="22"/>
                <w:lang w:val="it-CH" w:eastAsia="it-CH"/>
              </w:rPr>
              <w:tab/>
            </w:r>
            <w:r w:rsidR="004710B5" w:rsidRPr="00C01D68">
              <w:rPr>
                <w:rStyle w:val="Collegamentoipertestuale"/>
              </w:rPr>
              <w:t>Github e Github Desktop</w:t>
            </w:r>
            <w:r w:rsidR="004710B5">
              <w:rPr>
                <w:webHidden/>
              </w:rPr>
              <w:tab/>
            </w:r>
            <w:r w:rsidR="004710B5">
              <w:rPr>
                <w:webHidden/>
              </w:rPr>
              <w:fldChar w:fldCharType="begin"/>
            </w:r>
            <w:r w:rsidR="004710B5">
              <w:rPr>
                <w:webHidden/>
              </w:rPr>
              <w:instrText xml:space="preserve"> PAGEREF _Toc94462441 \h </w:instrText>
            </w:r>
            <w:r w:rsidR="004710B5">
              <w:rPr>
                <w:webHidden/>
              </w:rPr>
            </w:r>
            <w:r w:rsidR="004710B5">
              <w:rPr>
                <w:webHidden/>
              </w:rPr>
              <w:fldChar w:fldCharType="separate"/>
            </w:r>
            <w:r w:rsidR="004710B5">
              <w:rPr>
                <w:webHidden/>
              </w:rPr>
              <w:t>20</w:t>
            </w:r>
            <w:r w:rsidR="004710B5">
              <w:rPr>
                <w:webHidden/>
              </w:rPr>
              <w:fldChar w:fldCharType="end"/>
            </w:r>
          </w:hyperlink>
        </w:p>
        <w:p w14:paraId="745B577E" w14:textId="62BD929C" w:rsidR="004710B5" w:rsidRDefault="00541703">
          <w:pPr>
            <w:pStyle w:val="Sommario1"/>
            <w:rPr>
              <w:rFonts w:asciiTheme="minorHAnsi" w:eastAsiaTheme="minorEastAsia" w:hAnsiTheme="minorHAnsi" w:cstheme="minorBidi"/>
              <w:bCs w:val="0"/>
              <w:noProof/>
              <w:sz w:val="22"/>
              <w:u w:val="none"/>
              <w:lang w:val="it-CH" w:eastAsia="it-CH"/>
            </w:rPr>
          </w:pPr>
          <w:hyperlink w:anchor="_Toc94462442" w:history="1">
            <w:r w:rsidR="004710B5" w:rsidRPr="00C01D68">
              <w:rPr>
                <w:rStyle w:val="Collegamentoipertestuale"/>
                <w:noProof/>
              </w:rPr>
              <w:t>4</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Sviluppo</w:t>
            </w:r>
            <w:r w:rsidR="004710B5">
              <w:rPr>
                <w:noProof/>
                <w:webHidden/>
              </w:rPr>
              <w:tab/>
            </w:r>
            <w:r w:rsidR="004710B5">
              <w:rPr>
                <w:noProof/>
                <w:webHidden/>
              </w:rPr>
              <w:fldChar w:fldCharType="begin"/>
            </w:r>
            <w:r w:rsidR="004710B5">
              <w:rPr>
                <w:noProof/>
                <w:webHidden/>
              </w:rPr>
              <w:instrText xml:space="preserve"> PAGEREF _Toc94462442 \h </w:instrText>
            </w:r>
            <w:r w:rsidR="004710B5">
              <w:rPr>
                <w:noProof/>
                <w:webHidden/>
              </w:rPr>
            </w:r>
            <w:r w:rsidR="004710B5">
              <w:rPr>
                <w:noProof/>
                <w:webHidden/>
              </w:rPr>
              <w:fldChar w:fldCharType="separate"/>
            </w:r>
            <w:r w:rsidR="004710B5">
              <w:rPr>
                <w:noProof/>
                <w:webHidden/>
              </w:rPr>
              <w:t>21</w:t>
            </w:r>
            <w:r w:rsidR="004710B5">
              <w:rPr>
                <w:noProof/>
                <w:webHidden/>
              </w:rPr>
              <w:fldChar w:fldCharType="end"/>
            </w:r>
          </w:hyperlink>
        </w:p>
        <w:p w14:paraId="6F3883A4" w14:textId="59E42FB7" w:rsidR="004710B5" w:rsidRDefault="00541703">
          <w:pPr>
            <w:pStyle w:val="Sommario2"/>
            <w:rPr>
              <w:rFonts w:asciiTheme="minorHAnsi" w:eastAsiaTheme="minorEastAsia" w:hAnsiTheme="minorHAnsi" w:cstheme="minorBidi"/>
              <w:bCs w:val="0"/>
              <w:sz w:val="22"/>
              <w:lang w:val="it-CH" w:eastAsia="it-CH"/>
            </w:rPr>
          </w:pPr>
          <w:hyperlink w:anchor="_Toc94462443" w:history="1">
            <w:r w:rsidR="004710B5" w:rsidRPr="00C01D68">
              <w:rPr>
                <w:rStyle w:val="Collegamentoipertestuale"/>
              </w:rPr>
              <w:t>4.1</w:t>
            </w:r>
            <w:r w:rsidR="004710B5">
              <w:rPr>
                <w:rFonts w:asciiTheme="minorHAnsi" w:eastAsiaTheme="minorEastAsia" w:hAnsiTheme="minorHAnsi" w:cstheme="minorBidi"/>
                <w:bCs w:val="0"/>
                <w:sz w:val="22"/>
                <w:lang w:val="it-CH" w:eastAsia="it-CH"/>
              </w:rPr>
              <w:tab/>
            </w:r>
            <w:r w:rsidR="004710B5" w:rsidRPr="00C01D68">
              <w:rPr>
                <w:rStyle w:val="Collegamentoipertestuale"/>
              </w:rPr>
              <w:t>Mockup</w:t>
            </w:r>
            <w:r w:rsidR="004710B5">
              <w:rPr>
                <w:webHidden/>
              </w:rPr>
              <w:tab/>
            </w:r>
            <w:r w:rsidR="004710B5">
              <w:rPr>
                <w:webHidden/>
              </w:rPr>
              <w:fldChar w:fldCharType="begin"/>
            </w:r>
            <w:r w:rsidR="004710B5">
              <w:rPr>
                <w:webHidden/>
              </w:rPr>
              <w:instrText xml:space="preserve"> PAGEREF _Toc94462443 \h </w:instrText>
            </w:r>
            <w:r w:rsidR="004710B5">
              <w:rPr>
                <w:webHidden/>
              </w:rPr>
            </w:r>
            <w:r w:rsidR="004710B5">
              <w:rPr>
                <w:webHidden/>
              </w:rPr>
              <w:fldChar w:fldCharType="separate"/>
            </w:r>
            <w:r w:rsidR="004710B5">
              <w:rPr>
                <w:webHidden/>
              </w:rPr>
              <w:t>21</w:t>
            </w:r>
            <w:r w:rsidR="004710B5">
              <w:rPr>
                <w:webHidden/>
              </w:rPr>
              <w:fldChar w:fldCharType="end"/>
            </w:r>
          </w:hyperlink>
        </w:p>
        <w:p w14:paraId="661F28FB" w14:textId="578686E7" w:rsidR="004710B5" w:rsidRDefault="00541703">
          <w:pPr>
            <w:pStyle w:val="Sommario2"/>
            <w:rPr>
              <w:rFonts w:asciiTheme="minorHAnsi" w:eastAsiaTheme="minorEastAsia" w:hAnsiTheme="minorHAnsi" w:cstheme="minorBidi"/>
              <w:bCs w:val="0"/>
              <w:sz w:val="22"/>
              <w:lang w:val="it-CH" w:eastAsia="it-CH"/>
            </w:rPr>
          </w:pPr>
          <w:hyperlink w:anchor="_Toc94462444" w:history="1">
            <w:r w:rsidR="004710B5" w:rsidRPr="00C01D68">
              <w:rPr>
                <w:rStyle w:val="Collegamentoipertestuale"/>
              </w:rPr>
              <w:t>4.2</w:t>
            </w:r>
            <w:r w:rsidR="004710B5">
              <w:rPr>
                <w:rFonts w:asciiTheme="minorHAnsi" w:eastAsiaTheme="minorEastAsia" w:hAnsiTheme="minorHAnsi" w:cstheme="minorBidi"/>
                <w:bCs w:val="0"/>
                <w:sz w:val="22"/>
                <w:lang w:val="it-CH" w:eastAsia="it-CH"/>
              </w:rPr>
              <w:tab/>
            </w:r>
            <w:r w:rsidR="004710B5" w:rsidRPr="00C01D68">
              <w:rPr>
                <w:rStyle w:val="Collegamentoipertestuale"/>
              </w:rPr>
              <w:t>User-control</w:t>
            </w:r>
            <w:r w:rsidR="004710B5">
              <w:rPr>
                <w:webHidden/>
              </w:rPr>
              <w:tab/>
            </w:r>
            <w:r w:rsidR="004710B5">
              <w:rPr>
                <w:webHidden/>
              </w:rPr>
              <w:fldChar w:fldCharType="begin"/>
            </w:r>
            <w:r w:rsidR="004710B5">
              <w:rPr>
                <w:webHidden/>
              </w:rPr>
              <w:instrText xml:space="preserve"> PAGEREF _Toc94462444 \h </w:instrText>
            </w:r>
            <w:r w:rsidR="004710B5">
              <w:rPr>
                <w:webHidden/>
              </w:rPr>
            </w:r>
            <w:r w:rsidR="004710B5">
              <w:rPr>
                <w:webHidden/>
              </w:rPr>
              <w:fldChar w:fldCharType="separate"/>
            </w:r>
            <w:r w:rsidR="004710B5">
              <w:rPr>
                <w:webHidden/>
              </w:rPr>
              <w:t>22</w:t>
            </w:r>
            <w:r w:rsidR="004710B5">
              <w:rPr>
                <w:webHidden/>
              </w:rPr>
              <w:fldChar w:fldCharType="end"/>
            </w:r>
          </w:hyperlink>
        </w:p>
        <w:p w14:paraId="54740F82" w14:textId="6CB97D99" w:rsidR="004710B5" w:rsidRDefault="00541703">
          <w:pPr>
            <w:pStyle w:val="Sommario2"/>
            <w:rPr>
              <w:rFonts w:asciiTheme="minorHAnsi" w:eastAsiaTheme="minorEastAsia" w:hAnsiTheme="minorHAnsi" w:cstheme="minorBidi"/>
              <w:bCs w:val="0"/>
              <w:sz w:val="22"/>
              <w:lang w:val="it-CH" w:eastAsia="it-CH"/>
            </w:rPr>
          </w:pPr>
          <w:hyperlink w:anchor="_Toc94462445" w:history="1">
            <w:r w:rsidR="004710B5" w:rsidRPr="00C01D68">
              <w:rPr>
                <w:rStyle w:val="Collegamentoipertestuale"/>
              </w:rPr>
              <w:t>4.3</w:t>
            </w:r>
            <w:r w:rsidR="004710B5">
              <w:rPr>
                <w:rFonts w:asciiTheme="minorHAnsi" w:eastAsiaTheme="minorEastAsia" w:hAnsiTheme="minorHAnsi" w:cstheme="minorBidi"/>
                <w:bCs w:val="0"/>
                <w:sz w:val="22"/>
                <w:lang w:val="it-CH" w:eastAsia="it-CH"/>
              </w:rPr>
              <w:tab/>
            </w:r>
            <w:r w:rsidR="004710B5" w:rsidRPr="00C01D68">
              <w:rPr>
                <w:rStyle w:val="Collegamentoipertestuale"/>
              </w:rPr>
              <w:t>Classi e metodi rilevanti</w:t>
            </w:r>
            <w:r w:rsidR="004710B5">
              <w:rPr>
                <w:webHidden/>
              </w:rPr>
              <w:tab/>
            </w:r>
            <w:r w:rsidR="004710B5">
              <w:rPr>
                <w:webHidden/>
              </w:rPr>
              <w:fldChar w:fldCharType="begin"/>
            </w:r>
            <w:r w:rsidR="004710B5">
              <w:rPr>
                <w:webHidden/>
              </w:rPr>
              <w:instrText xml:space="preserve"> PAGEREF _Toc94462445 \h </w:instrText>
            </w:r>
            <w:r w:rsidR="004710B5">
              <w:rPr>
                <w:webHidden/>
              </w:rPr>
            </w:r>
            <w:r w:rsidR="004710B5">
              <w:rPr>
                <w:webHidden/>
              </w:rPr>
              <w:fldChar w:fldCharType="separate"/>
            </w:r>
            <w:r w:rsidR="004710B5">
              <w:rPr>
                <w:webHidden/>
              </w:rPr>
              <w:t>22</w:t>
            </w:r>
            <w:r w:rsidR="004710B5">
              <w:rPr>
                <w:webHidden/>
              </w:rPr>
              <w:fldChar w:fldCharType="end"/>
            </w:r>
          </w:hyperlink>
        </w:p>
        <w:p w14:paraId="0383BE67" w14:textId="2EE47AD8" w:rsidR="004710B5" w:rsidRDefault="00541703">
          <w:pPr>
            <w:pStyle w:val="Sommario1"/>
            <w:rPr>
              <w:rFonts w:asciiTheme="minorHAnsi" w:eastAsiaTheme="minorEastAsia" w:hAnsiTheme="minorHAnsi" w:cstheme="minorBidi"/>
              <w:bCs w:val="0"/>
              <w:noProof/>
              <w:sz w:val="22"/>
              <w:u w:val="none"/>
              <w:lang w:val="it-CH" w:eastAsia="it-CH"/>
            </w:rPr>
          </w:pPr>
          <w:hyperlink w:anchor="_Toc94462446" w:history="1">
            <w:r w:rsidR="004710B5" w:rsidRPr="00C01D68">
              <w:rPr>
                <w:rStyle w:val="Collegamentoipertestuale"/>
                <w:noProof/>
              </w:rPr>
              <w:t>5</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Analisi dei risultati</w:t>
            </w:r>
            <w:r w:rsidR="004710B5">
              <w:rPr>
                <w:noProof/>
                <w:webHidden/>
              </w:rPr>
              <w:tab/>
            </w:r>
            <w:r w:rsidR="004710B5">
              <w:rPr>
                <w:noProof/>
                <w:webHidden/>
              </w:rPr>
              <w:fldChar w:fldCharType="begin"/>
            </w:r>
            <w:r w:rsidR="004710B5">
              <w:rPr>
                <w:noProof/>
                <w:webHidden/>
              </w:rPr>
              <w:instrText xml:space="preserve"> PAGEREF _Toc94462446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702C3687" w14:textId="7996DC12" w:rsidR="004710B5" w:rsidRDefault="00541703">
          <w:pPr>
            <w:pStyle w:val="Sommario2"/>
            <w:rPr>
              <w:rFonts w:asciiTheme="minorHAnsi" w:eastAsiaTheme="minorEastAsia" w:hAnsiTheme="minorHAnsi" w:cstheme="minorBidi"/>
              <w:bCs w:val="0"/>
              <w:sz w:val="22"/>
              <w:lang w:val="it-CH" w:eastAsia="it-CH"/>
            </w:rPr>
          </w:pPr>
          <w:hyperlink w:anchor="_Toc94462447" w:history="1">
            <w:r w:rsidR="004710B5" w:rsidRPr="00C01D68">
              <w:rPr>
                <w:rStyle w:val="Collegamentoipertestuale"/>
              </w:rPr>
              <w:t>5.1</w:t>
            </w:r>
            <w:r w:rsidR="004710B5">
              <w:rPr>
                <w:rFonts w:asciiTheme="minorHAnsi" w:eastAsiaTheme="minorEastAsia" w:hAnsiTheme="minorHAnsi" w:cstheme="minorBidi"/>
                <w:bCs w:val="0"/>
                <w:sz w:val="22"/>
                <w:lang w:val="it-CH" w:eastAsia="it-CH"/>
              </w:rPr>
              <w:tab/>
            </w:r>
            <w:r w:rsidR="004710B5" w:rsidRPr="00C01D68">
              <w:rPr>
                <w:rStyle w:val="Collegamentoipertestuale"/>
              </w:rPr>
              <w:t>Risultato</w:t>
            </w:r>
            <w:r w:rsidR="004710B5">
              <w:rPr>
                <w:webHidden/>
              </w:rPr>
              <w:tab/>
            </w:r>
            <w:r w:rsidR="004710B5">
              <w:rPr>
                <w:webHidden/>
              </w:rPr>
              <w:fldChar w:fldCharType="begin"/>
            </w:r>
            <w:r w:rsidR="004710B5">
              <w:rPr>
                <w:webHidden/>
              </w:rPr>
              <w:instrText xml:space="preserve"> PAGEREF _Toc94462447 \h </w:instrText>
            </w:r>
            <w:r w:rsidR="004710B5">
              <w:rPr>
                <w:webHidden/>
              </w:rPr>
            </w:r>
            <w:r w:rsidR="004710B5">
              <w:rPr>
                <w:webHidden/>
              </w:rPr>
              <w:fldChar w:fldCharType="separate"/>
            </w:r>
            <w:r w:rsidR="004710B5">
              <w:rPr>
                <w:webHidden/>
              </w:rPr>
              <w:t>23</w:t>
            </w:r>
            <w:r w:rsidR="004710B5">
              <w:rPr>
                <w:webHidden/>
              </w:rPr>
              <w:fldChar w:fldCharType="end"/>
            </w:r>
          </w:hyperlink>
        </w:p>
        <w:p w14:paraId="6B34D353" w14:textId="24631965" w:rsidR="004710B5" w:rsidRDefault="00541703">
          <w:pPr>
            <w:pStyle w:val="Sommario2"/>
            <w:rPr>
              <w:rFonts w:asciiTheme="minorHAnsi" w:eastAsiaTheme="minorEastAsia" w:hAnsiTheme="minorHAnsi" w:cstheme="minorBidi"/>
              <w:bCs w:val="0"/>
              <w:sz w:val="22"/>
              <w:lang w:val="it-CH" w:eastAsia="it-CH"/>
            </w:rPr>
          </w:pPr>
          <w:hyperlink w:anchor="_Toc94462448" w:history="1">
            <w:r w:rsidR="004710B5" w:rsidRPr="00C01D68">
              <w:rPr>
                <w:rStyle w:val="Collegamentoipertestuale"/>
              </w:rPr>
              <w:t>5.2</w:t>
            </w:r>
            <w:r w:rsidR="004710B5">
              <w:rPr>
                <w:rFonts w:asciiTheme="minorHAnsi" w:eastAsiaTheme="minorEastAsia" w:hAnsiTheme="minorHAnsi" w:cstheme="minorBidi"/>
                <w:bCs w:val="0"/>
                <w:sz w:val="22"/>
                <w:lang w:val="it-CH" w:eastAsia="it-CH"/>
              </w:rPr>
              <w:tab/>
            </w:r>
            <w:r w:rsidR="004710B5" w:rsidRPr="00C01D68">
              <w:rPr>
                <w:rStyle w:val="Collegamentoipertestuale"/>
              </w:rPr>
              <w:t>Problemi risolti</w:t>
            </w:r>
            <w:r w:rsidR="004710B5">
              <w:rPr>
                <w:webHidden/>
              </w:rPr>
              <w:tab/>
            </w:r>
            <w:r w:rsidR="004710B5">
              <w:rPr>
                <w:webHidden/>
              </w:rPr>
              <w:fldChar w:fldCharType="begin"/>
            </w:r>
            <w:r w:rsidR="004710B5">
              <w:rPr>
                <w:webHidden/>
              </w:rPr>
              <w:instrText xml:space="preserve"> PAGEREF _Toc94462448 \h </w:instrText>
            </w:r>
            <w:r w:rsidR="004710B5">
              <w:rPr>
                <w:webHidden/>
              </w:rPr>
            </w:r>
            <w:r w:rsidR="004710B5">
              <w:rPr>
                <w:webHidden/>
              </w:rPr>
              <w:fldChar w:fldCharType="separate"/>
            </w:r>
            <w:r w:rsidR="004710B5">
              <w:rPr>
                <w:webHidden/>
              </w:rPr>
              <w:t>23</w:t>
            </w:r>
            <w:r w:rsidR="004710B5">
              <w:rPr>
                <w:webHidden/>
              </w:rPr>
              <w:fldChar w:fldCharType="end"/>
            </w:r>
          </w:hyperlink>
        </w:p>
        <w:p w14:paraId="649C01C6" w14:textId="603CF4E0" w:rsidR="004710B5" w:rsidRDefault="00541703">
          <w:pPr>
            <w:pStyle w:val="Sommario3"/>
            <w:rPr>
              <w:rFonts w:asciiTheme="minorHAnsi" w:eastAsiaTheme="minorEastAsia" w:hAnsiTheme="minorHAnsi" w:cstheme="minorBidi"/>
              <w:noProof/>
              <w:sz w:val="22"/>
              <w:lang w:val="it-CH" w:eastAsia="it-CH"/>
            </w:rPr>
          </w:pPr>
          <w:hyperlink w:anchor="_Toc94462449" w:history="1">
            <w:r w:rsidR="004710B5" w:rsidRPr="00C01D68">
              <w:rPr>
                <w:rStyle w:val="Collegamentoipertestuale"/>
                <w:noProof/>
              </w:rPr>
              <w:t>5.2.1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File Explorer</w:t>
            </w:r>
            <w:r w:rsidR="004710B5">
              <w:rPr>
                <w:noProof/>
                <w:webHidden/>
              </w:rPr>
              <w:tab/>
            </w:r>
            <w:r w:rsidR="004710B5">
              <w:rPr>
                <w:noProof/>
                <w:webHidden/>
              </w:rPr>
              <w:fldChar w:fldCharType="begin"/>
            </w:r>
            <w:r w:rsidR="004710B5">
              <w:rPr>
                <w:noProof/>
                <w:webHidden/>
              </w:rPr>
              <w:instrText xml:space="preserve"> PAGEREF _Toc94462449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4FFCF50D" w14:textId="25BAA7CE" w:rsidR="004710B5" w:rsidRDefault="00541703">
          <w:pPr>
            <w:pStyle w:val="Sommario3"/>
            <w:rPr>
              <w:rFonts w:asciiTheme="minorHAnsi" w:eastAsiaTheme="minorEastAsia" w:hAnsiTheme="minorHAnsi" w:cstheme="minorBidi"/>
              <w:noProof/>
              <w:sz w:val="22"/>
              <w:lang w:val="it-CH" w:eastAsia="it-CH"/>
            </w:rPr>
          </w:pPr>
          <w:hyperlink w:anchor="_Toc94462450" w:history="1">
            <w:r w:rsidR="004710B5" w:rsidRPr="00C01D68">
              <w:rPr>
                <w:rStyle w:val="Collegamentoipertestuale"/>
                <w:noProof/>
              </w:rPr>
              <w:t>5.2.2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Binary Search</w:t>
            </w:r>
            <w:r w:rsidR="004710B5">
              <w:rPr>
                <w:noProof/>
                <w:webHidden/>
              </w:rPr>
              <w:tab/>
            </w:r>
            <w:r w:rsidR="004710B5">
              <w:rPr>
                <w:noProof/>
                <w:webHidden/>
              </w:rPr>
              <w:fldChar w:fldCharType="begin"/>
            </w:r>
            <w:r w:rsidR="004710B5">
              <w:rPr>
                <w:noProof/>
                <w:webHidden/>
              </w:rPr>
              <w:instrText xml:space="preserve"> PAGEREF _Toc94462450 \h </w:instrText>
            </w:r>
            <w:r w:rsidR="004710B5">
              <w:rPr>
                <w:noProof/>
                <w:webHidden/>
              </w:rPr>
            </w:r>
            <w:r w:rsidR="004710B5">
              <w:rPr>
                <w:noProof/>
                <w:webHidden/>
              </w:rPr>
              <w:fldChar w:fldCharType="separate"/>
            </w:r>
            <w:r w:rsidR="004710B5">
              <w:rPr>
                <w:noProof/>
                <w:webHidden/>
              </w:rPr>
              <w:t>24</w:t>
            </w:r>
            <w:r w:rsidR="004710B5">
              <w:rPr>
                <w:noProof/>
                <w:webHidden/>
              </w:rPr>
              <w:fldChar w:fldCharType="end"/>
            </w:r>
          </w:hyperlink>
        </w:p>
        <w:p w14:paraId="3651D1AF" w14:textId="1C14E784" w:rsidR="004710B5" w:rsidRDefault="00541703">
          <w:pPr>
            <w:pStyle w:val="Sommario3"/>
            <w:rPr>
              <w:rFonts w:asciiTheme="minorHAnsi" w:eastAsiaTheme="minorEastAsia" w:hAnsiTheme="minorHAnsi" w:cstheme="minorBidi"/>
              <w:noProof/>
              <w:sz w:val="22"/>
              <w:lang w:val="it-CH" w:eastAsia="it-CH"/>
            </w:rPr>
          </w:pPr>
          <w:hyperlink w:anchor="_Toc94462451" w:history="1">
            <w:r w:rsidR="004710B5" w:rsidRPr="00C01D68">
              <w:rPr>
                <w:rStyle w:val="Collegamentoipertestuale"/>
                <w:noProof/>
              </w:rPr>
              <w:t>5.2.3</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Errore iniziale</w:t>
            </w:r>
            <w:r w:rsidR="004710B5">
              <w:rPr>
                <w:noProof/>
                <w:webHidden/>
              </w:rPr>
              <w:tab/>
            </w:r>
            <w:r w:rsidR="004710B5">
              <w:rPr>
                <w:noProof/>
                <w:webHidden/>
              </w:rPr>
              <w:fldChar w:fldCharType="begin"/>
            </w:r>
            <w:r w:rsidR="004710B5">
              <w:rPr>
                <w:noProof/>
                <w:webHidden/>
              </w:rPr>
              <w:instrText xml:space="preserve"> PAGEREF _Toc94462451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7BE5F7DE" w14:textId="0AD0C410" w:rsidR="004710B5" w:rsidRDefault="00541703">
          <w:pPr>
            <w:pStyle w:val="Sommario3"/>
            <w:rPr>
              <w:rFonts w:asciiTheme="minorHAnsi" w:eastAsiaTheme="minorEastAsia" w:hAnsiTheme="minorHAnsi" w:cstheme="minorBidi"/>
              <w:noProof/>
              <w:sz w:val="22"/>
              <w:lang w:val="it-CH" w:eastAsia="it-CH"/>
            </w:rPr>
          </w:pPr>
          <w:hyperlink w:anchor="_Toc94462452" w:history="1">
            <w:r w:rsidR="004710B5" w:rsidRPr="00C01D68">
              <w:rPr>
                <w:rStyle w:val="Collegamentoipertestuale"/>
                <w:noProof/>
              </w:rPr>
              <w:t>5.2.4</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Automazione delle immagini mostrate</w:t>
            </w:r>
            <w:r w:rsidR="004710B5">
              <w:rPr>
                <w:noProof/>
                <w:webHidden/>
              </w:rPr>
              <w:tab/>
            </w:r>
            <w:r w:rsidR="004710B5">
              <w:rPr>
                <w:noProof/>
                <w:webHidden/>
              </w:rPr>
              <w:fldChar w:fldCharType="begin"/>
            </w:r>
            <w:r w:rsidR="004710B5">
              <w:rPr>
                <w:noProof/>
                <w:webHidden/>
              </w:rPr>
              <w:instrText xml:space="preserve"> PAGEREF _Toc94462452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406302EC" w14:textId="7A84726B" w:rsidR="004710B5" w:rsidRDefault="00541703">
          <w:pPr>
            <w:pStyle w:val="Sommario3"/>
            <w:rPr>
              <w:rFonts w:asciiTheme="minorHAnsi" w:eastAsiaTheme="minorEastAsia" w:hAnsiTheme="minorHAnsi" w:cstheme="minorBidi"/>
              <w:noProof/>
              <w:sz w:val="22"/>
              <w:lang w:val="it-CH" w:eastAsia="it-CH"/>
            </w:rPr>
          </w:pPr>
          <w:hyperlink w:anchor="_Toc94462453" w:history="1">
            <w:r w:rsidR="004710B5" w:rsidRPr="00C01D68">
              <w:rPr>
                <w:rStyle w:val="Collegamentoipertestuale"/>
                <w:noProof/>
              </w:rPr>
              <w:t>5.2.5</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Chiusura delle tab</w:t>
            </w:r>
            <w:r w:rsidR="004710B5">
              <w:rPr>
                <w:noProof/>
                <w:webHidden/>
              </w:rPr>
              <w:tab/>
            </w:r>
            <w:r w:rsidR="004710B5">
              <w:rPr>
                <w:noProof/>
                <w:webHidden/>
              </w:rPr>
              <w:fldChar w:fldCharType="begin"/>
            </w:r>
            <w:r w:rsidR="004710B5">
              <w:rPr>
                <w:noProof/>
                <w:webHidden/>
              </w:rPr>
              <w:instrText xml:space="preserve"> PAGEREF _Toc94462453 \h </w:instrText>
            </w:r>
            <w:r w:rsidR="004710B5">
              <w:rPr>
                <w:noProof/>
                <w:webHidden/>
              </w:rPr>
            </w:r>
            <w:r w:rsidR="004710B5">
              <w:rPr>
                <w:noProof/>
                <w:webHidden/>
              </w:rPr>
              <w:fldChar w:fldCharType="separate"/>
            </w:r>
            <w:r w:rsidR="004710B5">
              <w:rPr>
                <w:noProof/>
                <w:webHidden/>
              </w:rPr>
              <w:t>27</w:t>
            </w:r>
            <w:r w:rsidR="004710B5">
              <w:rPr>
                <w:noProof/>
                <w:webHidden/>
              </w:rPr>
              <w:fldChar w:fldCharType="end"/>
            </w:r>
          </w:hyperlink>
        </w:p>
        <w:p w14:paraId="3173FA91" w14:textId="4803F85B" w:rsidR="004710B5" w:rsidRDefault="00541703">
          <w:pPr>
            <w:pStyle w:val="Sommario3"/>
            <w:rPr>
              <w:rFonts w:asciiTheme="minorHAnsi" w:eastAsiaTheme="minorEastAsia" w:hAnsiTheme="minorHAnsi" w:cstheme="minorBidi"/>
              <w:noProof/>
              <w:sz w:val="22"/>
              <w:lang w:val="it-CH" w:eastAsia="it-CH"/>
            </w:rPr>
          </w:pPr>
          <w:hyperlink w:anchor="_Toc94462454" w:history="1">
            <w:r w:rsidR="004710B5" w:rsidRPr="00C01D68">
              <w:rPr>
                <w:rStyle w:val="Collegamentoipertestuale"/>
                <w:noProof/>
              </w:rPr>
              <w:t>5.2.6</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Refactoring limitato sullo user-control</w:t>
            </w:r>
            <w:r w:rsidR="004710B5">
              <w:rPr>
                <w:noProof/>
                <w:webHidden/>
              </w:rPr>
              <w:tab/>
            </w:r>
            <w:r w:rsidR="004710B5">
              <w:rPr>
                <w:noProof/>
                <w:webHidden/>
              </w:rPr>
              <w:fldChar w:fldCharType="begin"/>
            </w:r>
            <w:r w:rsidR="004710B5">
              <w:rPr>
                <w:noProof/>
                <w:webHidden/>
              </w:rPr>
              <w:instrText xml:space="preserve"> PAGEREF _Toc94462454 \h </w:instrText>
            </w:r>
            <w:r w:rsidR="004710B5">
              <w:rPr>
                <w:noProof/>
                <w:webHidden/>
              </w:rPr>
            </w:r>
            <w:r w:rsidR="004710B5">
              <w:rPr>
                <w:noProof/>
                <w:webHidden/>
              </w:rPr>
              <w:fldChar w:fldCharType="separate"/>
            </w:r>
            <w:r w:rsidR="004710B5">
              <w:rPr>
                <w:noProof/>
                <w:webHidden/>
              </w:rPr>
              <w:t>30</w:t>
            </w:r>
            <w:r w:rsidR="004710B5">
              <w:rPr>
                <w:noProof/>
                <w:webHidden/>
              </w:rPr>
              <w:fldChar w:fldCharType="end"/>
            </w:r>
          </w:hyperlink>
        </w:p>
        <w:p w14:paraId="4960568E" w14:textId="568674AF" w:rsidR="004710B5" w:rsidRDefault="00541703">
          <w:pPr>
            <w:pStyle w:val="Sommario3"/>
            <w:rPr>
              <w:rFonts w:asciiTheme="minorHAnsi" w:eastAsiaTheme="minorEastAsia" w:hAnsiTheme="minorHAnsi" w:cstheme="minorBidi"/>
              <w:noProof/>
              <w:sz w:val="22"/>
              <w:lang w:val="it-CH" w:eastAsia="it-CH"/>
            </w:rPr>
          </w:pPr>
          <w:hyperlink w:anchor="_Toc94462455" w:history="1">
            <w:r w:rsidR="004710B5" w:rsidRPr="00C01D68">
              <w:rPr>
                <w:rStyle w:val="Collegamentoipertestuale"/>
                <w:noProof/>
              </w:rPr>
              <w:t>5.2.7</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Impossibilità di separare fisicamente file xaml e relativo cs</w:t>
            </w:r>
            <w:r w:rsidR="004710B5">
              <w:rPr>
                <w:noProof/>
                <w:webHidden/>
              </w:rPr>
              <w:tab/>
            </w:r>
            <w:r w:rsidR="004710B5">
              <w:rPr>
                <w:noProof/>
                <w:webHidden/>
              </w:rPr>
              <w:fldChar w:fldCharType="begin"/>
            </w:r>
            <w:r w:rsidR="004710B5">
              <w:rPr>
                <w:noProof/>
                <w:webHidden/>
              </w:rPr>
              <w:instrText xml:space="preserve"> PAGEREF _Toc94462455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FE5632D" w14:textId="380DCDB9" w:rsidR="004710B5" w:rsidRDefault="00541703">
          <w:pPr>
            <w:pStyle w:val="Sommario2"/>
            <w:rPr>
              <w:rFonts w:asciiTheme="minorHAnsi" w:eastAsiaTheme="minorEastAsia" w:hAnsiTheme="minorHAnsi" w:cstheme="minorBidi"/>
              <w:bCs w:val="0"/>
              <w:sz w:val="22"/>
              <w:lang w:val="it-CH" w:eastAsia="it-CH"/>
            </w:rPr>
          </w:pPr>
          <w:hyperlink w:anchor="_Toc94462456" w:history="1">
            <w:r w:rsidR="004710B5" w:rsidRPr="00C01D68">
              <w:rPr>
                <w:rStyle w:val="Collegamentoipertestuale"/>
              </w:rPr>
              <w:t>5.3</w:t>
            </w:r>
            <w:r w:rsidR="004710B5">
              <w:rPr>
                <w:rFonts w:asciiTheme="minorHAnsi" w:eastAsiaTheme="minorEastAsia" w:hAnsiTheme="minorHAnsi" w:cstheme="minorBidi"/>
                <w:bCs w:val="0"/>
                <w:sz w:val="22"/>
                <w:lang w:val="it-CH" w:eastAsia="it-CH"/>
              </w:rPr>
              <w:tab/>
            </w:r>
            <w:r w:rsidR="004710B5" w:rsidRPr="00C01D68">
              <w:rPr>
                <w:rStyle w:val="Collegamentoipertestuale"/>
              </w:rPr>
              <w:t>Sviluppi futuri</w:t>
            </w:r>
            <w:r w:rsidR="004710B5">
              <w:rPr>
                <w:webHidden/>
              </w:rPr>
              <w:tab/>
            </w:r>
            <w:r w:rsidR="004710B5">
              <w:rPr>
                <w:webHidden/>
              </w:rPr>
              <w:fldChar w:fldCharType="begin"/>
            </w:r>
            <w:r w:rsidR="004710B5">
              <w:rPr>
                <w:webHidden/>
              </w:rPr>
              <w:instrText xml:space="preserve"> PAGEREF _Toc94462456 \h </w:instrText>
            </w:r>
            <w:r w:rsidR="004710B5">
              <w:rPr>
                <w:webHidden/>
              </w:rPr>
            </w:r>
            <w:r w:rsidR="004710B5">
              <w:rPr>
                <w:webHidden/>
              </w:rPr>
              <w:fldChar w:fldCharType="separate"/>
            </w:r>
            <w:r w:rsidR="004710B5">
              <w:rPr>
                <w:webHidden/>
              </w:rPr>
              <w:t>31</w:t>
            </w:r>
            <w:r w:rsidR="004710B5">
              <w:rPr>
                <w:webHidden/>
              </w:rPr>
              <w:fldChar w:fldCharType="end"/>
            </w:r>
          </w:hyperlink>
        </w:p>
        <w:p w14:paraId="6E1A63CD" w14:textId="40FA219F" w:rsidR="004710B5" w:rsidRDefault="00541703">
          <w:pPr>
            <w:pStyle w:val="Sommario3"/>
            <w:rPr>
              <w:rFonts w:asciiTheme="minorHAnsi" w:eastAsiaTheme="minorEastAsia" w:hAnsiTheme="minorHAnsi" w:cstheme="minorBidi"/>
              <w:noProof/>
              <w:sz w:val="22"/>
              <w:lang w:val="it-CH" w:eastAsia="it-CH"/>
            </w:rPr>
          </w:pPr>
          <w:hyperlink w:anchor="_Toc94462457" w:history="1">
            <w:r w:rsidR="004710B5" w:rsidRPr="00C01D68">
              <w:rPr>
                <w:rStyle w:val="Collegamentoipertestuale"/>
                <w:noProof/>
              </w:rPr>
              <w:t>5.3.1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Parte online e collegamento al database</w:t>
            </w:r>
            <w:r w:rsidR="004710B5">
              <w:rPr>
                <w:noProof/>
                <w:webHidden/>
              </w:rPr>
              <w:tab/>
            </w:r>
            <w:r w:rsidR="004710B5">
              <w:rPr>
                <w:noProof/>
                <w:webHidden/>
              </w:rPr>
              <w:fldChar w:fldCharType="begin"/>
            </w:r>
            <w:r w:rsidR="004710B5">
              <w:rPr>
                <w:noProof/>
                <w:webHidden/>
              </w:rPr>
              <w:instrText xml:space="preserve"> PAGEREF _Toc94462457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573A0FE" w14:textId="20542DF7" w:rsidR="004710B5" w:rsidRDefault="00541703">
          <w:pPr>
            <w:pStyle w:val="Sommario3"/>
            <w:rPr>
              <w:rFonts w:asciiTheme="minorHAnsi" w:eastAsiaTheme="minorEastAsia" w:hAnsiTheme="minorHAnsi" w:cstheme="minorBidi"/>
              <w:noProof/>
              <w:sz w:val="22"/>
              <w:lang w:val="it-CH" w:eastAsia="it-CH"/>
            </w:rPr>
          </w:pPr>
          <w:hyperlink w:anchor="_Toc94462458" w:history="1">
            <w:r w:rsidR="004710B5" w:rsidRPr="00C01D68">
              <w:rPr>
                <w:rStyle w:val="Collegamentoipertestuale"/>
                <w:noProof/>
              </w:rPr>
              <w:t>5.3.2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Gestione del click sullo slider</w:t>
            </w:r>
            <w:r w:rsidR="004710B5">
              <w:rPr>
                <w:noProof/>
                <w:webHidden/>
              </w:rPr>
              <w:tab/>
            </w:r>
            <w:r w:rsidR="004710B5">
              <w:rPr>
                <w:noProof/>
                <w:webHidden/>
              </w:rPr>
              <w:fldChar w:fldCharType="begin"/>
            </w:r>
            <w:r w:rsidR="004710B5">
              <w:rPr>
                <w:noProof/>
                <w:webHidden/>
              </w:rPr>
              <w:instrText xml:space="preserve"> PAGEREF _Toc94462458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3FF3EAF1" w14:textId="7956982A" w:rsidR="004710B5" w:rsidRDefault="00541703">
          <w:pPr>
            <w:pStyle w:val="Sommario3"/>
            <w:rPr>
              <w:rFonts w:asciiTheme="minorHAnsi" w:eastAsiaTheme="minorEastAsia" w:hAnsiTheme="minorHAnsi" w:cstheme="minorBidi"/>
              <w:noProof/>
              <w:sz w:val="22"/>
              <w:lang w:val="it-CH" w:eastAsia="it-CH"/>
            </w:rPr>
          </w:pPr>
          <w:hyperlink w:anchor="_Toc94462459" w:history="1">
            <w:r w:rsidR="004710B5" w:rsidRPr="00C01D68">
              <w:rPr>
                <w:rStyle w:val="Collegamentoipertestuale"/>
                <w:noProof/>
              </w:rPr>
              <w:t>5.3.3</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 dictionary</w:t>
            </w:r>
            <w:r w:rsidR="004710B5">
              <w:rPr>
                <w:noProof/>
                <w:webHidden/>
              </w:rPr>
              <w:tab/>
            </w:r>
            <w:r w:rsidR="004710B5">
              <w:rPr>
                <w:noProof/>
                <w:webHidden/>
              </w:rPr>
              <w:fldChar w:fldCharType="begin"/>
            </w:r>
            <w:r w:rsidR="004710B5">
              <w:rPr>
                <w:noProof/>
                <w:webHidden/>
              </w:rPr>
              <w:instrText xml:space="preserve"> PAGEREF _Toc94462459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0B890203" w14:textId="71F46B3F" w:rsidR="004710B5" w:rsidRDefault="00541703">
          <w:pPr>
            <w:pStyle w:val="Sommario3"/>
            <w:rPr>
              <w:rFonts w:asciiTheme="minorHAnsi" w:eastAsiaTheme="minorEastAsia" w:hAnsiTheme="minorHAnsi" w:cstheme="minorBidi"/>
              <w:noProof/>
              <w:sz w:val="22"/>
              <w:lang w:val="it-CH" w:eastAsia="it-CH"/>
            </w:rPr>
          </w:pPr>
          <w:hyperlink w:anchor="_Toc94462460" w:history="1">
            <w:r w:rsidR="004710B5" w:rsidRPr="00C01D68">
              <w:rPr>
                <w:rStyle w:val="Collegamentoipertestuale"/>
                <w:noProof/>
              </w:rPr>
              <w:t>5.3.4</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Spostamento tab</w:t>
            </w:r>
            <w:r w:rsidR="004710B5">
              <w:rPr>
                <w:noProof/>
                <w:webHidden/>
              </w:rPr>
              <w:tab/>
            </w:r>
            <w:r w:rsidR="004710B5">
              <w:rPr>
                <w:noProof/>
                <w:webHidden/>
              </w:rPr>
              <w:fldChar w:fldCharType="begin"/>
            </w:r>
            <w:r w:rsidR="004710B5">
              <w:rPr>
                <w:noProof/>
                <w:webHidden/>
              </w:rPr>
              <w:instrText xml:space="preserve"> PAGEREF _Toc94462460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221ED421" w14:textId="7E028390" w:rsidR="004710B5" w:rsidRDefault="00541703">
          <w:pPr>
            <w:pStyle w:val="Sommario3"/>
            <w:rPr>
              <w:rFonts w:asciiTheme="minorHAnsi" w:eastAsiaTheme="minorEastAsia" w:hAnsiTheme="minorHAnsi" w:cstheme="minorBidi"/>
              <w:noProof/>
              <w:sz w:val="22"/>
              <w:lang w:val="it-CH" w:eastAsia="it-CH"/>
            </w:rPr>
          </w:pPr>
          <w:hyperlink w:anchor="_Toc94462461" w:history="1">
            <w:r w:rsidR="004710B5" w:rsidRPr="00C01D68">
              <w:rPr>
                <w:rStyle w:val="Collegamentoipertestuale"/>
                <w:noProof/>
              </w:rPr>
              <w:t>5.3.5</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File di configurazione per i device</w:t>
            </w:r>
            <w:r w:rsidR="004710B5">
              <w:rPr>
                <w:noProof/>
                <w:webHidden/>
              </w:rPr>
              <w:tab/>
            </w:r>
            <w:r w:rsidR="004710B5">
              <w:rPr>
                <w:noProof/>
                <w:webHidden/>
              </w:rPr>
              <w:fldChar w:fldCharType="begin"/>
            </w:r>
            <w:r w:rsidR="004710B5">
              <w:rPr>
                <w:noProof/>
                <w:webHidden/>
              </w:rPr>
              <w:instrText xml:space="preserve"> PAGEREF _Toc94462461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13BCC1D2" w14:textId="6664B7E3" w:rsidR="004710B5" w:rsidRDefault="00541703">
          <w:pPr>
            <w:pStyle w:val="Sommario3"/>
            <w:rPr>
              <w:rFonts w:asciiTheme="minorHAnsi" w:eastAsiaTheme="minorEastAsia" w:hAnsiTheme="minorHAnsi" w:cstheme="minorBidi"/>
              <w:noProof/>
              <w:sz w:val="22"/>
              <w:lang w:val="it-CH" w:eastAsia="it-CH"/>
            </w:rPr>
          </w:pPr>
          <w:hyperlink w:anchor="_Toc94462462" w:history="1">
            <w:r w:rsidR="004710B5" w:rsidRPr="00C01D68">
              <w:rPr>
                <w:rStyle w:val="Collegamentoipertestuale"/>
                <w:noProof/>
              </w:rPr>
              <w:t>5.3.6</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Refactoring</w:t>
            </w:r>
            <w:r w:rsidR="004710B5">
              <w:rPr>
                <w:noProof/>
                <w:webHidden/>
              </w:rPr>
              <w:tab/>
            </w:r>
            <w:r w:rsidR="004710B5">
              <w:rPr>
                <w:noProof/>
                <w:webHidden/>
              </w:rPr>
              <w:fldChar w:fldCharType="begin"/>
            </w:r>
            <w:r w:rsidR="004710B5">
              <w:rPr>
                <w:noProof/>
                <w:webHidden/>
              </w:rPr>
              <w:instrText xml:space="preserve"> PAGEREF _Toc94462462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4B6441DF" w14:textId="74FB2CEE" w:rsidR="004710B5" w:rsidRDefault="00541703">
          <w:pPr>
            <w:pStyle w:val="Sommario2"/>
            <w:rPr>
              <w:rFonts w:asciiTheme="minorHAnsi" w:eastAsiaTheme="minorEastAsia" w:hAnsiTheme="minorHAnsi" w:cstheme="minorBidi"/>
              <w:bCs w:val="0"/>
              <w:sz w:val="22"/>
              <w:lang w:val="it-CH" w:eastAsia="it-CH"/>
            </w:rPr>
          </w:pPr>
          <w:hyperlink w:anchor="_Toc94462463" w:history="1">
            <w:r w:rsidR="004710B5" w:rsidRPr="00C01D68">
              <w:rPr>
                <w:rStyle w:val="Collegamentoipertestuale"/>
              </w:rPr>
              <w:t>5.4</w:t>
            </w:r>
            <w:r w:rsidR="004710B5">
              <w:rPr>
                <w:rFonts w:asciiTheme="minorHAnsi" w:eastAsiaTheme="minorEastAsia" w:hAnsiTheme="minorHAnsi" w:cstheme="minorBidi"/>
                <w:bCs w:val="0"/>
                <w:sz w:val="22"/>
                <w:lang w:val="it-CH" w:eastAsia="it-CH"/>
              </w:rPr>
              <w:tab/>
            </w:r>
            <w:r w:rsidR="004710B5" w:rsidRPr="00C01D68">
              <w:rPr>
                <w:rStyle w:val="Collegamentoipertestuale"/>
              </w:rPr>
              <w:t>Manuale d’uso</w:t>
            </w:r>
            <w:r w:rsidR="004710B5">
              <w:rPr>
                <w:webHidden/>
              </w:rPr>
              <w:tab/>
            </w:r>
            <w:r w:rsidR="004710B5">
              <w:rPr>
                <w:webHidden/>
              </w:rPr>
              <w:fldChar w:fldCharType="begin"/>
            </w:r>
            <w:r w:rsidR="004710B5">
              <w:rPr>
                <w:webHidden/>
              </w:rPr>
              <w:instrText xml:space="preserve"> PAGEREF _Toc94462463 \h </w:instrText>
            </w:r>
            <w:r w:rsidR="004710B5">
              <w:rPr>
                <w:webHidden/>
              </w:rPr>
            </w:r>
            <w:r w:rsidR="004710B5">
              <w:rPr>
                <w:webHidden/>
              </w:rPr>
              <w:fldChar w:fldCharType="separate"/>
            </w:r>
            <w:r w:rsidR="004710B5">
              <w:rPr>
                <w:webHidden/>
              </w:rPr>
              <w:t>32</w:t>
            </w:r>
            <w:r w:rsidR="004710B5">
              <w:rPr>
                <w:webHidden/>
              </w:rPr>
              <w:fldChar w:fldCharType="end"/>
            </w:r>
          </w:hyperlink>
        </w:p>
        <w:p w14:paraId="603FE4C5" w14:textId="17A4AA34" w:rsidR="004710B5" w:rsidRDefault="00541703">
          <w:pPr>
            <w:pStyle w:val="Sommario1"/>
            <w:rPr>
              <w:rFonts w:asciiTheme="minorHAnsi" w:eastAsiaTheme="minorEastAsia" w:hAnsiTheme="minorHAnsi" w:cstheme="minorBidi"/>
              <w:bCs w:val="0"/>
              <w:noProof/>
              <w:sz w:val="22"/>
              <w:u w:val="none"/>
              <w:lang w:val="it-CH" w:eastAsia="it-CH"/>
            </w:rPr>
          </w:pPr>
          <w:hyperlink w:anchor="_Toc94462464" w:history="1">
            <w:r w:rsidR="004710B5" w:rsidRPr="00C01D68">
              <w:rPr>
                <w:rStyle w:val="Collegamentoipertestuale"/>
                <w:noProof/>
              </w:rPr>
              <w:t>6</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Conclusioni</w:t>
            </w:r>
            <w:r w:rsidR="004710B5">
              <w:rPr>
                <w:noProof/>
                <w:webHidden/>
              </w:rPr>
              <w:tab/>
            </w:r>
            <w:r w:rsidR="004710B5">
              <w:rPr>
                <w:noProof/>
                <w:webHidden/>
              </w:rPr>
              <w:fldChar w:fldCharType="begin"/>
            </w:r>
            <w:r w:rsidR="004710B5">
              <w:rPr>
                <w:noProof/>
                <w:webHidden/>
              </w:rPr>
              <w:instrText xml:space="preserve"> PAGEREF _Toc94462464 \h </w:instrText>
            </w:r>
            <w:r w:rsidR="004710B5">
              <w:rPr>
                <w:noProof/>
                <w:webHidden/>
              </w:rPr>
            </w:r>
            <w:r w:rsidR="004710B5">
              <w:rPr>
                <w:noProof/>
                <w:webHidden/>
              </w:rPr>
              <w:fldChar w:fldCharType="separate"/>
            </w:r>
            <w:r w:rsidR="004710B5">
              <w:rPr>
                <w:noProof/>
                <w:webHidden/>
              </w:rPr>
              <w:t>33</w:t>
            </w:r>
            <w:r w:rsidR="004710B5">
              <w:rPr>
                <w:noProof/>
                <w:webHidden/>
              </w:rPr>
              <w:fldChar w:fldCharType="end"/>
            </w:r>
          </w:hyperlink>
        </w:p>
        <w:p w14:paraId="0E3854D4" w14:textId="2765F77F" w:rsidR="004710B5" w:rsidRDefault="00541703">
          <w:pPr>
            <w:pStyle w:val="Sommario1"/>
            <w:rPr>
              <w:rFonts w:asciiTheme="minorHAnsi" w:eastAsiaTheme="minorEastAsia" w:hAnsiTheme="minorHAnsi" w:cstheme="minorBidi"/>
              <w:bCs w:val="0"/>
              <w:noProof/>
              <w:sz w:val="22"/>
              <w:u w:val="none"/>
              <w:lang w:val="it-CH" w:eastAsia="it-CH"/>
            </w:rPr>
          </w:pPr>
          <w:hyperlink w:anchor="_Toc94462465" w:history="1">
            <w:r w:rsidR="004710B5" w:rsidRPr="00C01D68">
              <w:rPr>
                <w:rStyle w:val="Collegamentoipertestuale"/>
                <w:noProof/>
              </w:rPr>
              <w:t>7</w:t>
            </w:r>
            <w:r w:rsidR="004710B5">
              <w:rPr>
                <w:rFonts w:asciiTheme="minorHAnsi" w:eastAsiaTheme="minorEastAsia" w:hAnsiTheme="minorHAnsi" w:cstheme="minorBidi"/>
                <w:bCs w:val="0"/>
                <w:noProof/>
                <w:sz w:val="22"/>
                <w:u w:val="none"/>
                <w:lang w:val="it-CH" w:eastAsia="it-CH"/>
              </w:rPr>
              <w:tab/>
            </w:r>
            <w:r w:rsidR="004710B5" w:rsidRPr="00C01D68">
              <w:rPr>
                <w:rStyle w:val="Collegamentoipertestuale"/>
                <w:noProof/>
              </w:rPr>
              <w:t>Fonti</w:t>
            </w:r>
            <w:r w:rsidR="004710B5">
              <w:rPr>
                <w:noProof/>
                <w:webHidden/>
              </w:rPr>
              <w:tab/>
            </w:r>
            <w:r w:rsidR="004710B5">
              <w:rPr>
                <w:noProof/>
                <w:webHidden/>
              </w:rPr>
              <w:fldChar w:fldCharType="begin"/>
            </w:r>
            <w:r w:rsidR="004710B5">
              <w:rPr>
                <w:noProof/>
                <w:webHidden/>
              </w:rPr>
              <w:instrText xml:space="preserve"> PAGEREF _Toc94462465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221AF4C7" w14:textId="2C72F363" w:rsidR="004710B5" w:rsidRDefault="00541703">
          <w:pPr>
            <w:pStyle w:val="Sommario2"/>
            <w:rPr>
              <w:rFonts w:asciiTheme="minorHAnsi" w:eastAsiaTheme="minorEastAsia" w:hAnsiTheme="minorHAnsi" w:cstheme="minorBidi"/>
              <w:bCs w:val="0"/>
              <w:sz w:val="22"/>
              <w:lang w:val="it-CH" w:eastAsia="it-CH"/>
            </w:rPr>
          </w:pPr>
          <w:hyperlink w:anchor="_Toc94462466" w:history="1">
            <w:r w:rsidR="004710B5" w:rsidRPr="00C01D68">
              <w:rPr>
                <w:rStyle w:val="Collegamentoipertestuale"/>
              </w:rPr>
              <w:t>7.1</w:t>
            </w:r>
            <w:r w:rsidR="004710B5">
              <w:rPr>
                <w:rFonts w:asciiTheme="minorHAnsi" w:eastAsiaTheme="minorEastAsia" w:hAnsiTheme="minorHAnsi" w:cstheme="minorBidi"/>
                <w:bCs w:val="0"/>
                <w:sz w:val="22"/>
                <w:lang w:val="it-CH" w:eastAsia="it-CH"/>
              </w:rPr>
              <w:tab/>
            </w:r>
            <w:r w:rsidR="004710B5" w:rsidRPr="00C01D68">
              <w:rPr>
                <w:rStyle w:val="Collegamentoipertestuale"/>
              </w:rPr>
              <w:t>Bibliografia</w:t>
            </w:r>
            <w:r w:rsidR="004710B5">
              <w:rPr>
                <w:webHidden/>
              </w:rPr>
              <w:tab/>
            </w:r>
            <w:r w:rsidR="004710B5">
              <w:rPr>
                <w:webHidden/>
              </w:rPr>
              <w:fldChar w:fldCharType="begin"/>
            </w:r>
            <w:r w:rsidR="004710B5">
              <w:rPr>
                <w:webHidden/>
              </w:rPr>
              <w:instrText xml:space="preserve"> PAGEREF _Toc94462466 \h </w:instrText>
            </w:r>
            <w:r w:rsidR="004710B5">
              <w:rPr>
                <w:webHidden/>
              </w:rPr>
            </w:r>
            <w:r w:rsidR="004710B5">
              <w:rPr>
                <w:webHidden/>
              </w:rPr>
              <w:fldChar w:fldCharType="separate"/>
            </w:r>
            <w:r w:rsidR="004710B5">
              <w:rPr>
                <w:webHidden/>
              </w:rPr>
              <w:t>36</w:t>
            </w:r>
            <w:r w:rsidR="004710B5">
              <w:rPr>
                <w:webHidden/>
              </w:rPr>
              <w:fldChar w:fldCharType="end"/>
            </w:r>
          </w:hyperlink>
        </w:p>
        <w:p w14:paraId="7F2D2CC3" w14:textId="55B68D3D" w:rsidR="004710B5" w:rsidRDefault="00541703">
          <w:pPr>
            <w:pStyle w:val="Sommario2"/>
            <w:rPr>
              <w:rFonts w:asciiTheme="minorHAnsi" w:eastAsiaTheme="minorEastAsia" w:hAnsiTheme="minorHAnsi" w:cstheme="minorBidi"/>
              <w:bCs w:val="0"/>
              <w:sz w:val="22"/>
              <w:lang w:val="it-CH" w:eastAsia="it-CH"/>
            </w:rPr>
          </w:pPr>
          <w:hyperlink w:anchor="_Toc94462467" w:history="1">
            <w:r w:rsidR="004710B5" w:rsidRPr="00C01D68">
              <w:rPr>
                <w:rStyle w:val="Collegamentoipertestuale"/>
              </w:rPr>
              <w:t>7.2</w:t>
            </w:r>
            <w:r w:rsidR="004710B5">
              <w:rPr>
                <w:rFonts w:asciiTheme="minorHAnsi" w:eastAsiaTheme="minorEastAsia" w:hAnsiTheme="minorHAnsi" w:cstheme="minorBidi"/>
                <w:bCs w:val="0"/>
                <w:sz w:val="22"/>
                <w:lang w:val="it-CH" w:eastAsia="it-CH"/>
              </w:rPr>
              <w:tab/>
            </w:r>
            <w:r w:rsidR="004710B5" w:rsidRPr="00C01D68">
              <w:rPr>
                <w:rStyle w:val="Collegamentoipertestuale"/>
              </w:rPr>
              <w:t>Sitografia</w:t>
            </w:r>
            <w:r w:rsidR="004710B5">
              <w:rPr>
                <w:webHidden/>
              </w:rPr>
              <w:tab/>
            </w:r>
            <w:r w:rsidR="004710B5">
              <w:rPr>
                <w:webHidden/>
              </w:rPr>
              <w:fldChar w:fldCharType="begin"/>
            </w:r>
            <w:r w:rsidR="004710B5">
              <w:rPr>
                <w:webHidden/>
              </w:rPr>
              <w:instrText xml:space="preserve"> PAGEREF _Toc94462467 \h </w:instrText>
            </w:r>
            <w:r w:rsidR="004710B5">
              <w:rPr>
                <w:webHidden/>
              </w:rPr>
            </w:r>
            <w:r w:rsidR="004710B5">
              <w:rPr>
                <w:webHidden/>
              </w:rPr>
              <w:fldChar w:fldCharType="separate"/>
            </w:r>
            <w:r w:rsidR="004710B5">
              <w:rPr>
                <w:webHidden/>
              </w:rPr>
              <w:t>36</w:t>
            </w:r>
            <w:r w:rsidR="004710B5">
              <w:rPr>
                <w:webHidden/>
              </w:rPr>
              <w:fldChar w:fldCharType="end"/>
            </w:r>
          </w:hyperlink>
        </w:p>
        <w:p w14:paraId="031B3712" w14:textId="460F31BD" w:rsidR="004710B5" w:rsidRDefault="00541703">
          <w:pPr>
            <w:pStyle w:val="Sommario3"/>
            <w:rPr>
              <w:rFonts w:asciiTheme="minorHAnsi" w:eastAsiaTheme="minorEastAsia" w:hAnsiTheme="minorHAnsi" w:cstheme="minorBidi"/>
              <w:noProof/>
              <w:sz w:val="22"/>
              <w:lang w:val="it-CH" w:eastAsia="it-CH"/>
            </w:rPr>
          </w:pPr>
          <w:hyperlink w:anchor="_Toc94462468" w:history="1">
            <w:r w:rsidR="004710B5" w:rsidRPr="00C01D68">
              <w:rPr>
                <w:rStyle w:val="Collegamentoipertestuale"/>
                <w:noProof/>
              </w:rPr>
              <w:t>7.2.1</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Pagine</w:t>
            </w:r>
            <w:r w:rsidR="004710B5">
              <w:rPr>
                <w:noProof/>
                <w:webHidden/>
              </w:rPr>
              <w:tab/>
            </w:r>
            <w:r w:rsidR="004710B5">
              <w:rPr>
                <w:noProof/>
                <w:webHidden/>
              </w:rPr>
              <w:fldChar w:fldCharType="begin"/>
            </w:r>
            <w:r w:rsidR="004710B5">
              <w:rPr>
                <w:noProof/>
                <w:webHidden/>
              </w:rPr>
              <w:instrText xml:space="preserve"> PAGEREF _Toc94462468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461C5553" w14:textId="355D068D" w:rsidR="004710B5" w:rsidRDefault="00541703">
          <w:pPr>
            <w:pStyle w:val="Sommario3"/>
            <w:rPr>
              <w:rFonts w:asciiTheme="minorHAnsi" w:eastAsiaTheme="minorEastAsia" w:hAnsiTheme="minorHAnsi" w:cstheme="minorBidi"/>
              <w:noProof/>
              <w:sz w:val="22"/>
              <w:lang w:val="it-CH" w:eastAsia="it-CH"/>
            </w:rPr>
          </w:pPr>
          <w:hyperlink w:anchor="_Toc94462469" w:history="1">
            <w:r w:rsidR="004710B5" w:rsidRPr="00C01D68">
              <w:rPr>
                <w:rStyle w:val="Collegamentoipertestuale"/>
                <w:noProof/>
              </w:rPr>
              <w:t>7.2.2</w:t>
            </w:r>
            <w:r w:rsidR="004710B5">
              <w:rPr>
                <w:rFonts w:asciiTheme="minorHAnsi" w:eastAsiaTheme="minorEastAsia" w:hAnsiTheme="minorHAnsi" w:cstheme="minorBidi"/>
                <w:noProof/>
                <w:sz w:val="22"/>
                <w:lang w:val="it-CH" w:eastAsia="it-CH"/>
              </w:rPr>
              <w:tab/>
            </w:r>
            <w:r w:rsidR="004710B5" w:rsidRPr="00C01D68">
              <w:rPr>
                <w:rStyle w:val="Collegamentoipertestuale"/>
                <w:noProof/>
              </w:rPr>
              <w:t>Immagini</w:t>
            </w:r>
            <w:r w:rsidR="004710B5">
              <w:rPr>
                <w:noProof/>
                <w:webHidden/>
              </w:rPr>
              <w:tab/>
            </w:r>
            <w:r w:rsidR="004710B5">
              <w:rPr>
                <w:noProof/>
                <w:webHidden/>
              </w:rPr>
              <w:fldChar w:fldCharType="begin"/>
            </w:r>
            <w:r w:rsidR="004710B5">
              <w:rPr>
                <w:noProof/>
                <w:webHidden/>
              </w:rPr>
              <w:instrText xml:space="preserve"> PAGEREF _Toc94462469 \h </w:instrText>
            </w:r>
            <w:r w:rsidR="004710B5">
              <w:rPr>
                <w:noProof/>
                <w:webHidden/>
              </w:rPr>
            </w:r>
            <w:r w:rsidR="004710B5">
              <w:rPr>
                <w:noProof/>
                <w:webHidden/>
              </w:rPr>
              <w:fldChar w:fldCharType="separate"/>
            </w:r>
            <w:r w:rsidR="004710B5">
              <w:rPr>
                <w:noProof/>
                <w:webHidden/>
              </w:rPr>
              <w:t>37</w:t>
            </w:r>
            <w:r w:rsidR="004710B5">
              <w:rPr>
                <w:noProof/>
                <w:webHidden/>
              </w:rPr>
              <w:fldChar w:fldCharType="end"/>
            </w:r>
          </w:hyperlink>
        </w:p>
        <w:p w14:paraId="5961C8A3" w14:textId="48023C4D" w:rsidR="00173D4F" w:rsidRDefault="00173D4F">
          <w:r>
            <w:rPr>
              <w:b/>
              <w:bCs/>
              <w:lang w:val="it-IT"/>
            </w:rPr>
            <w:fldChar w:fldCharType="end"/>
          </w:r>
        </w:p>
      </w:sdtContent>
    </w:sdt>
    <w:p w14:paraId="57BC1AE4" w14:textId="77777777" w:rsidR="000366F1" w:rsidRPr="00334869" w:rsidRDefault="000366F1" w:rsidP="000366F1">
      <w:pPr>
        <w:tabs>
          <w:tab w:val="left" w:pos="851"/>
          <w:tab w:val="right" w:pos="8222"/>
        </w:tabs>
        <w:autoSpaceDE w:val="0"/>
        <w:autoSpaceDN w:val="0"/>
        <w:adjustRightInd w:val="0"/>
        <w:rPr>
          <w:rFonts w:ascii="Arial" w:hAnsi="Arial" w:cs="Arial"/>
          <w:sz w:val="36"/>
          <w:szCs w:val="36"/>
        </w:rPr>
      </w:pPr>
    </w:p>
    <w:p w14:paraId="66606EF3" w14:textId="77777777" w:rsidR="000366F1" w:rsidRDefault="000366F1" w:rsidP="009727D2">
      <w:pPr>
        <w:rPr>
          <w:rFonts w:ascii="Arial" w:hAnsi="Arial"/>
          <w:noProof/>
          <w:sz w:val="36"/>
          <w:szCs w:val="16"/>
        </w:rPr>
      </w:pPr>
      <w:r>
        <w:br w:type="page"/>
      </w:r>
    </w:p>
    <w:p w14:paraId="1C8D3D1E" w14:textId="52219BFF" w:rsidR="000366F1" w:rsidRDefault="000366F1" w:rsidP="000366F1">
      <w:pPr>
        <w:rPr>
          <w:rFonts w:ascii="Arial" w:hAnsi="Arial" w:cs="Arial"/>
          <w:sz w:val="36"/>
          <w:szCs w:val="36"/>
        </w:rPr>
      </w:pPr>
      <w:r w:rsidRPr="002E5793">
        <w:rPr>
          <w:rFonts w:ascii="Arial" w:hAnsi="Arial" w:cs="Arial"/>
          <w:sz w:val="36"/>
          <w:szCs w:val="36"/>
        </w:rPr>
        <w:lastRenderedPageBreak/>
        <w:t>Indice delle figure</w:t>
      </w:r>
    </w:p>
    <w:p w14:paraId="716E5D65" w14:textId="77777777" w:rsidR="000366F1" w:rsidRDefault="000366F1" w:rsidP="000366F1">
      <w:pPr>
        <w:pStyle w:val="Nessunaspaziatura"/>
        <w:rPr>
          <w:lang w:val="it-CH"/>
        </w:rPr>
      </w:pPr>
    </w:p>
    <w:p w14:paraId="45A33097" w14:textId="6D471D09" w:rsidR="004710B5" w:rsidRDefault="00A36449">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4710B5">
        <w:rPr>
          <w:noProof/>
        </w:rPr>
        <w:t>Figura 1: model-view controller</w:t>
      </w:r>
      <w:r w:rsidR="004710B5">
        <w:rPr>
          <w:noProof/>
        </w:rPr>
        <w:tab/>
      </w:r>
      <w:r w:rsidR="004710B5">
        <w:rPr>
          <w:noProof/>
        </w:rPr>
        <w:fldChar w:fldCharType="begin"/>
      </w:r>
      <w:r w:rsidR="004710B5">
        <w:rPr>
          <w:noProof/>
        </w:rPr>
        <w:instrText xml:space="preserve"> PAGEREF _Toc94462470 \h </w:instrText>
      </w:r>
      <w:r w:rsidR="004710B5">
        <w:rPr>
          <w:noProof/>
        </w:rPr>
      </w:r>
      <w:r w:rsidR="004710B5">
        <w:rPr>
          <w:noProof/>
        </w:rPr>
        <w:fldChar w:fldCharType="separate"/>
      </w:r>
      <w:r w:rsidR="004710B5">
        <w:rPr>
          <w:noProof/>
        </w:rPr>
        <w:t>9</w:t>
      </w:r>
      <w:r w:rsidR="004710B5">
        <w:rPr>
          <w:noProof/>
        </w:rPr>
        <w:fldChar w:fldCharType="end"/>
      </w:r>
    </w:p>
    <w:p w14:paraId="208BDE2F" w14:textId="706B4099"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_Toc94462471 \h </w:instrText>
      </w:r>
      <w:r>
        <w:rPr>
          <w:noProof/>
        </w:rPr>
      </w:r>
      <w:r>
        <w:rPr>
          <w:noProof/>
        </w:rPr>
        <w:fldChar w:fldCharType="separate"/>
      </w:r>
      <w:r>
        <w:rPr>
          <w:noProof/>
        </w:rPr>
        <w:t>11</w:t>
      </w:r>
      <w:r>
        <w:rPr>
          <w:noProof/>
        </w:rPr>
        <w:fldChar w:fldCharType="end"/>
      </w:r>
    </w:p>
    <w:p w14:paraId="30D775EF" w14:textId="45C1C93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_Toc94462472 \h </w:instrText>
      </w:r>
      <w:r>
        <w:rPr>
          <w:noProof/>
        </w:rPr>
      </w:r>
      <w:r>
        <w:rPr>
          <w:noProof/>
        </w:rPr>
        <w:fldChar w:fldCharType="separate"/>
      </w:r>
      <w:r>
        <w:rPr>
          <w:noProof/>
        </w:rPr>
        <w:t>11</w:t>
      </w:r>
      <w:r>
        <w:rPr>
          <w:noProof/>
        </w:rPr>
        <w:fldChar w:fldCharType="end"/>
      </w:r>
    </w:p>
    <w:p w14:paraId="54D428E4" w14:textId="7B2D4E16"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_Toc94462473 \h </w:instrText>
      </w:r>
      <w:r>
        <w:rPr>
          <w:noProof/>
        </w:rPr>
      </w:r>
      <w:r>
        <w:rPr>
          <w:noProof/>
        </w:rPr>
        <w:fldChar w:fldCharType="separate"/>
      </w:r>
      <w:r>
        <w:rPr>
          <w:noProof/>
        </w:rPr>
        <w:t>12</w:t>
      </w:r>
      <w:r>
        <w:rPr>
          <w:noProof/>
        </w:rPr>
        <w:fldChar w:fldCharType="end"/>
      </w:r>
    </w:p>
    <w:p w14:paraId="6A318F36" w14:textId="76483A05"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_Toc94462474 \h </w:instrText>
      </w:r>
      <w:r>
        <w:rPr>
          <w:noProof/>
        </w:rPr>
      </w:r>
      <w:r>
        <w:rPr>
          <w:noProof/>
        </w:rPr>
        <w:fldChar w:fldCharType="separate"/>
      </w:r>
      <w:r>
        <w:rPr>
          <w:noProof/>
        </w:rPr>
        <w:t>12</w:t>
      </w:r>
      <w:r>
        <w:rPr>
          <w:noProof/>
        </w:rPr>
        <w:fldChar w:fldCharType="end"/>
      </w:r>
    </w:p>
    <w:p w14:paraId="0A500966" w14:textId="0498F813"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_Toc94462475 \h </w:instrText>
      </w:r>
      <w:r>
        <w:rPr>
          <w:noProof/>
        </w:rPr>
      </w:r>
      <w:r>
        <w:rPr>
          <w:noProof/>
        </w:rPr>
        <w:fldChar w:fldCharType="separate"/>
      </w:r>
      <w:r>
        <w:rPr>
          <w:noProof/>
        </w:rPr>
        <w:t>13</w:t>
      </w:r>
      <w:r>
        <w:rPr>
          <w:noProof/>
        </w:rPr>
        <w:fldChar w:fldCharType="end"/>
      </w:r>
    </w:p>
    <w:p w14:paraId="3B854E6B" w14:textId="4363B330"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_Toc94462476 \h </w:instrText>
      </w:r>
      <w:r>
        <w:rPr>
          <w:noProof/>
        </w:rPr>
      </w:r>
      <w:r>
        <w:rPr>
          <w:noProof/>
        </w:rPr>
        <w:fldChar w:fldCharType="separate"/>
      </w:r>
      <w:r>
        <w:rPr>
          <w:noProof/>
        </w:rPr>
        <w:t>13</w:t>
      </w:r>
      <w:r>
        <w:rPr>
          <w:noProof/>
        </w:rPr>
        <w:fldChar w:fldCharType="end"/>
      </w:r>
    </w:p>
    <w:p w14:paraId="041E39D7" w14:textId="155FB93A"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_Toc94462477 \h </w:instrText>
      </w:r>
      <w:r>
        <w:rPr>
          <w:noProof/>
        </w:rPr>
      </w:r>
      <w:r>
        <w:rPr>
          <w:noProof/>
        </w:rPr>
        <w:fldChar w:fldCharType="separate"/>
      </w:r>
      <w:r>
        <w:rPr>
          <w:noProof/>
        </w:rPr>
        <w:t>14</w:t>
      </w:r>
      <w:r>
        <w:rPr>
          <w:noProof/>
        </w:rPr>
        <w:fldChar w:fldCharType="end"/>
      </w:r>
    </w:p>
    <w:p w14:paraId="169D8DDA" w14:textId="6550F0CC"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_Toc94462478 \h </w:instrText>
      </w:r>
      <w:r>
        <w:rPr>
          <w:noProof/>
        </w:rPr>
      </w:r>
      <w:r>
        <w:rPr>
          <w:noProof/>
        </w:rPr>
        <w:fldChar w:fldCharType="separate"/>
      </w:r>
      <w:r>
        <w:rPr>
          <w:noProof/>
        </w:rPr>
        <w:t>14</w:t>
      </w:r>
      <w:r>
        <w:rPr>
          <w:noProof/>
        </w:rPr>
        <w:fldChar w:fldCharType="end"/>
      </w:r>
    </w:p>
    <w:p w14:paraId="3557A622" w14:textId="1C62A5B4"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_Toc94462479 \h </w:instrText>
      </w:r>
      <w:r>
        <w:rPr>
          <w:noProof/>
        </w:rPr>
      </w:r>
      <w:r>
        <w:rPr>
          <w:noProof/>
        </w:rPr>
        <w:fldChar w:fldCharType="separate"/>
      </w:r>
      <w:r>
        <w:rPr>
          <w:noProof/>
        </w:rPr>
        <w:t>18</w:t>
      </w:r>
      <w:r>
        <w:rPr>
          <w:noProof/>
        </w:rPr>
        <w:fldChar w:fldCharType="end"/>
      </w:r>
    </w:p>
    <w:p w14:paraId="7E8D3A31" w14:textId="7F1C38BB"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11: Mockup, presentazione finale del software</w:t>
      </w:r>
      <w:r>
        <w:rPr>
          <w:noProof/>
        </w:rPr>
        <w:tab/>
      </w:r>
      <w:r>
        <w:rPr>
          <w:noProof/>
        </w:rPr>
        <w:fldChar w:fldCharType="begin"/>
      </w:r>
      <w:r>
        <w:rPr>
          <w:noProof/>
        </w:rPr>
        <w:instrText xml:space="preserve"> PAGEREF _Toc94462480 \h </w:instrText>
      </w:r>
      <w:r>
        <w:rPr>
          <w:noProof/>
        </w:rPr>
      </w:r>
      <w:r>
        <w:rPr>
          <w:noProof/>
        </w:rPr>
        <w:fldChar w:fldCharType="separate"/>
      </w:r>
      <w:r>
        <w:rPr>
          <w:noProof/>
        </w:rPr>
        <w:t>21</w:t>
      </w:r>
      <w:r>
        <w:rPr>
          <w:noProof/>
        </w:rPr>
        <w:fldChar w:fldCharType="end"/>
      </w:r>
    </w:p>
    <w:p w14:paraId="0AFE73D3" w14:textId="21E69CF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12: Mockup, user-control relativo alla parte online</w:t>
      </w:r>
      <w:r>
        <w:rPr>
          <w:noProof/>
        </w:rPr>
        <w:tab/>
      </w:r>
      <w:r>
        <w:rPr>
          <w:noProof/>
        </w:rPr>
        <w:fldChar w:fldCharType="begin"/>
      </w:r>
      <w:r>
        <w:rPr>
          <w:noProof/>
        </w:rPr>
        <w:instrText xml:space="preserve"> PAGEREF _Toc94462481 \h </w:instrText>
      </w:r>
      <w:r>
        <w:rPr>
          <w:noProof/>
        </w:rPr>
      </w:r>
      <w:r>
        <w:rPr>
          <w:noProof/>
        </w:rPr>
        <w:fldChar w:fldCharType="separate"/>
      </w:r>
      <w:r>
        <w:rPr>
          <w:noProof/>
        </w:rPr>
        <w:t>21</w:t>
      </w:r>
      <w:r>
        <w:rPr>
          <w:noProof/>
        </w:rPr>
        <w:fldChar w:fldCharType="end"/>
      </w:r>
    </w:p>
    <w:p w14:paraId="5EAE093E" w14:textId="17733DC3"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13: Mockup, parte online, creazione di un esperimento</w:t>
      </w:r>
      <w:r>
        <w:rPr>
          <w:noProof/>
        </w:rPr>
        <w:tab/>
      </w:r>
      <w:r>
        <w:rPr>
          <w:noProof/>
        </w:rPr>
        <w:fldChar w:fldCharType="begin"/>
      </w:r>
      <w:r>
        <w:rPr>
          <w:noProof/>
        </w:rPr>
        <w:instrText xml:space="preserve"> PAGEREF _Toc94462482 \h </w:instrText>
      </w:r>
      <w:r>
        <w:rPr>
          <w:noProof/>
        </w:rPr>
      </w:r>
      <w:r>
        <w:rPr>
          <w:noProof/>
        </w:rPr>
        <w:fldChar w:fldCharType="separate"/>
      </w:r>
      <w:r>
        <w:rPr>
          <w:noProof/>
        </w:rPr>
        <w:t>22</w:t>
      </w:r>
      <w:r>
        <w:rPr>
          <w:noProof/>
        </w:rPr>
        <w:fldChar w:fldCharType="end"/>
      </w:r>
    </w:p>
    <w:p w14:paraId="55A57414" w14:textId="0356690F"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14: Ground Control</w:t>
      </w:r>
      <w:r>
        <w:rPr>
          <w:noProof/>
        </w:rPr>
        <w:tab/>
      </w:r>
      <w:r>
        <w:rPr>
          <w:noProof/>
        </w:rPr>
        <w:fldChar w:fldCharType="begin"/>
      </w:r>
      <w:r>
        <w:rPr>
          <w:noProof/>
        </w:rPr>
        <w:instrText xml:space="preserve"> PAGEREF _Toc94462483 \h </w:instrText>
      </w:r>
      <w:r>
        <w:rPr>
          <w:noProof/>
        </w:rPr>
      </w:r>
      <w:r>
        <w:rPr>
          <w:noProof/>
        </w:rPr>
        <w:fldChar w:fldCharType="separate"/>
      </w:r>
      <w:r>
        <w:rPr>
          <w:noProof/>
        </w:rPr>
        <w:t>23</w:t>
      </w:r>
      <w:r>
        <w:rPr>
          <w:noProof/>
        </w:rPr>
        <w:fldChar w:fldCharType="end"/>
      </w:r>
    </w:p>
    <w:p w14:paraId="4762F3F7" w14:textId="79E906CC"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15: BinarySearch, CNC</w:t>
      </w:r>
      <w:r>
        <w:rPr>
          <w:noProof/>
        </w:rPr>
        <w:tab/>
      </w:r>
      <w:r>
        <w:rPr>
          <w:noProof/>
        </w:rPr>
        <w:fldChar w:fldCharType="begin"/>
      </w:r>
      <w:r>
        <w:rPr>
          <w:noProof/>
        </w:rPr>
        <w:instrText xml:space="preserve"> PAGEREF _Toc94462484 \h </w:instrText>
      </w:r>
      <w:r>
        <w:rPr>
          <w:noProof/>
        </w:rPr>
      </w:r>
      <w:r>
        <w:rPr>
          <w:noProof/>
        </w:rPr>
        <w:fldChar w:fldCharType="separate"/>
      </w:r>
      <w:r>
        <w:rPr>
          <w:noProof/>
        </w:rPr>
        <w:t>25</w:t>
      </w:r>
      <w:r>
        <w:rPr>
          <w:noProof/>
        </w:rPr>
        <w:fldChar w:fldCharType="end"/>
      </w:r>
    </w:p>
    <w:p w14:paraId="3A361642" w14:textId="03A2D5AE"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16: CloseableTab, eventi</w:t>
      </w:r>
      <w:r>
        <w:rPr>
          <w:noProof/>
        </w:rPr>
        <w:tab/>
      </w:r>
      <w:r>
        <w:rPr>
          <w:noProof/>
        </w:rPr>
        <w:fldChar w:fldCharType="begin"/>
      </w:r>
      <w:r>
        <w:rPr>
          <w:noProof/>
        </w:rPr>
        <w:instrText xml:space="preserve"> PAGEREF _Toc94462485 \h </w:instrText>
      </w:r>
      <w:r>
        <w:rPr>
          <w:noProof/>
        </w:rPr>
      </w:r>
      <w:r>
        <w:rPr>
          <w:noProof/>
        </w:rPr>
        <w:fldChar w:fldCharType="separate"/>
      </w:r>
      <w:r>
        <w:rPr>
          <w:noProof/>
        </w:rPr>
        <w:t>29</w:t>
      </w:r>
      <w:r>
        <w:rPr>
          <w:noProof/>
        </w:rPr>
        <w:fldChar w:fldCharType="end"/>
      </w:r>
    </w:p>
    <w:p w14:paraId="4800BF69" w14:textId="17AFE3BC" w:rsidR="004710B5" w:rsidRDefault="004710B5">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17: user control, albero del progetto</w:t>
      </w:r>
      <w:r>
        <w:rPr>
          <w:noProof/>
        </w:rPr>
        <w:tab/>
      </w:r>
      <w:r>
        <w:rPr>
          <w:noProof/>
        </w:rPr>
        <w:fldChar w:fldCharType="begin"/>
      </w:r>
      <w:r>
        <w:rPr>
          <w:noProof/>
        </w:rPr>
        <w:instrText xml:space="preserve"> PAGEREF _Toc94462486 \h </w:instrText>
      </w:r>
      <w:r>
        <w:rPr>
          <w:noProof/>
        </w:rPr>
      </w:r>
      <w:r>
        <w:rPr>
          <w:noProof/>
        </w:rPr>
        <w:fldChar w:fldCharType="separate"/>
      </w:r>
      <w:r>
        <w:rPr>
          <w:noProof/>
        </w:rPr>
        <w:t>31</w:t>
      </w:r>
      <w:r>
        <w:rPr>
          <w:noProof/>
        </w:rPr>
        <w:fldChar w:fldCharType="end"/>
      </w:r>
    </w:p>
    <w:p w14:paraId="3201E00E" w14:textId="5FBC0C63" w:rsidR="000366F1" w:rsidRDefault="00A36449" w:rsidP="000366F1">
      <w:pPr>
        <w:pStyle w:val="Nessunaspaziatura"/>
        <w:rPr>
          <w:lang w:val="it-CH"/>
        </w:rPr>
      </w:pPr>
      <w:r>
        <w:rPr>
          <w:lang w:val="it-CH"/>
        </w:rPr>
        <w:fldChar w:fldCharType="end"/>
      </w:r>
    </w:p>
    <w:p w14:paraId="0CFD5660" w14:textId="77777777" w:rsidR="000366F1" w:rsidRPr="002E5793" w:rsidRDefault="000366F1" w:rsidP="000366F1">
      <w:pPr>
        <w:pStyle w:val="Nessunaspaziatura"/>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essunaspaziatura"/>
        <w:rPr>
          <w:lang w:val="it-CH"/>
        </w:rPr>
      </w:pPr>
    </w:p>
    <w:p w14:paraId="55566336" w14:textId="4C1E695A" w:rsidR="004710B5" w:rsidRDefault="0042159B">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4710B5">
        <w:rPr>
          <w:noProof/>
        </w:rPr>
        <w:t>Tabella 1: comparazione WPF e WinForms</w:t>
      </w:r>
      <w:r w:rsidR="004710B5">
        <w:rPr>
          <w:noProof/>
        </w:rPr>
        <w:tab/>
      </w:r>
      <w:r w:rsidR="004710B5">
        <w:rPr>
          <w:noProof/>
        </w:rPr>
        <w:fldChar w:fldCharType="begin"/>
      </w:r>
      <w:r w:rsidR="004710B5">
        <w:rPr>
          <w:noProof/>
        </w:rPr>
        <w:instrText xml:space="preserve"> PAGEREF _Toc94462487 \h </w:instrText>
      </w:r>
      <w:r w:rsidR="004710B5">
        <w:rPr>
          <w:noProof/>
        </w:rPr>
      </w:r>
      <w:r w:rsidR="004710B5">
        <w:rPr>
          <w:noProof/>
        </w:rPr>
        <w:fldChar w:fldCharType="separate"/>
      </w:r>
      <w:r w:rsidR="004710B5">
        <w:rPr>
          <w:noProof/>
        </w:rPr>
        <w:t>16</w:t>
      </w:r>
      <w:r w:rsidR="004710B5">
        <w:rPr>
          <w:noProof/>
        </w:rPr>
        <w:fldChar w:fldCharType="end"/>
      </w:r>
    </w:p>
    <w:p w14:paraId="648BF007" w14:textId="6E28F890" w:rsidR="000366F1" w:rsidRDefault="0042159B" w:rsidP="000366F1">
      <w:pPr>
        <w:pStyle w:val="Nessunaspaziatura"/>
        <w:rPr>
          <w:lang w:val="it-CH"/>
        </w:rPr>
      </w:pPr>
      <w:r>
        <w:rPr>
          <w:lang w:val="it-CH"/>
        </w:rPr>
        <w:fldChar w:fldCharType="end"/>
      </w:r>
    </w:p>
    <w:p w14:paraId="67843600" w14:textId="77777777" w:rsidR="000366F1" w:rsidRDefault="000366F1" w:rsidP="000366F1">
      <w:pPr>
        <w:pStyle w:val="Nessunaspaziatura"/>
        <w:rPr>
          <w:lang w:val="it-CH"/>
        </w:rPr>
      </w:pPr>
    </w:p>
    <w:p w14:paraId="561888B2" w14:textId="77777777" w:rsidR="000366F1" w:rsidRDefault="000366F1">
      <w:pPr>
        <w:spacing w:line="240" w:lineRule="auto"/>
      </w:pPr>
      <w:r>
        <w:br w:type="page"/>
      </w:r>
    </w:p>
    <w:p w14:paraId="064107AF" w14:textId="77777777" w:rsidR="000366F1" w:rsidRPr="002E5793" w:rsidRDefault="009727D2" w:rsidP="000366F1">
      <w:pPr>
        <w:rPr>
          <w:rFonts w:ascii="Arial" w:hAnsi="Arial" w:cs="Arial"/>
          <w:sz w:val="36"/>
          <w:szCs w:val="36"/>
        </w:rPr>
      </w:pPr>
      <w:r>
        <w:rPr>
          <w:rFonts w:ascii="Arial" w:hAnsi="Arial" w:cs="Arial"/>
          <w:sz w:val="36"/>
          <w:szCs w:val="36"/>
        </w:rPr>
        <w:lastRenderedPageBreak/>
        <w:t>Indice analitico (opzionale, per parole chiave</w:t>
      </w:r>
      <w:r w:rsidR="000366F1" w:rsidRPr="002E5793">
        <w:rPr>
          <w:rFonts w:ascii="Arial" w:hAnsi="Arial" w:cs="Arial"/>
          <w:sz w:val="36"/>
          <w:szCs w:val="36"/>
        </w:rPr>
        <w:t>)</w:t>
      </w:r>
    </w:p>
    <w:p w14:paraId="07D07116" w14:textId="77777777" w:rsidR="000366F1" w:rsidRDefault="000366F1" w:rsidP="000366F1">
      <w:pPr>
        <w:pStyle w:val="Nessunaspaziatura"/>
        <w:rPr>
          <w:lang w:val="it-CH"/>
        </w:rPr>
      </w:pPr>
    </w:p>
    <w:p w14:paraId="628F086C" w14:textId="77777777" w:rsidR="000366F1" w:rsidRDefault="000366F1" w:rsidP="000366F1">
      <w:pPr>
        <w:pStyle w:val="Nessunaspaziatura"/>
        <w:rPr>
          <w:lang w:val="it-CH"/>
        </w:rPr>
      </w:pPr>
    </w:p>
    <w:p w14:paraId="2442F040" w14:textId="77777777" w:rsidR="000366F1" w:rsidRDefault="000366F1" w:rsidP="000366F1">
      <w:pPr>
        <w:pStyle w:val="Nessunaspaziatura"/>
        <w:rPr>
          <w:lang w:val="it-CH"/>
        </w:rPr>
      </w:pPr>
    </w:p>
    <w:p w14:paraId="370798FF" w14:textId="77777777"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Riassunto / Abstract</w:t>
      </w:r>
    </w:p>
    <w:p w14:paraId="4A3456BE" w14:textId="77777777" w:rsidR="000366F1" w:rsidRPr="002E5793" w:rsidRDefault="000366F1" w:rsidP="000366F1">
      <w:pPr>
        <w:pStyle w:val="SUPSITestoArial10"/>
      </w:pPr>
    </w:p>
    <w:p w14:paraId="54F08326" w14:textId="77777777" w:rsidR="000366F1" w:rsidRPr="000F048C" w:rsidRDefault="000366F1" w:rsidP="000366F1">
      <w:pPr>
        <w:pStyle w:val="SUPSITestoArial10"/>
      </w:pPr>
      <w:r w:rsidRPr="000F048C">
        <w:t>In versione italiana e inglese, max. 1 pagina per versione, senza figure.</w:t>
      </w:r>
    </w:p>
    <w:p w14:paraId="29E437A0" w14:textId="77777777" w:rsidR="000366F1" w:rsidRPr="000F048C" w:rsidRDefault="000366F1" w:rsidP="000366F1">
      <w:pPr>
        <w:pStyle w:val="SUPSITestoArial10"/>
      </w:pPr>
      <w:r w:rsidRPr="000F048C">
        <w:t>Il testo inglese va eventualmente fatto rivedere da un esperto di lingua inglese.</w:t>
      </w:r>
    </w:p>
    <w:p w14:paraId="3336C167" w14:textId="77777777" w:rsidR="000366F1" w:rsidRPr="000F048C" w:rsidRDefault="000366F1" w:rsidP="000366F1">
      <w:pPr>
        <w:pStyle w:val="SUPSITestoArial10"/>
      </w:pPr>
      <w:r w:rsidRPr="000F048C">
        <w:t>Il riassunto deve dare un’informazione sintetica sul progetto, cioè dire in cosa consiste e quanto è stato realizzato, in modo che il lettore possa farsene rapidamente un’idea e decidere quindi se sia il caso di approfondire l’argomento nelle pagine successive.</w:t>
      </w:r>
    </w:p>
    <w:p w14:paraId="56A662CF" w14:textId="77777777" w:rsidR="000366F1" w:rsidRPr="000F048C" w:rsidRDefault="000366F1" w:rsidP="000366F1">
      <w:pPr>
        <w:pStyle w:val="SUPSITestoArial10"/>
      </w:pPr>
    </w:p>
    <w:p w14:paraId="48298999" w14:textId="77777777" w:rsidR="000366F1" w:rsidRPr="000F048C" w:rsidRDefault="00880126" w:rsidP="000366F1">
      <w:pPr>
        <w:pStyle w:val="Rientrocorpodeltesto"/>
        <w:spacing w:after="0"/>
        <w:rPr>
          <w:rFonts w:ascii="Arial" w:hAnsi="Arial" w:cs="Arial"/>
          <w:sz w:val="20"/>
          <w:szCs w:val="20"/>
        </w:rPr>
      </w:pPr>
      <w:r>
        <w:rPr>
          <w:rFonts w:ascii="Arial" w:hAnsi="Arial" w:cs="Arial"/>
          <w:sz w:val="20"/>
          <w:szCs w:val="20"/>
        </w:rPr>
        <w:t>È</w:t>
      </w:r>
      <w:r w:rsidR="000366F1" w:rsidRPr="000F048C">
        <w:rPr>
          <w:rFonts w:ascii="Arial" w:hAnsi="Arial" w:cs="Arial"/>
          <w:sz w:val="20"/>
          <w:szCs w:val="20"/>
        </w:rPr>
        <w:t xml:space="preserve"> quindi </w:t>
      </w:r>
      <w:r w:rsidR="000366F1" w:rsidRPr="000F048C">
        <w:rPr>
          <w:rFonts w:ascii="Arial" w:hAnsi="Arial" w:cs="Arial"/>
          <w:b/>
          <w:sz w:val="20"/>
          <w:szCs w:val="20"/>
        </w:rPr>
        <w:t>importante</w:t>
      </w:r>
      <w:r w:rsidR="000366F1" w:rsidRPr="000F048C">
        <w:rPr>
          <w:rFonts w:ascii="Arial" w:hAnsi="Arial" w:cs="Arial"/>
          <w:sz w:val="20"/>
          <w:szCs w:val="20"/>
        </w:rPr>
        <w:t>:</w:t>
      </w:r>
    </w:p>
    <w:p w14:paraId="7C9089B8"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Catturare l’attenzione del lettore con un testo di sintesi efficace.</w:t>
      </w:r>
    </w:p>
    <w:p w14:paraId="50006190"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Tralasciare aspetti di cronistoria o commenti sullo svolgimento del lavoro, che possono eventualmente essere inseriti in un rapporto separato.</w:t>
      </w:r>
    </w:p>
    <w:p w14:paraId="39ABA5C2" w14:textId="77777777" w:rsidR="000366F1" w:rsidRDefault="000366F1" w:rsidP="000366F1"/>
    <w:p w14:paraId="0902D228" w14:textId="77777777" w:rsidR="000366F1" w:rsidRDefault="000366F1" w:rsidP="000366F1"/>
    <w:p w14:paraId="4C44F15E" w14:textId="77777777" w:rsidR="000366F1" w:rsidRDefault="000366F1" w:rsidP="000366F1">
      <w:pPr>
        <w:pStyle w:val="Nessunaspaziatura"/>
        <w:rPr>
          <w:lang w:val="it-CH"/>
        </w:rPr>
      </w:pP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0CEE5EB" w:rsidR="000366F1" w:rsidRPr="0043459F" w:rsidRDefault="0043459F" w:rsidP="00AF14B9">
      <w:pPr>
        <w:jc w:val="both"/>
        <w:rPr>
          <w:rFonts w:ascii="Arial" w:hAnsi="Arial" w:cs="Arial"/>
          <w:sz w:val="20"/>
          <w:szCs w:val="20"/>
        </w:rPr>
      </w:pPr>
      <w:r w:rsidRPr="0043459F">
        <w:rPr>
          <w:rFonts w:ascii="Arial" w:hAnsi="Arial" w:cs="Arial"/>
          <w:sz w:val="20"/>
          <w:szCs w:val="20"/>
        </w:rPr>
        <w:t>Il progetto di ricerca “Ground Control” del fondo nazionale svizzero si occupa di analizzare i parametri del processo di deposizione del titanio (stampanti 3D) e di ottimizzarne il controllo. Per collezionare al meglio i dati di processo vengono utilizzate telecamere imaging e termiche, pirometri, e misure della macchina a controllo numerico “CN”. Nel corso del progetto, l’obiettivo della data collection è stato di scegliere le devices più adatte, integrarle nella macchina, interfacciarsi ad esse, e raccogliere i dati ed inserirli in un database relazionale MySQL (immagini, misure, protocolli, programmi, setup, ecc). A questo scopo è stato sviluppato l’applicativo “Data Set Builder”, aggiungendo ed integrando on demand le diverse funzionalità che si rendevano necessarie fra cui la graphical user interface. Questo progetto di semestre si pone l’obiettivo d’implementare un redesign dell’attuale GUI, la quale è stata sviluppata a spirale sulla base dei requisiti che nel corso del progetto si sono progressivamente delineati. Si richiede che la nuova GUI risulti completa, chiara e semplice da utilizzare, applicando le windows human interface guidelines. Il compito principale della GUI è di permettere all’utente di scegliere e caricare la configurazione desiderata per ogni device (gran parte del codice è già stato sviluppato per questa parte), e di visualizzarne l’output online (questa è la parte più consistente). Si sottolinea l’orientamento industriale e produttivo del presente progetto.</w:t>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essunaspaziatura"/>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essunaspaziatura"/>
      </w:pPr>
    </w:p>
    <w:p w14:paraId="6A7D4B18" w14:textId="583110D6" w:rsidR="00C94F2D" w:rsidRDefault="00C94F2D" w:rsidP="00C94F2D">
      <w:pPr>
        <w:pStyle w:val="Titolo1"/>
        <w:numPr>
          <w:ilvl w:val="0"/>
          <w:numId w:val="40"/>
        </w:numPr>
      </w:pPr>
      <w:bookmarkStart w:id="0" w:name="_Toc94462432"/>
      <w:r>
        <w:t>Introduzione</w:t>
      </w:r>
      <w:bookmarkEnd w:id="0"/>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5A6A6B24"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 xml:space="preserve">Per realizzare l’interfaccia ci si orienta verso il pattern architetturale denominato Model-View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view/presentazione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15EA3250" w:rsidR="00F962EF" w:rsidRDefault="00CA5AB1" w:rsidP="00CA5AB1">
      <w:pPr>
        <w:pStyle w:val="Didascalia"/>
        <w:jc w:val="center"/>
        <w:rPr>
          <w:rFonts w:ascii="Arial" w:hAnsi="Arial" w:cs="Arial"/>
        </w:rPr>
      </w:pPr>
      <w:bookmarkStart w:id="1" w:name="_Toc94462470"/>
      <w:r>
        <w:t xml:space="preserve">Figura </w:t>
      </w:r>
      <w:r w:rsidR="00541703">
        <w:fldChar w:fldCharType="begin"/>
      </w:r>
      <w:r w:rsidR="00541703">
        <w:instrText xml:space="preserve"> SEQ Figura \* ARABIC </w:instrText>
      </w:r>
      <w:r w:rsidR="00541703">
        <w:fldChar w:fldCharType="separate"/>
      </w:r>
      <w:r w:rsidR="006F1EC3">
        <w:rPr>
          <w:noProof/>
        </w:rPr>
        <w:t>1</w:t>
      </w:r>
      <w:r w:rsidR="00541703">
        <w:rPr>
          <w:noProof/>
        </w:rPr>
        <w:fldChar w:fldCharType="end"/>
      </w:r>
      <w:r>
        <w:t>: model-view controller</w:t>
      </w:r>
      <w:bookmarkEnd w:id="1"/>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Nel caso specifico di questo progetto, nella parte offline per esempio, l’utente desidera aprire i risultati di una certa deposizione contenuta in un dato esperimento. Al doppio click del mouse, è la parte di controllo della view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attenersi agli standard degli applicativi software in generale, chiamati anche Guidelines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r>
        <w:rPr>
          <w:rFonts w:ascii="Arial" w:hAnsi="Arial" w:cs="Arial"/>
          <w:sz w:val="20"/>
          <w:szCs w:val="20"/>
        </w:rPr>
        <w:t>In primo luogo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In questa modalità vi è stato del concetto della metodologia Agile, poiché ogni settimana durante la riunione si potevano provare e testare nuove funzionalità</w:t>
      </w:r>
      <w:r w:rsidR="0033789E">
        <w:rPr>
          <w:rFonts w:ascii="Arial" w:hAnsi="Arial" w:cs="Arial"/>
          <w:sz w:val="20"/>
          <w:szCs w:val="20"/>
        </w:rPr>
        <w:t>, quindi anche un possibile committente/stackholder avrebbe visto l’applicativo crescere di incontro in incontro. Alcune funzionalità sono state suggerite dal team che lavora sul macchinario</w:t>
      </w:r>
      <w:r w:rsidR="00A36557">
        <w:rPr>
          <w:rFonts w:ascii="Arial" w:hAnsi="Arial" w:cs="Arial"/>
          <w:sz w:val="20"/>
          <w:szCs w:val="20"/>
        </w:rPr>
        <w:t>, una di queste è la possibilità di caricare un’immagine chiamata “Provino” che rendesse univoco o riconoscibile il dato esperimento. Da questo punto di vista unicamente la parte offline ha subito diversi cambiamenti di features.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Il metodo di lavoro usato è stato quello delle issues sfruttando le caratteristiche di github.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sottoforma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issues su github.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Titolo1"/>
      </w:pPr>
      <w:bookmarkStart w:id="2" w:name="_Toc94462433"/>
      <w:r>
        <w:lastRenderedPageBreak/>
        <w:t>Analisi</w:t>
      </w:r>
      <w:bookmarkEnd w:id="2"/>
    </w:p>
    <w:p w14:paraId="51E454E6" w14:textId="17D3FA8A" w:rsidR="00474BB5" w:rsidRDefault="00474BB5" w:rsidP="00474BB5">
      <w:pPr>
        <w:pStyle w:val="Titolo2"/>
      </w:pPr>
      <w:bookmarkStart w:id="3" w:name="_Toc94462434"/>
      <w:r>
        <w:t>Casi d’uso</w:t>
      </w:r>
      <w:bookmarkEnd w:id="3"/>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Rimandonotaapidipagina"/>
          <w:rFonts w:ascii="Arial" w:hAnsi="Arial" w:cs="Arial"/>
          <w:noProof/>
          <w:sz w:val="20"/>
          <w:szCs w:val="20"/>
        </w:rPr>
        <w:footnoteReference w:id="1"/>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01D902CC" w14:textId="77777777" w:rsidR="00100749" w:rsidRDefault="00100749" w:rsidP="006E276C">
      <w:pPr>
        <w:keepNext/>
        <w:jc w:val="center"/>
        <w:rPr>
          <w:noProof/>
        </w:rPr>
      </w:pPr>
    </w:p>
    <w:p w14:paraId="7DA88180" w14:textId="585708A4" w:rsidR="006E276C" w:rsidRDefault="00100749" w:rsidP="006E276C">
      <w:pPr>
        <w:keepNext/>
        <w:jc w:val="center"/>
      </w:pPr>
      <w:r>
        <w:rPr>
          <w:noProof/>
        </w:rPr>
        <w:drawing>
          <wp:inline distT="0" distB="0" distL="0" distR="0" wp14:anchorId="6573795A" wp14:editId="0A7C29AA">
            <wp:extent cx="4262834" cy="1475117"/>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244" t="16047" r="33109" b="61818"/>
                    <a:stretch/>
                  </pic:blipFill>
                  <pic:spPr bwMode="auto">
                    <a:xfrm>
                      <a:off x="0" y="0"/>
                      <a:ext cx="4284214" cy="1482516"/>
                    </a:xfrm>
                    <a:prstGeom prst="rect">
                      <a:avLst/>
                    </a:prstGeom>
                    <a:ln>
                      <a:noFill/>
                    </a:ln>
                    <a:extLst>
                      <a:ext uri="{53640926-AAD7-44D8-BBD7-CCE9431645EC}">
                        <a14:shadowObscured xmlns:a14="http://schemas.microsoft.com/office/drawing/2010/main"/>
                      </a:ext>
                    </a:extLst>
                  </pic:spPr>
                </pic:pic>
              </a:graphicData>
            </a:graphic>
          </wp:inline>
        </w:drawing>
      </w:r>
    </w:p>
    <w:p w14:paraId="7AE01AE6" w14:textId="4ECAD529" w:rsidR="006E276C" w:rsidRDefault="006E276C" w:rsidP="006E276C">
      <w:pPr>
        <w:pStyle w:val="Didascalia"/>
        <w:jc w:val="center"/>
        <w:rPr>
          <w:noProof/>
        </w:rPr>
      </w:pPr>
      <w:bookmarkStart w:id="4" w:name="_Toc94462471"/>
      <w:r>
        <w:t xml:space="preserve">Figura </w:t>
      </w:r>
      <w:r w:rsidR="00541703">
        <w:fldChar w:fldCharType="begin"/>
      </w:r>
      <w:r w:rsidR="00541703">
        <w:instrText xml:space="preserve"> SEQ Figura \* ARABIC </w:instrText>
      </w:r>
      <w:r w:rsidR="00541703">
        <w:fldChar w:fldCharType="separate"/>
      </w:r>
      <w:r w:rsidR="006F1EC3">
        <w:rPr>
          <w:noProof/>
        </w:rPr>
        <w:t>2</w:t>
      </w:r>
      <w:r w:rsidR="00541703">
        <w:rPr>
          <w:noProof/>
        </w:rPr>
        <w:fldChar w:fldCharType="end"/>
      </w:r>
      <w:r>
        <w:t>: casi d'uso, legenda</w:t>
      </w:r>
      <w:bookmarkEnd w:id="4"/>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5E62E6E1" w:rsidR="007A5130" w:rsidRDefault="00BD51B4" w:rsidP="00BD51B4">
      <w:pPr>
        <w:pStyle w:val="Didascalia"/>
        <w:rPr>
          <w:rFonts w:ascii="Arial" w:hAnsi="Arial" w:cs="Arial"/>
        </w:rPr>
      </w:pPr>
      <w:bookmarkStart w:id="5" w:name="_Toc94462472"/>
      <w:r>
        <w:t xml:space="preserve">Figura </w:t>
      </w:r>
      <w:r w:rsidR="00541703">
        <w:fldChar w:fldCharType="begin"/>
      </w:r>
      <w:r w:rsidR="00541703">
        <w:instrText xml:space="preserve"> SEQ Figura \* ARABIC </w:instrText>
      </w:r>
      <w:r w:rsidR="00541703">
        <w:fldChar w:fldCharType="separate"/>
      </w:r>
      <w:r w:rsidR="006F1EC3">
        <w:rPr>
          <w:noProof/>
        </w:rPr>
        <w:t>3</w:t>
      </w:r>
      <w:r w:rsidR="00541703">
        <w:rPr>
          <w:noProof/>
        </w:rPr>
        <w:fldChar w:fldCharType="end"/>
      </w:r>
      <w:r>
        <w:t>: caso d'uso, manage experiment</w:t>
      </w:r>
      <w:bookmarkEnd w:id="5"/>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28DBA6EA" w:rsidR="00BD51B4" w:rsidRDefault="00BD51B4" w:rsidP="00BD51B4">
      <w:pPr>
        <w:pStyle w:val="Didascalia"/>
        <w:rPr>
          <w:rFonts w:ascii="Arial" w:hAnsi="Arial" w:cs="Arial"/>
        </w:rPr>
      </w:pPr>
      <w:bookmarkStart w:id="6" w:name="_Toc94462473"/>
      <w:r>
        <w:t xml:space="preserve">Figura </w:t>
      </w:r>
      <w:r w:rsidR="00541703">
        <w:fldChar w:fldCharType="begin"/>
      </w:r>
      <w:r w:rsidR="00541703">
        <w:instrText xml:space="preserve"> SEQ Figura \* ARABIC </w:instrText>
      </w:r>
      <w:r w:rsidR="00541703">
        <w:fldChar w:fldCharType="separate"/>
      </w:r>
      <w:r w:rsidR="006F1EC3">
        <w:rPr>
          <w:noProof/>
        </w:rPr>
        <w:t>4</w:t>
      </w:r>
      <w:r w:rsidR="00541703">
        <w:rPr>
          <w:noProof/>
        </w:rPr>
        <w:fldChar w:fldCharType="end"/>
      </w:r>
      <w:r>
        <w:t>: caso d'uso, manage deposition</w:t>
      </w:r>
      <w:bookmarkEnd w:id="6"/>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63A8BF52" w:rsidR="00BD51B4" w:rsidRDefault="00FC6730" w:rsidP="00FC6730">
      <w:pPr>
        <w:pStyle w:val="Didascalia"/>
        <w:rPr>
          <w:rFonts w:ascii="Arial" w:hAnsi="Arial" w:cs="Arial"/>
        </w:rPr>
      </w:pPr>
      <w:bookmarkStart w:id="7" w:name="_Toc94462474"/>
      <w:r>
        <w:t xml:space="preserve">Figura </w:t>
      </w:r>
      <w:r w:rsidR="00541703">
        <w:fldChar w:fldCharType="begin"/>
      </w:r>
      <w:r w:rsidR="00541703">
        <w:instrText xml:space="preserve"> SEQ Figura \* ARABIC </w:instrText>
      </w:r>
      <w:r w:rsidR="00541703">
        <w:fldChar w:fldCharType="separate"/>
      </w:r>
      <w:r w:rsidR="006F1EC3">
        <w:rPr>
          <w:noProof/>
        </w:rPr>
        <w:t>5</w:t>
      </w:r>
      <w:r w:rsidR="00541703">
        <w:rPr>
          <w:noProof/>
        </w:rPr>
        <w:fldChar w:fldCharType="end"/>
      </w:r>
      <w:r>
        <w:t>: caso d'uso, select component setup</w:t>
      </w:r>
      <w:bookmarkEnd w:id="7"/>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36E546CF" w:rsidR="00BD51B4" w:rsidRDefault="00FC6730" w:rsidP="00FC6730">
      <w:pPr>
        <w:pStyle w:val="Didascalia"/>
        <w:rPr>
          <w:rFonts w:ascii="Arial" w:hAnsi="Arial" w:cs="Arial"/>
        </w:rPr>
      </w:pPr>
      <w:bookmarkStart w:id="8" w:name="_Toc94462475"/>
      <w:r>
        <w:t xml:space="preserve">Figura </w:t>
      </w:r>
      <w:r w:rsidR="00541703">
        <w:fldChar w:fldCharType="begin"/>
      </w:r>
      <w:r w:rsidR="00541703">
        <w:instrText xml:space="preserve"> SEQ Figura \* ARABIC </w:instrText>
      </w:r>
      <w:r w:rsidR="00541703">
        <w:fldChar w:fldCharType="separate"/>
      </w:r>
      <w:r w:rsidR="006F1EC3">
        <w:rPr>
          <w:noProof/>
        </w:rPr>
        <w:t>6</w:t>
      </w:r>
      <w:r w:rsidR="00541703">
        <w:rPr>
          <w:noProof/>
        </w:rPr>
        <w:fldChar w:fldCharType="end"/>
      </w:r>
      <w:r>
        <w:t>: caso d'uso, manage device setup</w:t>
      </w:r>
      <w:bookmarkEnd w:id="8"/>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61062B2" w:rsidR="007B4181" w:rsidRDefault="00FC6730" w:rsidP="00FC6730">
      <w:pPr>
        <w:pStyle w:val="Didascalia"/>
        <w:rPr>
          <w:rFonts w:ascii="Arial" w:hAnsi="Arial" w:cs="Arial"/>
        </w:rPr>
      </w:pPr>
      <w:bookmarkStart w:id="9" w:name="_Toc94462476"/>
      <w:r>
        <w:t xml:space="preserve">Figura </w:t>
      </w:r>
      <w:r w:rsidR="00541703">
        <w:fldChar w:fldCharType="begin"/>
      </w:r>
      <w:r w:rsidR="00541703">
        <w:instrText xml:space="preserve"> SEQ Figura \* ARABIC </w:instrText>
      </w:r>
      <w:r w:rsidR="00541703">
        <w:fldChar w:fldCharType="separate"/>
      </w:r>
      <w:r w:rsidR="006F1EC3">
        <w:rPr>
          <w:noProof/>
        </w:rPr>
        <w:t>7</w:t>
      </w:r>
      <w:r w:rsidR="00541703">
        <w:rPr>
          <w:noProof/>
        </w:rPr>
        <w:fldChar w:fldCharType="end"/>
      </w:r>
      <w:r>
        <w:t xml:space="preserve">: caso d'uso, export file from </w:t>
      </w:r>
      <w:r w:rsidR="003114FB">
        <w:t>DB</w:t>
      </w:r>
      <w:bookmarkEnd w:id="9"/>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373B88FF" w:rsidR="006E276C" w:rsidRDefault="00FC6730" w:rsidP="00FC6730">
      <w:pPr>
        <w:pStyle w:val="Didascalia"/>
        <w:rPr>
          <w:rFonts w:ascii="Arial" w:hAnsi="Arial" w:cs="Arial"/>
        </w:rPr>
      </w:pPr>
      <w:bookmarkStart w:id="10" w:name="_Toc94462477"/>
      <w:r>
        <w:t xml:space="preserve">Figura </w:t>
      </w:r>
      <w:r w:rsidR="00541703">
        <w:fldChar w:fldCharType="begin"/>
      </w:r>
      <w:r w:rsidR="00541703">
        <w:instrText xml:space="preserve"> SEQ Figura \* ARABIC </w:instrText>
      </w:r>
      <w:r w:rsidR="00541703">
        <w:fldChar w:fldCharType="separate"/>
      </w:r>
      <w:r w:rsidR="006F1EC3">
        <w:rPr>
          <w:noProof/>
        </w:rPr>
        <w:t>8</w:t>
      </w:r>
      <w:r w:rsidR="00541703">
        <w:rPr>
          <w:noProof/>
        </w:rPr>
        <w:fldChar w:fldCharType="end"/>
      </w:r>
      <w:r>
        <w:t>: caso d'uso, view acquired data</w:t>
      </w:r>
      <w:bookmarkEnd w:id="10"/>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5649A0A2" w:rsidR="00100749" w:rsidRDefault="00100749" w:rsidP="00100749">
      <w:pPr>
        <w:pStyle w:val="Didascalia"/>
        <w:rPr>
          <w:rFonts w:ascii="Arial" w:hAnsi="Arial" w:cs="Arial"/>
        </w:rPr>
      </w:pPr>
      <w:bookmarkStart w:id="11" w:name="_Toc94462478"/>
      <w:r>
        <w:t xml:space="preserve">Figura </w:t>
      </w:r>
      <w:r w:rsidR="00541703">
        <w:fldChar w:fldCharType="begin"/>
      </w:r>
      <w:r w:rsidR="00541703">
        <w:instrText xml:space="preserve"> SEQ Figura \* ARABIC </w:instrText>
      </w:r>
      <w:r w:rsidR="00541703">
        <w:fldChar w:fldCharType="separate"/>
      </w:r>
      <w:r w:rsidR="006F1EC3">
        <w:rPr>
          <w:noProof/>
        </w:rPr>
        <w:t>9</w:t>
      </w:r>
      <w:r w:rsidR="00541703">
        <w:rPr>
          <w:noProof/>
        </w:rPr>
        <w:fldChar w:fldCharType="end"/>
      </w:r>
      <w:r>
        <w:t>: caso d'uso, start data acquisition</w:t>
      </w:r>
      <w:bookmarkEnd w:id="11"/>
    </w:p>
    <w:p w14:paraId="3669A311" w14:textId="77777777" w:rsidR="00100749" w:rsidRPr="006D49D8" w:rsidRDefault="00100749" w:rsidP="006D49D8">
      <w:pPr>
        <w:rPr>
          <w:rFonts w:ascii="Arial" w:hAnsi="Arial" w:cs="Arial"/>
          <w:sz w:val="20"/>
          <w:szCs w:val="20"/>
        </w:rPr>
      </w:pPr>
    </w:p>
    <w:p w14:paraId="5F9FD8A2" w14:textId="639A9458" w:rsidR="00EC0500" w:rsidRPr="00EC0500" w:rsidRDefault="00EC0500" w:rsidP="00EC0500">
      <w:pPr>
        <w:pStyle w:val="Titolo2"/>
      </w:pPr>
      <w:bookmarkStart w:id="12" w:name="_Toc94462435"/>
      <w:r>
        <w:t>Libreria grafica</w:t>
      </w:r>
      <w:bookmarkEnd w:id="12"/>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lastRenderedPageBreak/>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Qt</w:t>
      </w:r>
    </w:p>
    <w:p w14:paraId="10F2A27D" w14:textId="674B20A8"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Qt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2020 per WinForms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3" w:history="1">
        <w:r w:rsidRPr="000529BB">
          <w:rPr>
            <w:rStyle w:val="Collegamentoipertestuale"/>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Grigliatabella"/>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r w:rsidRPr="00E87593">
              <w:rPr>
                <w:rFonts w:ascii="Arial" w:hAnsi="Arial" w:cs="Arial"/>
                <w:b/>
                <w:bCs/>
                <w:sz w:val="20"/>
                <w:szCs w:val="20"/>
              </w:rPr>
              <w:t>WinForms</w:t>
            </w:r>
          </w:p>
        </w:tc>
      </w:tr>
      <w:tr w:rsidR="00C4170C" w14:paraId="3E401664" w14:textId="77777777" w:rsidTr="00C4170C">
        <w:tc>
          <w:tcPr>
            <w:tcW w:w="4527" w:type="dxa"/>
          </w:tcPr>
          <w:p w14:paraId="35AC50EF" w14:textId="7F0C075F" w:rsidR="00C4170C" w:rsidRDefault="00C4170C" w:rsidP="00C4170C">
            <w:pPr>
              <w:rPr>
                <w:rFonts w:ascii="Arial" w:hAnsi="Arial" w:cs="Arial"/>
                <w:sz w:val="20"/>
                <w:szCs w:val="20"/>
              </w:rPr>
            </w:pPr>
            <w:r w:rsidRPr="00C4170C">
              <w:rPr>
                <w:rFonts w:ascii="Arial" w:hAnsi="Arial" w:cs="Arial"/>
                <w:sz w:val="20"/>
                <w:szCs w:val="20"/>
              </w:rPr>
              <w:t>It is based on DirectX with XAML support</w:t>
            </w:r>
          </w:p>
        </w:tc>
        <w:tc>
          <w:tcPr>
            <w:tcW w:w="4528" w:type="dxa"/>
          </w:tcPr>
          <w:p w14:paraId="2EA9AC34" w14:textId="79FBA959" w:rsidR="00C4170C" w:rsidRDefault="00C4170C" w:rsidP="00C4170C">
            <w:pPr>
              <w:rPr>
                <w:rFonts w:ascii="Arial" w:hAnsi="Arial" w:cs="Arial"/>
                <w:sz w:val="20"/>
                <w:szCs w:val="20"/>
              </w:rPr>
            </w:pPr>
            <w:r w:rsidRPr="00C4170C">
              <w:rPr>
                <w:rFonts w:ascii="Arial" w:hAnsi="Arial" w:cs="Arial"/>
                <w:sz w:val="20"/>
                <w:szCs w:val="20"/>
              </w:rPr>
              <w:t>It provides access to the native windows library of common controls</w:t>
            </w:r>
          </w:p>
        </w:tc>
      </w:tr>
      <w:tr w:rsidR="00C4170C" w14:paraId="1DFDBB46" w14:textId="77777777" w:rsidTr="00C4170C">
        <w:tc>
          <w:tcPr>
            <w:tcW w:w="4527" w:type="dxa"/>
          </w:tcPr>
          <w:p w14:paraId="3BA7C974" w14:textId="4A9F7588" w:rsidR="00C4170C" w:rsidRDefault="00C4170C" w:rsidP="00C4170C">
            <w:pPr>
              <w:rPr>
                <w:rFonts w:ascii="Arial" w:hAnsi="Arial" w:cs="Arial"/>
                <w:sz w:val="20"/>
                <w:szCs w:val="20"/>
              </w:rPr>
            </w:pPr>
            <w:r w:rsidRPr="00C4170C">
              <w:rPr>
                <w:rFonts w:ascii="Arial" w:hAnsi="Arial" w:cs="Arial"/>
                <w:sz w:val="20"/>
                <w:szCs w:val="20"/>
              </w:rPr>
              <w:t>It uses markup language for designing UI allowing the design of complex user interfaces</w:t>
            </w:r>
          </w:p>
        </w:tc>
        <w:tc>
          <w:tcPr>
            <w:tcW w:w="4528" w:type="dxa"/>
          </w:tcPr>
          <w:p w14:paraId="2EE839CA" w14:textId="2193B9EF" w:rsidR="00C4170C" w:rsidRDefault="00841B94" w:rsidP="00C4170C">
            <w:pPr>
              <w:rPr>
                <w:rFonts w:ascii="Arial" w:hAnsi="Arial" w:cs="Arial"/>
                <w:sz w:val="20"/>
                <w:szCs w:val="20"/>
              </w:rPr>
            </w:pPr>
            <w:r w:rsidRPr="00841B94">
              <w:rPr>
                <w:rFonts w:ascii="Arial" w:hAnsi="Arial" w:cs="Arial"/>
                <w:sz w:val="20"/>
                <w:szCs w:val="20"/>
              </w:rPr>
              <w:t>It does not use a markup language for design. In fact, it uses event-driven controls for the design</w:t>
            </w:r>
          </w:p>
        </w:tc>
      </w:tr>
      <w:tr w:rsidR="00C4170C" w14:paraId="06A59532" w14:textId="77777777" w:rsidTr="00C4170C">
        <w:tc>
          <w:tcPr>
            <w:tcW w:w="4527" w:type="dxa"/>
          </w:tcPr>
          <w:p w14:paraId="2A062B72" w14:textId="0C4B21C4" w:rsidR="00C4170C" w:rsidRDefault="00841B94" w:rsidP="00C4170C">
            <w:pPr>
              <w:rPr>
                <w:rFonts w:ascii="Arial" w:hAnsi="Arial" w:cs="Arial"/>
                <w:sz w:val="20"/>
                <w:szCs w:val="20"/>
              </w:rPr>
            </w:pPr>
            <w:r w:rsidRPr="00841B94">
              <w:rPr>
                <w:rFonts w:ascii="Arial" w:hAnsi="Arial" w:cs="Arial"/>
                <w:sz w:val="20"/>
                <w:szCs w:val="20"/>
              </w:rPr>
              <w:t>It can render fast as compared to WinForms, complexity, and support</w:t>
            </w:r>
          </w:p>
        </w:tc>
        <w:tc>
          <w:tcPr>
            <w:tcW w:w="4528" w:type="dxa"/>
          </w:tcPr>
          <w:p w14:paraId="49BD8509" w14:textId="477EEAF1" w:rsidR="00C4170C" w:rsidRDefault="00841B94" w:rsidP="00C4170C">
            <w:pPr>
              <w:rPr>
                <w:rFonts w:ascii="Arial" w:hAnsi="Arial" w:cs="Arial"/>
                <w:sz w:val="20"/>
                <w:szCs w:val="20"/>
              </w:rPr>
            </w:pPr>
            <w:r w:rsidRPr="00841B94">
              <w:rPr>
                <w:rFonts w:ascii="Arial" w:hAnsi="Arial" w:cs="Arial"/>
                <w:sz w:val="20"/>
                <w:szCs w:val="20"/>
              </w:rPr>
              <w:t>It renders slow as compared to WPF</w:t>
            </w:r>
          </w:p>
        </w:tc>
      </w:tr>
      <w:tr w:rsidR="00C4170C" w14:paraId="69AA1E60" w14:textId="77777777" w:rsidTr="00C4170C">
        <w:tc>
          <w:tcPr>
            <w:tcW w:w="4527" w:type="dxa"/>
          </w:tcPr>
          <w:p w14:paraId="19595A5C" w14:textId="596CA98A" w:rsidR="00C4170C" w:rsidRDefault="00841B94" w:rsidP="00C4170C">
            <w:pPr>
              <w:rPr>
                <w:rFonts w:ascii="Arial" w:hAnsi="Arial" w:cs="Arial"/>
                <w:sz w:val="20"/>
                <w:szCs w:val="20"/>
              </w:rPr>
            </w:pPr>
            <w:r w:rsidRPr="00841B94">
              <w:rPr>
                <w:rFonts w:ascii="Arial" w:hAnsi="Arial" w:cs="Arial"/>
                <w:sz w:val="20"/>
                <w:szCs w:val="20"/>
              </w:rPr>
              <w:t>It can be used to develop and design both windows applications and web applications</w:t>
            </w:r>
          </w:p>
        </w:tc>
        <w:tc>
          <w:tcPr>
            <w:tcW w:w="4528" w:type="dxa"/>
          </w:tcPr>
          <w:p w14:paraId="13EC41EF" w14:textId="5504A100" w:rsidR="00C4170C" w:rsidRDefault="00841B94" w:rsidP="00C4170C">
            <w:pPr>
              <w:rPr>
                <w:rFonts w:ascii="Arial" w:hAnsi="Arial" w:cs="Arial"/>
                <w:sz w:val="20"/>
                <w:szCs w:val="20"/>
              </w:rPr>
            </w:pPr>
            <w:r w:rsidRPr="00841B94">
              <w:rPr>
                <w:rFonts w:ascii="Arial" w:hAnsi="Arial" w:cs="Arial"/>
                <w:sz w:val="20"/>
                <w:szCs w:val="20"/>
              </w:rPr>
              <w:t>It can only be used to develop and design windows applications.</w:t>
            </w:r>
          </w:p>
        </w:tc>
      </w:tr>
      <w:tr w:rsidR="00C4170C" w14:paraId="5E5AD232" w14:textId="77777777" w:rsidTr="00C4170C">
        <w:tc>
          <w:tcPr>
            <w:tcW w:w="4527" w:type="dxa"/>
          </w:tcPr>
          <w:p w14:paraId="3E5C3DB0" w14:textId="4074F2C7" w:rsidR="00C4170C" w:rsidRDefault="00841B94" w:rsidP="00C4170C">
            <w:pPr>
              <w:rPr>
                <w:rFonts w:ascii="Arial" w:hAnsi="Arial" w:cs="Arial"/>
                <w:sz w:val="20"/>
                <w:szCs w:val="20"/>
              </w:rPr>
            </w:pPr>
            <w:r w:rsidRPr="00841B94">
              <w:rPr>
                <w:rFonts w:ascii="Arial" w:hAnsi="Arial" w:cs="Arial"/>
                <w:sz w:val="20"/>
                <w:szCs w:val="20"/>
              </w:rPr>
              <w:t>It has unlimited UI customization and controls can be customized easily as it is totally written from scratch</w:t>
            </w:r>
          </w:p>
        </w:tc>
        <w:tc>
          <w:tcPr>
            <w:tcW w:w="4528" w:type="dxa"/>
          </w:tcPr>
          <w:p w14:paraId="73B76998" w14:textId="0063E120" w:rsidR="00C4170C" w:rsidRDefault="00841B94" w:rsidP="00C4170C">
            <w:pPr>
              <w:rPr>
                <w:rFonts w:ascii="Arial" w:hAnsi="Arial" w:cs="Arial"/>
                <w:sz w:val="20"/>
                <w:szCs w:val="20"/>
              </w:rPr>
            </w:pPr>
            <w:r w:rsidRPr="00841B94">
              <w:rPr>
                <w:rFonts w:ascii="Arial" w:hAnsi="Arial" w:cs="Arial"/>
                <w:sz w:val="20"/>
                <w:szCs w:val="20"/>
              </w:rPr>
              <w:t>In this, controls are limited and difficult to customize</w:t>
            </w:r>
          </w:p>
        </w:tc>
      </w:tr>
      <w:tr w:rsidR="00C4170C" w14:paraId="0F9CFCA3" w14:textId="77777777" w:rsidTr="00C4170C">
        <w:tc>
          <w:tcPr>
            <w:tcW w:w="4527" w:type="dxa"/>
          </w:tcPr>
          <w:p w14:paraId="5D3EAA3E" w14:textId="104F75AF" w:rsidR="00C4170C" w:rsidRDefault="00841B94" w:rsidP="00C4170C">
            <w:pPr>
              <w:rPr>
                <w:rFonts w:ascii="Arial" w:hAnsi="Arial" w:cs="Arial"/>
                <w:sz w:val="20"/>
                <w:szCs w:val="20"/>
              </w:rPr>
            </w:pPr>
            <w:r w:rsidRPr="00841B94">
              <w:rPr>
                <w:rFonts w:ascii="Arial" w:hAnsi="Arial" w:cs="Arial"/>
                <w:sz w:val="20"/>
                <w:szCs w:val="20"/>
              </w:rPr>
              <w:t>It is easier to separate U</w:t>
            </w:r>
            <w:r>
              <w:rPr>
                <w:rFonts w:ascii="Arial" w:hAnsi="Arial" w:cs="Arial"/>
                <w:sz w:val="20"/>
                <w:szCs w:val="20"/>
              </w:rPr>
              <w:t>I</w:t>
            </w:r>
            <w:r w:rsidRPr="00841B94">
              <w:rPr>
                <w:rFonts w:ascii="Arial" w:hAnsi="Arial" w:cs="Arial"/>
                <w:sz w:val="20"/>
                <w:szCs w:val="20"/>
              </w:rPr>
              <w:t xml:space="preserve"> from back-end logic</w:t>
            </w:r>
          </w:p>
        </w:tc>
        <w:tc>
          <w:tcPr>
            <w:tcW w:w="4528" w:type="dxa"/>
          </w:tcPr>
          <w:p w14:paraId="481603CF" w14:textId="3C7C2D81" w:rsidR="00C4170C" w:rsidRDefault="00841B94" w:rsidP="00C4170C">
            <w:pPr>
              <w:rPr>
                <w:rFonts w:ascii="Arial" w:hAnsi="Arial" w:cs="Arial"/>
                <w:sz w:val="20"/>
                <w:szCs w:val="20"/>
              </w:rPr>
            </w:pPr>
            <w:r w:rsidRPr="00841B94">
              <w:rPr>
                <w:rFonts w:ascii="Arial" w:hAnsi="Arial" w:cs="Arial"/>
                <w:sz w:val="20"/>
                <w:szCs w:val="20"/>
              </w:rPr>
              <w:t>It is tough to separate UI from back-end logic</w:t>
            </w:r>
          </w:p>
        </w:tc>
      </w:tr>
      <w:tr w:rsidR="00C4170C" w14:paraId="28EF6BA4" w14:textId="77777777" w:rsidTr="00C4170C">
        <w:tc>
          <w:tcPr>
            <w:tcW w:w="4527" w:type="dxa"/>
          </w:tcPr>
          <w:p w14:paraId="1494A3ED" w14:textId="50FEA905" w:rsidR="00C4170C" w:rsidRDefault="00841B94" w:rsidP="00C4170C">
            <w:pPr>
              <w:rPr>
                <w:rFonts w:ascii="Arial" w:hAnsi="Arial" w:cs="Arial"/>
                <w:sz w:val="20"/>
                <w:szCs w:val="20"/>
              </w:rPr>
            </w:pPr>
            <w:r w:rsidRPr="00841B94">
              <w:rPr>
                <w:rFonts w:ascii="Arial" w:hAnsi="Arial" w:cs="Arial"/>
                <w:sz w:val="20"/>
                <w:szCs w:val="20"/>
              </w:rPr>
              <w:t>It allows you to handle large data sets because of its in-built feature “user interface virtualization”</w:t>
            </w:r>
          </w:p>
        </w:tc>
        <w:tc>
          <w:tcPr>
            <w:tcW w:w="4528" w:type="dxa"/>
          </w:tcPr>
          <w:p w14:paraId="2561831B" w14:textId="781E2192" w:rsidR="00C4170C" w:rsidRDefault="00841B94" w:rsidP="00C4170C">
            <w:pPr>
              <w:rPr>
                <w:rFonts w:ascii="Arial" w:hAnsi="Arial" w:cs="Arial"/>
                <w:sz w:val="20"/>
                <w:szCs w:val="20"/>
              </w:rPr>
            </w:pPr>
            <w:r w:rsidRPr="00841B94">
              <w:rPr>
                <w:rFonts w:ascii="Arial" w:hAnsi="Arial" w:cs="Arial"/>
                <w:sz w:val="20"/>
                <w:szCs w:val="20"/>
              </w:rPr>
              <w:t>It does not have a “user interface virtualization” feature</w:t>
            </w:r>
          </w:p>
        </w:tc>
      </w:tr>
      <w:tr w:rsidR="00841B94" w14:paraId="0B0BE7CD" w14:textId="77777777" w:rsidTr="00C4170C">
        <w:tc>
          <w:tcPr>
            <w:tcW w:w="4527" w:type="dxa"/>
          </w:tcPr>
          <w:p w14:paraId="44007013" w14:textId="066F625B" w:rsidR="00841B94" w:rsidRDefault="00841B94" w:rsidP="00C4170C">
            <w:pPr>
              <w:rPr>
                <w:rFonts w:ascii="Arial" w:hAnsi="Arial" w:cs="Arial"/>
                <w:sz w:val="20"/>
                <w:szCs w:val="20"/>
              </w:rPr>
            </w:pPr>
            <w:r w:rsidRPr="00841B94">
              <w:rPr>
                <w:rFonts w:ascii="Arial" w:hAnsi="Arial" w:cs="Arial"/>
                <w:sz w:val="20"/>
                <w:szCs w:val="20"/>
              </w:rPr>
              <w:t>It takes up more RAM than WinForms</w:t>
            </w:r>
          </w:p>
        </w:tc>
        <w:tc>
          <w:tcPr>
            <w:tcW w:w="4528" w:type="dxa"/>
          </w:tcPr>
          <w:p w14:paraId="5FD860F1" w14:textId="56827D1A" w:rsidR="00841B94" w:rsidRDefault="00841B94" w:rsidP="00C4170C">
            <w:pPr>
              <w:rPr>
                <w:rFonts w:ascii="Arial" w:hAnsi="Arial" w:cs="Arial"/>
                <w:sz w:val="20"/>
                <w:szCs w:val="20"/>
              </w:rPr>
            </w:pPr>
            <w:r w:rsidRPr="00841B94">
              <w:rPr>
                <w:rFonts w:ascii="Arial" w:hAnsi="Arial" w:cs="Arial"/>
                <w:sz w:val="20"/>
                <w:szCs w:val="20"/>
              </w:rPr>
              <w:t>It takes a smaller memory footprint</w:t>
            </w:r>
          </w:p>
        </w:tc>
      </w:tr>
      <w:tr w:rsidR="00841B94" w14:paraId="57632CF5" w14:textId="77777777" w:rsidTr="00C4170C">
        <w:tc>
          <w:tcPr>
            <w:tcW w:w="4527" w:type="dxa"/>
          </w:tcPr>
          <w:p w14:paraId="62C86CAD" w14:textId="6A1F524F" w:rsidR="00841B94" w:rsidRDefault="00841B94" w:rsidP="00C4170C">
            <w:pPr>
              <w:rPr>
                <w:rFonts w:ascii="Arial" w:hAnsi="Arial" w:cs="Arial"/>
                <w:sz w:val="20"/>
                <w:szCs w:val="20"/>
              </w:rPr>
            </w:pPr>
            <w:r w:rsidRPr="00841B94">
              <w:rPr>
                <w:rFonts w:ascii="Arial" w:hAnsi="Arial" w:cs="Arial"/>
                <w:sz w:val="20"/>
                <w:szCs w:val="20"/>
              </w:rPr>
              <w:t>It is considered good when the application requires many media types, create a skinned UI, bind to XML, develop a desktop application having a web-like navigation style</w:t>
            </w:r>
          </w:p>
        </w:tc>
        <w:tc>
          <w:tcPr>
            <w:tcW w:w="4528" w:type="dxa"/>
          </w:tcPr>
          <w:p w14:paraId="3DFE1472" w14:textId="050D4116" w:rsidR="00841B94" w:rsidRDefault="00841B94" w:rsidP="00C4170C">
            <w:pPr>
              <w:rPr>
                <w:rFonts w:ascii="Arial" w:hAnsi="Arial" w:cs="Arial"/>
                <w:sz w:val="20"/>
                <w:szCs w:val="20"/>
              </w:rPr>
            </w:pPr>
            <w:r w:rsidRPr="00841B94">
              <w:rPr>
                <w:rFonts w:ascii="Arial" w:hAnsi="Arial" w:cs="Arial"/>
                <w:sz w:val="20"/>
                <w:szCs w:val="20"/>
              </w:rPr>
              <w:t>It is considered good if you want to develop an application without much added modern functionality, more online resources</w:t>
            </w:r>
          </w:p>
        </w:tc>
      </w:tr>
      <w:tr w:rsidR="00841B94" w14:paraId="40B0B2D6" w14:textId="77777777" w:rsidTr="00C4170C">
        <w:tc>
          <w:tcPr>
            <w:tcW w:w="4527" w:type="dxa"/>
          </w:tcPr>
          <w:p w14:paraId="12C0A127" w14:textId="7CA09EEF" w:rsidR="00841B94" w:rsidRDefault="00F97A89" w:rsidP="00C4170C">
            <w:pPr>
              <w:rPr>
                <w:rFonts w:ascii="Arial" w:hAnsi="Arial" w:cs="Arial"/>
                <w:sz w:val="20"/>
                <w:szCs w:val="20"/>
              </w:rPr>
            </w:pPr>
            <w:r w:rsidRPr="00F97A89">
              <w:rPr>
                <w:rFonts w:ascii="Arial" w:hAnsi="Arial" w:cs="Arial"/>
                <w:sz w:val="20"/>
                <w:szCs w:val="20"/>
              </w:rPr>
              <w:t>It offers effective and fully supported data binding as compared to WinForms</w:t>
            </w:r>
          </w:p>
        </w:tc>
        <w:tc>
          <w:tcPr>
            <w:tcW w:w="4528" w:type="dxa"/>
          </w:tcPr>
          <w:p w14:paraId="02F30919" w14:textId="6F95200C" w:rsidR="00841B94" w:rsidRDefault="00F97A89" w:rsidP="00C4170C">
            <w:pPr>
              <w:rPr>
                <w:rFonts w:ascii="Arial" w:hAnsi="Arial" w:cs="Arial"/>
                <w:sz w:val="20"/>
                <w:szCs w:val="20"/>
              </w:rPr>
            </w:pPr>
            <w:r w:rsidRPr="00F97A89">
              <w:rPr>
                <w:rFonts w:ascii="Arial" w:hAnsi="Arial" w:cs="Arial"/>
                <w:sz w:val="20"/>
                <w:szCs w:val="20"/>
              </w:rPr>
              <w:t>It offers data binding but in a limited way. Therefore, it’s less effective as compared to WPF</w:t>
            </w:r>
          </w:p>
        </w:tc>
      </w:tr>
      <w:tr w:rsidR="00841B94" w14:paraId="5B9044EA" w14:textId="77777777" w:rsidTr="00C4170C">
        <w:tc>
          <w:tcPr>
            <w:tcW w:w="4527" w:type="dxa"/>
          </w:tcPr>
          <w:p w14:paraId="55C9A2C5" w14:textId="7A5F87D3" w:rsidR="00841B94" w:rsidRDefault="00F97A89" w:rsidP="00C4170C">
            <w:pPr>
              <w:rPr>
                <w:rFonts w:ascii="Arial" w:hAnsi="Arial" w:cs="Arial"/>
                <w:sz w:val="20"/>
                <w:szCs w:val="20"/>
              </w:rPr>
            </w:pPr>
            <w:r w:rsidRPr="00F97A89">
              <w:rPr>
                <w:rFonts w:ascii="Arial" w:hAnsi="Arial" w:cs="Arial"/>
                <w:sz w:val="20"/>
                <w:szCs w:val="20"/>
              </w:rPr>
              <w:t>It also offers rich, interactive, animated, hardware accelerated, vector 2D and 3D capabilities for developing applications</w:t>
            </w:r>
          </w:p>
        </w:tc>
        <w:tc>
          <w:tcPr>
            <w:tcW w:w="4528" w:type="dxa"/>
          </w:tcPr>
          <w:p w14:paraId="3376470B" w14:textId="6BB33F2D" w:rsidR="00841B94" w:rsidRDefault="00F97A89" w:rsidP="00C4170C">
            <w:pPr>
              <w:rPr>
                <w:rFonts w:ascii="Arial" w:hAnsi="Arial" w:cs="Arial"/>
                <w:sz w:val="20"/>
                <w:szCs w:val="20"/>
              </w:rPr>
            </w:pPr>
            <w:r w:rsidRPr="00F97A89">
              <w:rPr>
                <w:rFonts w:ascii="Arial" w:hAnsi="Arial" w:cs="Arial"/>
                <w:sz w:val="20"/>
                <w:szCs w:val="20"/>
              </w:rPr>
              <w:t>It does not offer any rich, Interactive, animated, hardware accelerated, vector 2D and 3D capabilities as compared to WPF</w:t>
            </w:r>
          </w:p>
        </w:tc>
      </w:tr>
      <w:tr w:rsidR="00841B94" w14:paraId="0B6DD358" w14:textId="77777777" w:rsidTr="00C4170C">
        <w:tc>
          <w:tcPr>
            <w:tcW w:w="4527" w:type="dxa"/>
          </w:tcPr>
          <w:p w14:paraId="0B35DC70" w14:textId="3D49A665" w:rsidR="00841B94" w:rsidRDefault="00F97A89" w:rsidP="00C4170C">
            <w:pPr>
              <w:rPr>
                <w:rFonts w:ascii="Arial" w:hAnsi="Arial" w:cs="Arial"/>
                <w:sz w:val="20"/>
                <w:szCs w:val="20"/>
              </w:rPr>
            </w:pPr>
            <w:r w:rsidRPr="00F97A89">
              <w:rPr>
                <w:rFonts w:ascii="Arial" w:hAnsi="Arial" w:cs="Arial"/>
                <w:sz w:val="20"/>
                <w:szCs w:val="20"/>
              </w:rPr>
              <w:t>It is a little bit tough, time-consuming, and complex to use WPF as compared to WinForms</w:t>
            </w:r>
          </w:p>
        </w:tc>
        <w:tc>
          <w:tcPr>
            <w:tcW w:w="4528" w:type="dxa"/>
          </w:tcPr>
          <w:p w14:paraId="2C56725B" w14:textId="0EA315C4" w:rsidR="00841B94" w:rsidRDefault="00F97A89" w:rsidP="00C4170C">
            <w:pPr>
              <w:rPr>
                <w:rFonts w:ascii="Arial" w:hAnsi="Arial" w:cs="Arial"/>
                <w:sz w:val="20"/>
                <w:szCs w:val="20"/>
              </w:rPr>
            </w:pPr>
            <w:r w:rsidRPr="00F97A89">
              <w:rPr>
                <w:rFonts w:ascii="Arial" w:hAnsi="Arial" w:cs="Arial"/>
                <w:sz w:val="20"/>
                <w:szCs w:val="20"/>
              </w:rPr>
              <w:t>It is simple to use WinForms as controls can be used easily, it’s less time-consuming and less tricky as compared to WPF</w:t>
            </w:r>
          </w:p>
        </w:tc>
      </w:tr>
      <w:tr w:rsidR="00841B94" w14:paraId="267AA92C" w14:textId="77777777" w:rsidTr="00C4170C">
        <w:tc>
          <w:tcPr>
            <w:tcW w:w="4527" w:type="dxa"/>
          </w:tcPr>
          <w:p w14:paraId="0F5198FC" w14:textId="27BD9302" w:rsidR="00841B94" w:rsidRDefault="00F97A89" w:rsidP="00C4170C">
            <w:pPr>
              <w:rPr>
                <w:rFonts w:ascii="Arial" w:hAnsi="Arial" w:cs="Arial"/>
                <w:sz w:val="20"/>
                <w:szCs w:val="20"/>
              </w:rPr>
            </w:pPr>
            <w:r w:rsidRPr="00F97A89">
              <w:rPr>
                <w:rFonts w:ascii="Arial" w:hAnsi="Arial" w:cs="Arial"/>
                <w:sz w:val="20"/>
                <w:szCs w:val="20"/>
              </w:rPr>
              <w:t>It has an inbuilt story boarding feature and animation model, it has the ability to use business objects in UI declaratively</w:t>
            </w:r>
          </w:p>
        </w:tc>
        <w:tc>
          <w:tcPr>
            <w:tcW w:w="4528" w:type="dxa"/>
          </w:tcPr>
          <w:p w14:paraId="4866AFFF" w14:textId="2018123F" w:rsidR="00841B94" w:rsidRDefault="00F97A89" w:rsidP="009F716D">
            <w:pPr>
              <w:keepNext/>
              <w:rPr>
                <w:rFonts w:ascii="Arial" w:hAnsi="Arial" w:cs="Arial"/>
                <w:sz w:val="20"/>
                <w:szCs w:val="20"/>
              </w:rPr>
            </w:pPr>
            <w:r w:rsidRPr="00F97A89">
              <w:rPr>
                <w:rFonts w:ascii="Arial" w:hAnsi="Arial" w:cs="Arial"/>
                <w:sz w:val="20"/>
                <w:szCs w:val="20"/>
              </w:rPr>
              <w:t>It does not provide such features</w:t>
            </w:r>
          </w:p>
        </w:tc>
      </w:tr>
    </w:tbl>
    <w:p w14:paraId="6CFFD1AB" w14:textId="61677858" w:rsidR="00C4170C" w:rsidRDefault="009F716D" w:rsidP="009F716D">
      <w:pPr>
        <w:pStyle w:val="Didascalia"/>
      </w:pPr>
      <w:bookmarkStart w:id="13" w:name="_Toc94462487"/>
      <w:r>
        <w:t xml:space="preserve">Tabella </w:t>
      </w:r>
      <w:r w:rsidR="00541703">
        <w:fldChar w:fldCharType="begin"/>
      </w:r>
      <w:r w:rsidR="00541703">
        <w:instrText xml:space="preserve"> SEQ Tabella \* ARABIC </w:instrText>
      </w:r>
      <w:r w:rsidR="00541703">
        <w:fldChar w:fldCharType="separate"/>
      </w:r>
      <w:r>
        <w:rPr>
          <w:noProof/>
        </w:rPr>
        <w:t>1</w:t>
      </w:r>
      <w:r w:rsidR="00541703">
        <w:rPr>
          <w:noProof/>
        </w:rPr>
        <w:fldChar w:fldCharType="end"/>
      </w:r>
      <w:r>
        <w:t>: comparazione WPF e WinForms</w:t>
      </w:r>
      <w:bookmarkEnd w:id="13"/>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andosi su questa voce istintivamente si propenderebbe per WinForms, tuttavia dato l’ampio numero di dati raccolti negli esperimenti è molto probabile, e così è, che un applicativo debba a prescindere richiedere un grosso supporto di memoria alla RAM. Conseguentemente se WPF utilizza più memoria RAM rispetto a WinForms,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Paragrafoelenco"/>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cs. Il file xml è un file di markup al cui interno sono appunto scritti dei tag, logicamente analoghi ai tag in HTML, che permettono allo sviluppatore di inserire un elemento grafico. A livello grafico, inoltre, il cambiamento è immediato. Inserendo un tag di un Button all’interno dello xaml si ottiene il corrispettivo nell’interfaccia grafica. Conseguentemente è relativamente semplice </w:t>
      </w:r>
      <w:r w:rsidR="007C039E">
        <w:rPr>
          <w:rFonts w:ascii="Arial" w:hAnsi="Arial" w:cs="Arial"/>
          <w:sz w:val="20"/>
          <w:szCs w:val="20"/>
        </w:rPr>
        <w:t>sviluppare la presentazione di un applicativo con WPF. Il file cs invece contiene tutte le informazioni relative all’interfaccia. Quindi nominando il tag Button con una variabile, per esempio “MyButton”,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Paragrafoelenco"/>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Se l’architettura scelta per lo sviluppo è una Model View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WinForms</w:t>
      </w:r>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.xaml sarà possibile disegnare l’interfaccia grafica, mentre il codice gestore della logica e degli eventi sarà implementato nel file.cs.</w:t>
      </w:r>
      <w:r w:rsidR="002E45F4">
        <w:rPr>
          <w:rFonts w:ascii="Arial" w:hAnsi="Arial" w:cs="Arial"/>
          <w:sz w:val="20"/>
          <w:szCs w:val="20"/>
        </w:rPr>
        <w:t>”</w:t>
      </w:r>
      <w:r w:rsidR="00B874C9">
        <w:rPr>
          <w:rStyle w:val="Rimandonotaapidipagina"/>
          <w:rFonts w:ascii="Arial" w:hAnsi="Arial" w:cs="Arial"/>
          <w:sz w:val="20"/>
          <w:szCs w:val="20"/>
        </w:rPr>
        <w:footnoteReference w:id="2"/>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Paragrafoelenco"/>
        <w:numPr>
          <w:ilvl w:val="0"/>
          <w:numId w:val="41"/>
        </w:numPr>
        <w:rPr>
          <w:rFonts w:ascii="Arial" w:hAnsi="Arial" w:cs="Arial"/>
          <w:sz w:val="20"/>
          <w:szCs w:val="20"/>
        </w:rPr>
      </w:pPr>
      <w:r>
        <w:rPr>
          <w:rFonts w:ascii="Arial" w:hAnsi="Arial" w:cs="Arial"/>
          <w:sz w:val="20"/>
          <w:szCs w:val="20"/>
        </w:rPr>
        <w:t>Permette di gestire dataset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Dunque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Paragrafoelenco"/>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ecc…, ed è corretto pensare in quest’ottica. Rispettando anche quelli che sono i principi legati alla programmazione </w:t>
      </w:r>
      <w:r w:rsidR="00032710">
        <w:rPr>
          <w:rFonts w:ascii="Arial" w:hAnsi="Arial" w:cs="Arial"/>
          <w:sz w:val="20"/>
          <w:szCs w:val="20"/>
        </w:rPr>
        <w:t>S.O.L.I.D.</w:t>
      </w:r>
      <w:r w:rsidR="008175EA">
        <w:rPr>
          <w:rStyle w:val="Rimandonotaapidipagina"/>
          <w:rFonts w:ascii="Arial" w:hAnsi="Arial" w:cs="Arial"/>
          <w:sz w:val="20"/>
          <w:szCs w:val="20"/>
        </w:rPr>
        <w:footnoteReference w:id="3"/>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Sebbene WPF, così come sarebbe stato il discorso anche per WinForms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Rimandonotaapidipagina"/>
          <w:rFonts w:ascii="Arial" w:hAnsi="Arial" w:cs="Arial"/>
          <w:sz w:val="20"/>
          <w:szCs w:val="20"/>
        </w:rPr>
        <w:footnoteReference w:id="4"/>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7F786DA7" w:rsidR="00FA4605" w:rsidRDefault="008520BB" w:rsidP="008520BB">
      <w:pPr>
        <w:pStyle w:val="Didascalia"/>
        <w:jc w:val="center"/>
        <w:rPr>
          <w:rFonts w:ascii="Arial" w:hAnsi="Arial" w:cs="Arial"/>
        </w:rPr>
      </w:pPr>
      <w:bookmarkStart w:id="14" w:name="_Toc94462479"/>
      <w:r>
        <w:t xml:space="preserve">Figura </w:t>
      </w:r>
      <w:r w:rsidR="00541703">
        <w:fldChar w:fldCharType="begin"/>
      </w:r>
      <w:r w:rsidR="00541703">
        <w:instrText xml:space="preserve"> SEQ Figura \* ARABIC </w:instrText>
      </w:r>
      <w:r w:rsidR="00541703">
        <w:fldChar w:fldCharType="separate"/>
      </w:r>
      <w:r w:rsidR="006F1EC3">
        <w:rPr>
          <w:noProof/>
        </w:rPr>
        <w:t>10</w:t>
      </w:r>
      <w:r w:rsidR="00541703">
        <w:rPr>
          <w:noProof/>
        </w:rPr>
        <w:fldChar w:fldCharType="end"/>
      </w:r>
      <w:r>
        <w:t>: diagramma .NET 6</w:t>
      </w:r>
      <w:bookmarkEnd w:id="14"/>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Titolo2"/>
      </w:pPr>
      <w:bookmarkStart w:id="15" w:name="_Toc94462436"/>
      <w:r>
        <w:t>Analisi di C# e WPF</w:t>
      </w:r>
      <w:bookmarkEnd w:id="15"/>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Rimandonotaapidipagina"/>
          <w:rFonts w:ascii="Arial" w:hAnsi="Arial" w:cs="Arial"/>
          <w:sz w:val="20"/>
          <w:szCs w:val="20"/>
        </w:rPr>
        <w:footnoteReference w:id="5"/>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r>
        <w:rPr>
          <w:rFonts w:ascii="Arial" w:hAnsi="Arial" w:cs="Arial"/>
          <w:sz w:val="20"/>
          <w:szCs w:val="20"/>
        </w:rPr>
        <w:t>Tuttavia alcune peculiarità del linguaggio le ho trovate molto utili e funzionali. Fra le quali cito brevemente:</w:t>
      </w:r>
    </w:p>
    <w:p w14:paraId="42FE6ADD" w14:textId="4AEAF844" w:rsidR="00122F37" w:rsidRDefault="001E10CD" w:rsidP="001E10CD">
      <w:pPr>
        <w:pStyle w:val="Paragrafoelenco"/>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get/se</w:t>
      </w:r>
      <w:r w:rsidRPr="001E10CD">
        <w:rPr>
          <w:rFonts w:ascii="Arial" w:hAnsi="Arial" w:cs="Arial"/>
          <w:sz w:val="20"/>
          <w:szCs w:val="20"/>
        </w:rPr>
        <w:t>t</w:t>
      </w:r>
      <w:r w:rsidR="0086761E" w:rsidRPr="001E10CD">
        <w:rPr>
          <w:rFonts w:ascii="Arial" w:hAnsi="Arial" w:cs="Arial"/>
          <w:sz w:val="20"/>
          <w:szCs w:val="20"/>
        </w:rPr>
        <w:t xml:space="preserve">, a seconda della posizione al momento della chiamata sarà interpretato come un getter o come un setter (int cm = persona.Altezza; </w:t>
      </w:r>
      <w:r w:rsidR="0086761E" w:rsidRPr="0086761E">
        <w:sym w:font="Wingdings" w:char="F0E0"/>
      </w:r>
      <w:r w:rsidR="0086761E" w:rsidRPr="001E10CD">
        <w:rPr>
          <w:rFonts w:ascii="Arial" w:hAnsi="Arial" w:cs="Arial"/>
          <w:sz w:val="20"/>
          <w:szCs w:val="20"/>
        </w:rPr>
        <w:t xml:space="preserve"> getter; persona.Altezza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private int altezza;</w:t>
      </w:r>
      <w:r w:rsidR="003E753D">
        <w:rPr>
          <w:rFonts w:ascii="Arial" w:hAnsi="Arial" w:cs="Arial"/>
          <w:sz w:val="20"/>
          <w:szCs w:val="20"/>
        </w:rPr>
        <w:br/>
        <w:t>public int Altezza</w:t>
      </w:r>
      <w:r w:rsidR="003E753D">
        <w:rPr>
          <w:rFonts w:ascii="Arial" w:hAnsi="Arial" w:cs="Arial"/>
          <w:sz w:val="20"/>
          <w:szCs w:val="20"/>
        </w:rPr>
        <w:br/>
        <w:t>{</w:t>
      </w:r>
      <w:r w:rsidR="003E753D">
        <w:rPr>
          <w:rFonts w:ascii="Arial" w:hAnsi="Arial" w:cs="Arial"/>
          <w:sz w:val="20"/>
          <w:szCs w:val="20"/>
        </w:rPr>
        <w:br/>
        <w:t xml:space="preserve">     get</w:t>
      </w:r>
      <w:r w:rsidR="003E753D">
        <w:rPr>
          <w:rFonts w:ascii="Arial" w:hAnsi="Arial" w:cs="Arial"/>
          <w:sz w:val="20"/>
          <w:szCs w:val="20"/>
        </w:rPr>
        <w:br/>
        <w:t xml:space="preserve">     {</w:t>
      </w:r>
      <w:r w:rsidR="003E753D">
        <w:rPr>
          <w:rFonts w:ascii="Arial" w:hAnsi="Arial" w:cs="Arial"/>
          <w:sz w:val="20"/>
          <w:szCs w:val="20"/>
        </w:rPr>
        <w:br/>
        <w:t xml:space="preserve">           return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altezza=value;</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Paragrafoelenco"/>
        <w:numPr>
          <w:ilvl w:val="0"/>
          <w:numId w:val="41"/>
        </w:numPr>
        <w:rPr>
          <w:rFonts w:ascii="Arial" w:hAnsi="Arial" w:cs="Arial"/>
          <w:sz w:val="20"/>
          <w:szCs w:val="20"/>
        </w:rPr>
      </w:pPr>
      <w:r>
        <w:rPr>
          <w:rFonts w:ascii="Arial" w:hAnsi="Arial" w:cs="Arial"/>
          <w:sz w:val="20"/>
          <w:szCs w:val="20"/>
        </w:rPr>
        <w:t xml:space="preserve">la dichiarazione di una variabile locale “var”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3343149B" w14:textId="2EBAEC14" w:rsidR="003E753D" w:rsidRPr="00C05ED7" w:rsidRDefault="007D75A5" w:rsidP="00C05ED7">
      <w:pPr>
        <w:pStyle w:val="Paragrafoelenco"/>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“LINQ è un potente insieme di strumenti e funzionalità per scrivere con un’apposita nuova sintassi delle query di interrogazione di varie sorgenti di dati: collezioni di oggetti locali, dati XML letti da file oppure ottenuti da servizi web, database relazionali locali o remoti.”</w:t>
      </w:r>
      <w:r w:rsidR="005B16CE">
        <w:rPr>
          <w:rStyle w:val="Rimandonotaapidipagina"/>
          <w:rFonts w:ascii="Arial" w:hAnsi="Arial" w:cs="Arial"/>
          <w:sz w:val="20"/>
          <w:szCs w:val="20"/>
        </w:rPr>
        <w:footnoteReference w:id="6"/>
      </w:r>
      <w:r w:rsidR="004E5F20" w:rsidRPr="00C05ED7">
        <w:rPr>
          <w:rFonts w:ascii="Arial" w:hAnsi="Arial" w:cs="Arial"/>
          <w:sz w:val="20"/>
          <w:szCs w:val="20"/>
        </w:rPr>
        <w:br/>
      </w:r>
    </w:p>
    <w:p w14:paraId="5D19B4E8" w14:textId="558A8009" w:rsidR="004E5F20" w:rsidRDefault="004E5F20" w:rsidP="004E5F20">
      <w:pPr>
        <w:rPr>
          <w:rFonts w:ascii="Arial" w:hAnsi="Arial" w:cs="Arial"/>
          <w:sz w:val="20"/>
          <w:szCs w:val="20"/>
        </w:rPr>
      </w:pPr>
    </w:p>
    <w:p w14:paraId="3D5EAA91" w14:textId="73C25996" w:rsidR="004E5F20" w:rsidRDefault="004E5F20" w:rsidP="004E5F20">
      <w:pPr>
        <w:rPr>
          <w:rFonts w:ascii="Arial" w:hAnsi="Arial" w:cs="Arial"/>
          <w:sz w:val="20"/>
          <w:szCs w:val="20"/>
        </w:rPr>
      </w:pPr>
    </w:p>
    <w:p w14:paraId="01F3B254" w14:textId="43550B90" w:rsidR="004E5F20" w:rsidRDefault="004E5F20" w:rsidP="004E5F20">
      <w:pPr>
        <w:rPr>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xaml.</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gestire degli eventi dell’interfaccia grafica e far partire un Thread che in modo casuale interrompeva un proprio counter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Al termine di questa familiarizzazione si è lavorato sugli use cases, riassumendoli in un mockup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6A644017" w14:textId="67B807DB" w:rsidR="00F45BC3" w:rsidRDefault="00354151" w:rsidP="00354151">
      <w:pPr>
        <w:pStyle w:val="Titolo2"/>
      </w:pPr>
      <w:r>
        <w:t>Dati</w:t>
      </w:r>
      <w:r w:rsidR="00F45BC3">
        <w:br w:type="page"/>
      </w:r>
    </w:p>
    <w:p w14:paraId="586B731C" w14:textId="1C7E21DE" w:rsidR="00C94F2D" w:rsidRDefault="00C94F2D" w:rsidP="00C94F2D">
      <w:pPr>
        <w:pStyle w:val="Titolo1"/>
      </w:pPr>
      <w:bookmarkStart w:id="16" w:name="_Toc94462437"/>
      <w:r>
        <w:lastRenderedPageBreak/>
        <w:t>Tecnologie Utilizzate</w:t>
      </w:r>
      <w:bookmarkEnd w:id="16"/>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Titolo2"/>
      </w:pPr>
      <w:bookmarkStart w:id="17" w:name="_Toc94462438"/>
      <w:r>
        <w:t>Visio e Pencil</w:t>
      </w:r>
      <w:bookmarkEnd w:id="17"/>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r>
        <w:rPr>
          <w:rStyle w:val="cf01"/>
          <w:rFonts w:ascii="Arial" w:hAnsi="Arial" w:cs="Arial"/>
          <w:b w:val="0"/>
          <w:bCs w:val="0"/>
          <w:sz w:val="20"/>
          <w:szCs w:val="20"/>
        </w:rPr>
        <w:t xml:space="preserve">Verisone usata: </w:t>
      </w:r>
      <w:r w:rsidR="00656D54" w:rsidRPr="00656D54">
        <w:rPr>
          <w:rStyle w:val="cf01"/>
          <w:rFonts w:ascii="Arial" w:hAnsi="Arial" w:cs="Arial"/>
          <w:b w:val="0"/>
          <w:bCs w:val="0"/>
          <w:sz w:val="20"/>
          <w:szCs w:val="20"/>
        </w:rPr>
        <w:t>Microsoft® Visio® 2019 MSO (Versione 2112 Build 16.0.14729.20254) a 64 bit</w:t>
      </w:r>
      <w:r>
        <w:rPr>
          <w:rStyle w:val="Rimandonotaapidipagina"/>
          <w:rFonts w:ascii="Arial" w:hAnsi="Arial" w:cs="Arial"/>
          <w:color w:val="262626"/>
          <w:sz w:val="20"/>
          <w:szCs w:val="20"/>
        </w:rPr>
        <w:footnoteReference w:id="7"/>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r>
        <w:rPr>
          <w:rFonts w:ascii="Arial" w:hAnsi="Arial" w:cs="Arial"/>
          <w:sz w:val="20"/>
          <w:szCs w:val="20"/>
        </w:rPr>
        <w:t xml:space="preserve">Pencil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“Mockup”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Rimandonotaapidipagina"/>
          <w:rFonts w:ascii="Arial" w:hAnsi="Arial" w:cs="Arial"/>
          <w:sz w:val="20"/>
          <w:szCs w:val="20"/>
        </w:rPr>
        <w:footnoteReference w:id="8"/>
      </w:r>
      <w:r>
        <w:rPr>
          <w:rFonts w:ascii="Arial" w:hAnsi="Arial" w:cs="Arial"/>
          <w:sz w:val="20"/>
          <w:szCs w:val="20"/>
        </w:rPr>
        <w:t>.</w:t>
      </w:r>
    </w:p>
    <w:p w14:paraId="2949BA6D" w14:textId="0DE6E3FE" w:rsidR="00474BB5" w:rsidRDefault="00474BB5" w:rsidP="00470C67">
      <w:pPr>
        <w:pStyle w:val="Titolo2"/>
      </w:pPr>
      <w:bookmarkStart w:id="18" w:name="_Toc94462439"/>
      <w:r>
        <w:t>Visual Studio</w:t>
      </w:r>
      <w:bookmarkEnd w:id="18"/>
    </w:p>
    <w:p w14:paraId="166076D3" w14:textId="772710F8" w:rsidR="00656D54" w:rsidRPr="00656D54" w:rsidRDefault="003753F2" w:rsidP="00656D54">
      <w:pPr>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Rimandonotaapidipagina"/>
          <w:rFonts w:ascii="Arial" w:hAnsi="Arial" w:cs="Arial"/>
          <w:sz w:val="20"/>
          <w:szCs w:val="20"/>
        </w:rPr>
        <w:footnoteReference w:id="9"/>
      </w:r>
      <w:r w:rsidR="00056B88">
        <w:rPr>
          <w:rFonts w:ascii="Arial" w:hAnsi="Arial" w:cs="Arial"/>
          <w:sz w:val="20"/>
          <w:szCs w:val="20"/>
        </w:rPr>
        <w:t>.</w:t>
      </w:r>
    </w:p>
    <w:p w14:paraId="724B02F7" w14:textId="52D11398" w:rsidR="00474BB5" w:rsidRDefault="00474BB5" w:rsidP="00470C67">
      <w:pPr>
        <w:pStyle w:val="Titolo2"/>
      </w:pPr>
      <w:bookmarkStart w:id="19" w:name="_Toc94462440"/>
      <w:r>
        <w:t>C#</w:t>
      </w:r>
      <w:bookmarkEnd w:id="19"/>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Rimandonotaapidipagina"/>
          <w:rFonts w:ascii="Arial" w:hAnsi="Arial" w:cs="Arial"/>
          <w:sz w:val="20"/>
          <w:szCs w:val="20"/>
        </w:rPr>
        <w:footnoteReference w:id="10"/>
      </w:r>
      <w:r>
        <w:rPr>
          <w:rFonts w:ascii="Arial" w:hAnsi="Arial" w:cs="Arial"/>
          <w:sz w:val="20"/>
          <w:szCs w:val="20"/>
        </w:rPr>
        <w:t>.</w:t>
      </w:r>
    </w:p>
    <w:p w14:paraId="3BD99085" w14:textId="0535A4D0" w:rsidR="00084CB6" w:rsidRDefault="00474BB5" w:rsidP="00470C67">
      <w:pPr>
        <w:pStyle w:val="Titolo2"/>
      </w:pPr>
      <w:bookmarkStart w:id="20" w:name="_Toc94462441"/>
      <w:r>
        <w:t>Github e Github Desktop</w:t>
      </w:r>
      <w:bookmarkEnd w:id="20"/>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repository remoto, creazione/gestione di issues e creazione/gestione di Milestones. A un milestone è possibile assegnare una data di termine e un qualsiasi numero di issues. Hanno quindi rappresentato le scadenze da rispettare </w:t>
      </w:r>
      <w:r w:rsidR="008F2616">
        <w:rPr>
          <w:rFonts w:ascii="Arial" w:hAnsi="Arial" w:cs="Arial"/>
          <w:sz w:val="20"/>
          <w:szCs w:val="20"/>
        </w:rPr>
        <w:t>insieme alle rispettive issues.</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L’applicativo per desktop è stato usato per impartire i comandi git necessari così come i commit. Ha favorito la gestione del progetto nella parte di git: commit, push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Rimandonotaapidipagina"/>
          <w:rFonts w:ascii="Arial" w:hAnsi="Arial" w:cs="Arial"/>
          <w:sz w:val="20"/>
          <w:szCs w:val="20"/>
        </w:rPr>
        <w:footnoteReference w:id="11"/>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Titolo1"/>
      </w:pPr>
      <w:bookmarkStart w:id="21" w:name="_Toc94462442"/>
      <w:r>
        <w:lastRenderedPageBreak/>
        <w:t>Sviluppo</w:t>
      </w:r>
      <w:bookmarkEnd w:id="21"/>
    </w:p>
    <w:p w14:paraId="1720BCDE" w14:textId="2091D762" w:rsidR="00F45BC3" w:rsidRPr="00F45BC3" w:rsidRDefault="00F45BC3" w:rsidP="00F45BC3">
      <w:pPr>
        <w:rPr>
          <w:rFonts w:ascii="Arial" w:hAnsi="Arial" w:cs="Arial"/>
          <w:sz w:val="20"/>
          <w:szCs w:val="20"/>
        </w:rPr>
      </w:pPr>
      <w:r>
        <w:rPr>
          <w:rFonts w:ascii="Arial" w:hAnsi="Arial" w:cs="Arial"/>
          <w:sz w:val="20"/>
          <w:szCs w:val="20"/>
        </w:rPr>
        <w:t>Nel capitolo sono trattati le parti rilevanti dello sviluppo dell’applicativo: prototipo grafico, gli user-control, le classi e i metodi degni di nota.</w:t>
      </w:r>
    </w:p>
    <w:p w14:paraId="2280EE2E" w14:textId="0C1B3045" w:rsidR="00470C67" w:rsidRDefault="00470C67" w:rsidP="00470C67">
      <w:pPr>
        <w:pStyle w:val="Titolo2"/>
      </w:pPr>
      <w:bookmarkStart w:id="22" w:name="_Toc94462443"/>
      <w:r>
        <w:t>Mockup</w:t>
      </w:r>
      <w:bookmarkEnd w:id="22"/>
    </w:p>
    <w:p w14:paraId="497D9BC8" w14:textId="237E6104" w:rsidR="00084CB6" w:rsidRPr="00F45BC3" w:rsidRDefault="00F45BC3" w:rsidP="001B2A57">
      <w:pPr>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66C8F98F" w:rsidR="001B2A57" w:rsidRDefault="00A36449" w:rsidP="00A36449">
      <w:pPr>
        <w:pStyle w:val="Didascalia"/>
        <w:jc w:val="center"/>
      </w:pPr>
      <w:bookmarkStart w:id="23" w:name="_Toc94462480"/>
      <w:r>
        <w:t xml:space="preserve">Figura </w:t>
      </w:r>
      <w:r w:rsidR="00541703">
        <w:fldChar w:fldCharType="begin"/>
      </w:r>
      <w:r w:rsidR="00541703">
        <w:instrText xml:space="preserve"> SEQ Figura \* ARABIC </w:instrText>
      </w:r>
      <w:r w:rsidR="00541703">
        <w:fldChar w:fldCharType="separate"/>
      </w:r>
      <w:r w:rsidR="006F1EC3">
        <w:rPr>
          <w:noProof/>
        </w:rPr>
        <w:t>11</w:t>
      </w:r>
      <w:r w:rsidR="00541703">
        <w:rPr>
          <w:noProof/>
        </w:rPr>
        <w:fldChar w:fldCharType="end"/>
      </w:r>
      <w:r>
        <w:t>: Mockup, presentazione finale del software</w:t>
      </w:r>
      <w:bookmarkEnd w:id="23"/>
    </w:p>
    <w:p w14:paraId="0B79B543" w14:textId="77777777" w:rsidR="00ED1BFC" w:rsidRDefault="00ED1BFC" w:rsidP="001B2A57">
      <w:pPr>
        <w:rPr>
          <w:rFonts w:ascii="Arial" w:hAnsi="Arial" w:cs="Arial"/>
          <w:sz w:val="20"/>
          <w:szCs w:val="20"/>
        </w:rPr>
      </w:pPr>
    </w:p>
    <w:p w14:paraId="723AFBB5" w14:textId="7B325561" w:rsidR="00ED1BFC" w:rsidRDefault="00ED1BFC" w:rsidP="001B2A57">
      <w:pPr>
        <w:rPr>
          <w:rFonts w:ascii="Arial" w:hAnsi="Arial" w:cs="Arial"/>
          <w:sz w:val="20"/>
          <w:szCs w:val="20"/>
        </w:rPr>
      </w:pPr>
      <w:r>
        <w:rPr>
          <w:rFonts w:ascii="Arial" w:hAnsi="Arial" w:cs="Arial"/>
          <w:sz w:val="20"/>
          <w:szCs w:val="20"/>
        </w:rPr>
        <w:t>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abb</w:t>
      </w:r>
      <w:r w:rsidR="008D5023">
        <w:rPr>
          <w:rFonts w:ascii="Arial" w:hAnsi="Arial" w:cs="Arial"/>
          <w:sz w:val="20"/>
          <w:szCs w:val="20"/>
        </w:rPr>
        <w:t>i</w:t>
      </w:r>
      <w:r>
        <w:rPr>
          <w:rFonts w:ascii="Arial" w:hAnsi="Arial" w:cs="Arial"/>
          <w:sz w:val="20"/>
          <w:szCs w:val="20"/>
        </w:rPr>
        <w:t>ano seguito delle linee guida.</w:t>
      </w:r>
    </w:p>
    <w:p w14:paraId="07CA9EF4" w14:textId="204ACAB0" w:rsidR="00ED1BFC" w:rsidRDefault="00ED1BFC" w:rsidP="001B2A57">
      <w:pPr>
        <w:rPr>
          <w:rFonts w:ascii="Arial" w:hAnsi="Arial" w:cs="Arial"/>
          <w:sz w:val="20"/>
          <w:szCs w:val="20"/>
        </w:rPr>
      </w:pPr>
    </w:p>
    <w:p w14:paraId="704E8DC3" w14:textId="25FA6A82" w:rsidR="008D5023" w:rsidRDefault="008D5023" w:rsidP="001B2A57">
      <w:pPr>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1B2A57">
      <w:pPr>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16"/>
                    <a:stretch>
                      <a:fillRect/>
                    </a:stretch>
                  </pic:blipFill>
                  <pic:spPr>
                    <a:xfrm>
                      <a:off x="0" y="0"/>
                      <a:ext cx="5756275" cy="3152775"/>
                    </a:xfrm>
                    <a:prstGeom prst="rect">
                      <a:avLst/>
                    </a:prstGeom>
                  </pic:spPr>
                </pic:pic>
              </a:graphicData>
            </a:graphic>
          </wp:inline>
        </w:drawing>
      </w:r>
    </w:p>
    <w:p w14:paraId="06BB7FF5" w14:textId="4945CC99" w:rsidR="008D5023" w:rsidRDefault="00AD16FC" w:rsidP="00AD16FC">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12</w:t>
      </w:r>
      <w:r w:rsidR="00541703">
        <w:rPr>
          <w:noProof/>
        </w:rPr>
        <w:fldChar w:fldCharType="end"/>
      </w:r>
      <w:r>
        <w:t>: Ispirazione mockup, Visual Studio</w:t>
      </w:r>
    </w:p>
    <w:p w14:paraId="412CD3DE" w14:textId="205BE08E" w:rsidR="008D5023" w:rsidRDefault="008D5023" w:rsidP="001B2A57">
      <w:pPr>
        <w:rPr>
          <w:rFonts w:ascii="Arial" w:hAnsi="Arial" w:cs="Arial"/>
          <w:sz w:val="20"/>
          <w:szCs w:val="20"/>
        </w:rPr>
      </w:pPr>
    </w:p>
    <w:p w14:paraId="7FC26FBD" w14:textId="480F6E38" w:rsidR="008D5023" w:rsidRDefault="00AD16FC" w:rsidP="001B2A57">
      <w:pPr>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IntelliJ per Java, possiede questo albero sulla sinistra. L’esplora risorse di Windows </w:t>
      </w:r>
      <w:r w:rsidR="0007676C">
        <w:rPr>
          <w:rFonts w:ascii="Arial" w:hAnsi="Arial" w:cs="Arial"/>
          <w:sz w:val="20"/>
          <w:szCs w:val="20"/>
        </w:rPr>
        <w:t>sulla sinistra ha l’albero del file system.</w:t>
      </w:r>
    </w:p>
    <w:p w14:paraId="13043383" w14:textId="2338E1E9" w:rsidR="0007676C" w:rsidRDefault="0007676C" w:rsidP="001B2A57">
      <w:pPr>
        <w:rPr>
          <w:rFonts w:ascii="Arial" w:hAnsi="Arial" w:cs="Arial"/>
          <w:sz w:val="20"/>
          <w:szCs w:val="20"/>
        </w:rPr>
      </w:pPr>
    </w:p>
    <w:p w14:paraId="583F7FC2" w14:textId="4933E887" w:rsidR="0007676C" w:rsidRDefault="0007676C" w:rsidP="001B2A57">
      <w:pPr>
        <w:rPr>
          <w:rFonts w:ascii="Arial" w:hAnsi="Arial" w:cs="Arial"/>
          <w:sz w:val="20"/>
          <w:szCs w:val="20"/>
        </w:rPr>
      </w:pPr>
      <w:r>
        <w:rPr>
          <w:rFonts w:ascii="Arial" w:hAnsi="Arial" w:cs="Arial"/>
          <w:sz w:val="20"/>
          <w:szCs w:val="20"/>
        </w:rPr>
        <w:t>Nel progetto è stato inserito sulla sinistra l’elenco degli esperimenti svolti e salvati sul file system. L’utente si aspetta di trovare sulla sinistra l’elemento gerarchicamente più in alto, quindi l’esperimento.</w:t>
      </w:r>
    </w:p>
    <w:p w14:paraId="04778923" w14:textId="78D4C187" w:rsidR="0007676C" w:rsidRDefault="0007676C" w:rsidP="001B2A57">
      <w:pPr>
        <w:rPr>
          <w:rFonts w:ascii="Arial" w:hAnsi="Arial" w:cs="Arial"/>
          <w:sz w:val="20"/>
          <w:szCs w:val="20"/>
        </w:rPr>
      </w:pPr>
    </w:p>
    <w:p w14:paraId="151152A1" w14:textId="445DD95C" w:rsidR="0007676C" w:rsidRDefault="0007676C" w:rsidP="0007676C">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1B2A57">
      <w:pPr>
        <w:rPr>
          <w:rFonts w:ascii="Arial" w:hAnsi="Arial" w:cs="Arial"/>
          <w:sz w:val="20"/>
          <w:szCs w:val="20"/>
        </w:rPr>
      </w:pPr>
    </w:p>
    <w:p w14:paraId="4530DBA4" w14:textId="7A1312A7" w:rsidR="0007676C" w:rsidRDefault="0007676C" w:rsidP="001B2A57">
      <w:pPr>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1B2A57">
      <w:pPr>
        <w:rPr>
          <w:rFonts w:ascii="Arial" w:hAnsi="Arial" w:cs="Arial"/>
          <w:sz w:val="20"/>
          <w:szCs w:val="20"/>
        </w:rPr>
      </w:pPr>
      <w:r>
        <w:rPr>
          <w:rFonts w:ascii="Arial" w:hAnsi="Arial" w:cs="Arial"/>
          <w:sz w:val="20"/>
          <w:szCs w:val="20"/>
        </w:rPr>
        <w:t>Un esperimento aperto occupa tutto il resto dell’applicativo e ogni esperimento aperto è inserito in una pagina la cui tab riporta il nome dell’esperimento aperto.</w:t>
      </w:r>
    </w:p>
    <w:p w14:paraId="3A8E2A4E" w14:textId="77777777" w:rsidR="00FD52D3" w:rsidRDefault="00FD52D3" w:rsidP="001B2A57">
      <w:pPr>
        <w:rPr>
          <w:rFonts w:ascii="Arial" w:hAnsi="Arial" w:cs="Arial"/>
          <w:sz w:val="20"/>
          <w:szCs w:val="20"/>
        </w:rPr>
      </w:pPr>
    </w:p>
    <w:p w14:paraId="18EFBAA9" w14:textId="2530D724" w:rsidR="00FD52D3" w:rsidRDefault="00FD52D3" w:rsidP="001B2A57">
      <w:pPr>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1B2A57">
      <w:pPr>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1B2A57">
      <w:pPr>
        <w:rPr>
          <w:rFonts w:ascii="Arial" w:hAnsi="Arial" w:cs="Arial"/>
          <w:sz w:val="20"/>
          <w:szCs w:val="20"/>
        </w:rPr>
      </w:pPr>
    </w:p>
    <w:p w14:paraId="5C2B7082" w14:textId="77CCF876" w:rsidR="000A6B8A" w:rsidRDefault="000A6B8A" w:rsidP="001B2A57">
      <w:pPr>
        <w:rPr>
          <w:rFonts w:ascii="Arial" w:hAnsi="Arial" w:cs="Arial"/>
          <w:sz w:val="20"/>
          <w:szCs w:val="20"/>
        </w:rPr>
      </w:pPr>
      <w:r>
        <w:rPr>
          <w:rFonts w:ascii="Arial" w:hAnsi="Arial" w:cs="Arial"/>
          <w:sz w:val="20"/>
          <w:szCs w:val="20"/>
        </w:rPr>
        <w:t>Le deposizioni si aprono nello spazio sottostante l’elenco mostrando nell’ordine le immagini con i relativi controlli, i corrispettivi dati misurati e il file explorer.</w:t>
      </w:r>
    </w:p>
    <w:p w14:paraId="0D64CA5F" w14:textId="6EB44998" w:rsidR="000A6B8A" w:rsidRDefault="000A6B8A" w:rsidP="001B2A57">
      <w:pPr>
        <w:rPr>
          <w:rFonts w:ascii="Arial" w:hAnsi="Arial" w:cs="Arial"/>
          <w:sz w:val="20"/>
          <w:szCs w:val="20"/>
        </w:rPr>
      </w:pPr>
    </w:p>
    <w:p w14:paraId="15783712" w14:textId="7A1A1817" w:rsidR="000A6B8A" w:rsidRDefault="000A6B8A" w:rsidP="001B2A57">
      <w:pPr>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1B2A57">
      <w:pPr>
        <w:rPr>
          <w:rFonts w:ascii="Arial" w:hAnsi="Arial" w:cs="Arial"/>
          <w:sz w:val="20"/>
          <w:szCs w:val="20"/>
        </w:rPr>
      </w:pPr>
    </w:p>
    <w:p w14:paraId="75A1EEAD" w14:textId="6922A6FD" w:rsidR="000A6B8A" w:rsidRPr="00ED1BFC" w:rsidRDefault="000A6B8A" w:rsidP="001B2A57">
      <w:pPr>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17"/>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95F1A70" w:rsidR="00084CB6" w:rsidRDefault="00A36449" w:rsidP="00A36449">
      <w:pPr>
        <w:pStyle w:val="Didascalia"/>
        <w:jc w:val="center"/>
      </w:pPr>
      <w:bookmarkStart w:id="24" w:name="_Toc94462481"/>
      <w:r>
        <w:t xml:space="preserve">Figura </w:t>
      </w:r>
      <w:r w:rsidR="00541703">
        <w:fldChar w:fldCharType="begin"/>
      </w:r>
      <w:r w:rsidR="00541703">
        <w:instrText xml:space="preserve"> SEQ Figura \* ARABIC </w:instrText>
      </w:r>
      <w:r w:rsidR="00541703">
        <w:fldChar w:fldCharType="separate"/>
      </w:r>
      <w:r w:rsidR="006F1EC3">
        <w:rPr>
          <w:noProof/>
        </w:rPr>
        <w:t>13</w:t>
      </w:r>
      <w:r w:rsidR="00541703">
        <w:rPr>
          <w:noProof/>
        </w:rPr>
        <w:fldChar w:fldCharType="end"/>
      </w:r>
      <w:r>
        <w:t>: Mockup, user-control relativo alla parte online</w:t>
      </w:r>
      <w:bookmarkEnd w:id="24"/>
    </w:p>
    <w:p w14:paraId="0B2A3376" w14:textId="64CC2729" w:rsidR="00084CB6" w:rsidRDefault="00084CB6" w:rsidP="001B2A57">
      <w:pPr>
        <w:rPr>
          <w:rFonts w:ascii="Arial" w:hAnsi="Arial" w:cs="Arial"/>
          <w:sz w:val="20"/>
          <w:szCs w:val="20"/>
        </w:rPr>
      </w:pPr>
    </w:p>
    <w:p w14:paraId="0707471C" w14:textId="5F2DCD3F" w:rsidR="00D10C50" w:rsidRDefault="00D10C50" w:rsidP="001B2A57">
      <w:pPr>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1B2A57">
      <w:pPr>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È presente un riferimento all’attuale configurazione del dispositivo, oppure un altro riferimento relativo al dispositivo a seconda della necessità del team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54A2D50B" w:rsidR="00084CB6" w:rsidRDefault="00A36449" w:rsidP="00A36449">
      <w:pPr>
        <w:pStyle w:val="Didascalia"/>
        <w:jc w:val="center"/>
      </w:pPr>
      <w:bookmarkStart w:id="25" w:name="_Toc94462482"/>
      <w:r>
        <w:t xml:space="preserve">Figura </w:t>
      </w:r>
      <w:r w:rsidR="00541703">
        <w:fldChar w:fldCharType="begin"/>
      </w:r>
      <w:r w:rsidR="00541703">
        <w:instrText xml:space="preserve"> SEQ Figura \* ARABIC </w:instrText>
      </w:r>
      <w:r w:rsidR="00541703">
        <w:fldChar w:fldCharType="separate"/>
      </w:r>
      <w:r w:rsidR="006F1EC3">
        <w:rPr>
          <w:noProof/>
        </w:rPr>
        <w:t>14</w:t>
      </w:r>
      <w:r w:rsidR="00541703">
        <w:rPr>
          <w:noProof/>
        </w:rPr>
        <w:fldChar w:fldCharType="end"/>
      </w:r>
      <w:r>
        <w:t>: Mockup, parte online, creazione di un esperimento</w:t>
      </w:r>
      <w:bookmarkEnd w:id="25"/>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La figura 14 mostra il concept per la finestra di creazione di un nuovo esperimento.</w:t>
      </w:r>
    </w:p>
    <w:p w14:paraId="7356BBF2" w14:textId="1494CA55" w:rsidR="0090711F" w:rsidRDefault="0090711F" w:rsidP="0090711F">
      <w:pPr>
        <w:pStyle w:val="Titolo2"/>
      </w:pPr>
      <w:bookmarkStart w:id="26" w:name="_Toc94462444"/>
      <w:r>
        <w:t>User-control</w:t>
      </w:r>
      <w:bookmarkEnd w:id="26"/>
      <w:r w:rsidR="0024657E">
        <w:rPr>
          <w:rStyle w:val="Rimandonotaapidipagina"/>
        </w:rPr>
        <w:footnoteReference w:id="12"/>
      </w:r>
    </w:p>
    <w:p w14:paraId="11CA7A16" w14:textId="6E0D2BD1" w:rsidR="00411C12" w:rsidRDefault="008851DA" w:rsidP="00411C12">
      <w:pPr>
        <w:rPr>
          <w:rFonts w:ascii="Arial" w:hAnsi="Arial" w:cs="Arial"/>
          <w:sz w:val="20"/>
          <w:szCs w:val="20"/>
        </w:rPr>
      </w:pPr>
      <w:r>
        <w:rPr>
          <w:rFonts w:ascii="Arial" w:hAnsi="Arial" w:cs="Arial"/>
          <w:sz w:val="20"/>
          <w:szCs w:val="20"/>
        </w:rPr>
        <w:t>Per un’interfaccia dinamica è necessario che i vari controlli e strumenti grafici siano istanziati al momento opportuno. L’utente non vorrebbe vedere uno slider per scorrere le immagini della deposizione prima che una deposizione sia aperta.</w:t>
      </w:r>
    </w:p>
    <w:p w14:paraId="0A56D15D" w14:textId="1370D280" w:rsidR="008851DA" w:rsidRDefault="008851DA" w:rsidP="00411C12">
      <w:pPr>
        <w:rPr>
          <w:rFonts w:ascii="Arial" w:hAnsi="Arial" w:cs="Arial"/>
          <w:sz w:val="20"/>
          <w:szCs w:val="20"/>
        </w:rPr>
      </w:pPr>
      <w:r>
        <w:rPr>
          <w:rFonts w:ascii="Arial" w:hAnsi="Arial" w:cs="Arial"/>
          <w:sz w:val="20"/>
          <w:szCs w:val="20"/>
        </w:rPr>
        <w:t>Conseguentemente bisogna ricorrere agli user-control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31591950"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user-control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un file xaml e il suo relativo file cs per la logica.</w:t>
      </w:r>
    </w:p>
    <w:p w14:paraId="422CEAC7" w14:textId="4FE973BE" w:rsidR="003D4BE2" w:rsidRDefault="003D4BE2" w:rsidP="00411C12">
      <w:pPr>
        <w:rPr>
          <w:rFonts w:ascii="Arial" w:hAnsi="Arial" w:cs="Arial"/>
          <w:sz w:val="20"/>
          <w:szCs w:val="20"/>
        </w:rPr>
      </w:pPr>
      <w:r>
        <w:rPr>
          <w:rFonts w:ascii="Arial" w:hAnsi="Arial" w:cs="Arial"/>
          <w:sz w:val="20"/>
          <w:szCs w:val="20"/>
        </w:rPr>
        <w:t>Tuttavia la finestra principale non può essere istanziata più volte, mentre lo user control sì.</w:t>
      </w:r>
    </w:p>
    <w:p w14:paraId="4A0A2C72" w14:textId="0357E4E3" w:rsidR="00F83A7F" w:rsidRDefault="00F83A7F" w:rsidP="00411C12">
      <w:pPr>
        <w:rPr>
          <w:rFonts w:ascii="Arial" w:hAnsi="Arial" w:cs="Arial"/>
          <w:sz w:val="20"/>
          <w:szCs w:val="20"/>
        </w:rPr>
      </w:pPr>
    </w:p>
    <w:p w14:paraId="5DF49947" w14:textId="4359132F" w:rsidR="00F83A7F" w:rsidRPr="00411C12" w:rsidRDefault="00F83A7F" w:rsidP="00411C12">
      <w:pPr>
        <w:rPr>
          <w:rFonts w:ascii="Arial" w:hAnsi="Arial" w:cs="Arial"/>
          <w:sz w:val="20"/>
          <w:szCs w:val="20"/>
        </w:rPr>
      </w:pPr>
      <w:r>
        <w:rPr>
          <w:rFonts w:ascii="Arial" w:hAnsi="Arial" w:cs="Arial"/>
          <w:sz w:val="20"/>
          <w:szCs w:val="20"/>
        </w:rPr>
        <w:t>Lo user control permette di creare grafiche e controlli utilizzabili nelle varie porzioni dell’applicativo.</w:t>
      </w:r>
    </w:p>
    <w:p w14:paraId="37EB89D1" w14:textId="31BDF416" w:rsidR="00470C67" w:rsidRDefault="00470C67" w:rsidP="00470C67">
      <w:pPr>
        <w:pStyle w:val="Titolo2"/>
      </w:pPr>
      <w:bookmarkStart w:id="27" w:name="_Toc94462445"/>
      <w:r>
        <w:t>Classi e metodi rilevanti</w:t>
      </w:r>
      <w:bookmarkEnd w:id="27"/>
    </w:p>
    <w:p w14:paraId="45DC189D" w14:textId="6D83F8ED" w:rsidR="00411C12" w:rsidRPr="00411C12" w:rsidRDefault="00411C12" w:rsidP="00411C12">
      <w:pPr>
        <w:rPr>
          <w:rFonts w:ascii="Arial" w:hAnsi="Arial" w:cs="Arial"/>
          <w:sz w:val="20"/>
          <w:szCs w:val="20"/>
        </w:rPr>
      </w:pPr>
      <w:r>
        <w:rPr>
          <w:rFonts w:ascii="Arial" w:hAnsi="Arial" w:cs="Arial"/>
          <w:sz w:val="20"/>
          <w:szCs w:val="20"/>
        </w:rPr>
        <w:t>SPIEGAZIONE DI CLASSI E METODI RILEVANTI IMPIEGATI NEL PROGETTO</w:t>
      </w:r>
    </w:p>
    <w:p w14:paraId="5F49B4DA" w14:textId="3DE4AFB0" w:rsidR="00470C67" w:rsidRPr="00470C67" w:rsidRDefault="00576996" w:rsidP="00576996">
      <w:pPr>
        <w:pStyle w:val="Paragrafoelenco"/>
        <w:numPr>
          <w:ilvl w:val="0"/>
          <w:numId w:val="41"/>
        </w:numPr>
      </w:pPr>
      <w:r>
        <w:t>diciotnary</w:t>
      </w:r>
    </w:p>
    <w:p w14:paraId="7A7B033C" w14:textId="29ABE644" w:rsidR="00C94F2D" w:rsidRDefault="00C94F2D" w:rsidP="00C94F2D">
      <w:pPr>
        <w:pStyle w:val="Titolo1"/>
      </w:pPr>
      <w:bookmarkStart w:id="28" w:name="_Toc94462446"/>
      <w:r>
        <w:t>Analisi dei risultati</w:t>
      </w:r>
      <w:bookmarkEnd w:id="28"/>
    </w:p>
    <w:p w14:paraId="42AD74BA" w14:textId="10F4325C" w:rsidR="00470C67" w:rsidRDefault="00470C67" w:rsidP="00470C67">
      <w:pPr>
        <w:pStyle w:val="Titolo2"/>
      </w:pPr>
      <w:bookmarkStart w:id="29" w:name="_Toc94462447"/>
      <w:r>
        <w:t>Risultato</w:t>
      </w:r>
      <w:bookmarkEnd w:id="29"/>
    </w:p>
    <w:p w14:paraId="3890864A" w14:textId="66FC4E5F" w:rsidR="00411C12" w:rsidRDefault="00B93C57" w:rsidP="00B93C57">
      <w:r>
        <w:rPr>
          <w:noProof/>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9"/>
                    <a:stretch>
                      <a:fillRect/>
                    </a:stretch>
                  </pic:blipFill>
                  <pic:spPr>
                    <a:xfrm>
                      <a:off x="0" y="0"/>
                      <a:ext cx="5756275" cy="2992120"/>
                    </a:xfrm>
                    <a:prstGeom prst="rect">
                      <a:avLst/>
                    </a:prstGeom>
                  </pic:spPr>
                </pic:pic>
              </a:graphicData>
            </a:graphic>
          </wp:inline>
        </w:drawing>
      </w:r>
    </w:p>
    <w:p w14:paraId="1EBBCDB0" w14:textId="4AE087A6" w:rsidR="00411C12" w:rsidRDefault="00411C12" w:rsidP="00411C12">
      <w:pPr>
        <w:pStyle w:val="Didascalia"/>
      </w:pPr>
      <w:bookmarkStart w:id="30" w:name="_Toc94462483"/>
      <w:r>
        <w:t xml:space="preserve">Figura </w:t>
      </w:r>
      <w:r w:rsidR="00541703">
        <w:fldChar w:fldCharType="begin"/>
      </w:r>
      <w:r w:rsidR="00541703">
        <w:instrText xml:space="preserve"> SEQ Figura \* ARABIC </w:instrText>
      </w:r>
      <w:r w:rsidR="00541703">
        <w:fldChar w:fldCharType="separate"/>
      </w:r>
      <w:r w:rsidR="006F1EC3">
        <w:rPr>
          <w:noProof/>
        </w:rPr>
        <w:t>15</w:t>
      </w:r>
      <w:r w:rsidR="00541703">
        <w:rPr>
          <w:noProof/>
        </w:rPr>
        <w:fldChar w:fldCharType="end"/>
      </w:r>
      <w:r>
        <w:t>: Ground Control</w:t>
      </w:r>
      <w:bookmarkEnd w:id="30"/>
      <w:r w:rsidR="00B93C57">
        <w:t>, all’apertura</w:t>
      </w:r>
    </w:p>
    <w:p w14:paraId="11EE6BF9" w14:textId="77777777" w:rsidR="00B5559D" w:rsidRDefault="00B5559D">
      <w:pPr>
        <w:spacing w:line="240" w:lineRule="auto"/>
      </w:pPr>
    </w:p>
    <w:p w14:paraId="03949335" w14:textId="52AB5526" w:rsidR="00D216F4" w:rsidRDefault="00D216F4">
      <w:pPr>
        <w:spacing w:line="240" w:lineRule="auto"/>
        <w:sectPr w:rsidR="00D216F4" w:rsidSect="003A61F3">
          <w:headerReference w:type="even" r:id="rId20"/>
          <w:headerReference w:type="default" r:id="rId21"/>
          <w:footerReference w:type="default" r:id="rId22"/>
          <w:headerReference w:type="first" r:id="rId23"/>
          <w:footerReference w:type="first" r:id="rId24"/>
          <w:pgSz w:w="11900" w:h="16840" w:code="9"/>
          <w:pgMar w:top="1729" w:right="1134" w:bottom="851" w:left="1701" w:header="550" w:footer="567" w:gutter="0"/>
          <w:cols w:space="708"/>
          <w:titlePg/>
        </w:sectPr>
      </w:pPr>
    </w:p>
    <w:p w14:paraId="57015703" w14:textId="77777777" w:rsidR="00D216F4" w:rsidRDefault="00D216F4" w:rsidP="00D216F4">
      <w:pPr>
        <w:keepNext/>
      </w:pPr>
    </w:p>
    <w:p w14:paraId="1DE8EEE5" w14:textId="77777777" w:rsidR="00D216F4" w:rsidRDefault="00D216F4" w:rsidP="00D216F4">
      <w:pPr>
        <w:keepNext/>
      </w:pPr>
    </w:p>
    <w:p w14:paraId="7DE9E714" w14:textId="77777777" w:rsidR="00D216F4" w:rsidRDefault="00D216F4" w:rsidP="00D216F4">
      <w:pPr>
        <w:keepNext/>
      </w:pPr>
    </w:p>
    <w:p w14:paraId="35C8C608" w14:textId="77777777" w:rsidR="00D216F4" w:rsidRDefault="00D216F4" w:rsidP="00D216F4">
      <w:pPr>
        <w:keepNext/>
      </w:pPr>
    </w:p>
    <w:p w14:paraId="309E886F" w14:textId="63F3CE8C" w:rsidR="00D216F4" w:rsidRDefault="00D216F4" w:rsidP="00D216F4">
      <w:pPr>
        <w:keepNext/>
      </w:pPr>
    </w:p>
    <w:p w14:paraId="0445AE9B" w14:textId="1B47BEB5" w:rsidR="00D216F4" w:rsidRDefault="009C4970" w:rsidP="00D216F4">
      <w:pPr>
        <w:keepNext/>
      </w:pPr>
      <w:r>
        <w:rPr>
          <w:noProof/>
        </w:rPr>
        <w:drawing>
          <wp:anchor distT="0" distB="0" distL="114300" distR="114300" simplePos="0" relativeHeight="251658240" behindDoc="0" locked="0" layoutInCell="1" allowOverlap="1" wp14:anchorId="028B742D" wp14:editId="55C1F78C">
            <wp:simplePos x="0" y="0"/>
            <wp:positionH relativeFrom="margin">
              <wp:align>left</wp:align>
            </wp:positionH>
            <wp:positionV relativeFrom="paragraph">
              <wp:posOffset>33619</wp:posOffset>
            </wp:positionV>
            <wp:extent cx="8211820" cy="4447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6606" cy="4455858"/>
                    </a:xfrm>
                    <a:prstGeom prst="rect">
                      <a:avLst/>
                    </a:prstGeom>
                  </pic:spPr>
                </pic:pic>
              </a:graphicData>
            </a:graphic>
            <wp14:sizeRelH relativeFrom="margin">
              <wp14:pctWidth>0</wp14:pctWidth>
            </wp14:sizeRelH>
            <wp14:sizeRelV relativeFrom="margin">
              <wp14:pctHeight>0</wp14:pctHeight>
            </wp14:sizeRelV>
          </wp:anchor>
        </w:drawing>
      </w:r>
    </w:p>
    <w:p w14:paraId="6AE22411" w14:textId="77777777" w:rsidR="00D216F4" w:rsidRDefault="00D216F4" w:rsidP="00D216F4">
      <w:pPr>
        <w:keepNext/>
      </w:pPr>
    </w:p>
    <w:p w14:paraId="7A8ECAA9" w14:textId="67AFD4EA" w:rsidR="00D216F4" w:rsidRDefault="00D216F4" w:rsidP="00D216F4">
      <w:pPr>
        <w:keepNext/>
      </w:pPr>
    </w:p>
    <w:p w14:paraId="2A3D26AB" w14:textId="008EE2B9" w:rsidR="00D216F4" w:rsidRDefault="00D216F4" w:rsidP="00D216F4">
      <w:pPr>
        <w:keepNext/>
      </w:pPr>
    </w:p>
    <w:p w14:paraId="049C76F4" w14:textId="1C12244D" w:rsidR="00D216F4" w:rsidRDefault="00D216F4" w:rsidP="00D216F4">
      <w:pPr>
        <w:keepNext/>
      </w:pPr>
    </w:p>
    <w:p w14:paraId="7F0752B8" w14:textId="56FD5840" w:rsidR="00D216F4" w:rsidRDefault="00D216F4" w:rsidP="00D216F4">
      <w:pPr>
        <w:keepNext/>
      </w:pPr>
    </w:p>
    <w:p w14:paraId="502F6F62" w14:textId="46D0DE2A" w:rsidR="00D216F4" w:rsidRDefault="00D216F4" w:rsidP="00D216F4">
      <w:pPr>
        <w:keepNext/>
      </w:pPr>
    </w:p>
    <w:p w14:paraId="55E7C9BF" w14:textId="38339215" w:rsidR="00D216F4" w:rsidRDefault="00D216F4" w:rsidP="00D216F4">
      <w:pPr>
        <w:keepNext/>
      </w:pPr>
    </w:p>
    <w:p w14:paraId="2D780679" w14:textId="709D1770" w:rsidR="00D216F4" w:rsidRDefault="00D216F4" w:rsidP="00D216F4">
      <w:pPr>
        <w:keepNext/>
      </w:pPr>
    </w:p>
    <w:p w14:paraId="55990877" w14:textId="6AE6A2E8" w:rsidR="00D216F4" w:rsidRDefault="00D216F4" w:rsidP="00D216F4">
      <w:pPr>
        <w:keepNext/>
      </w:pPr>
    </w:p>
    <w:p w14:paraId="2D048AC7" w14:textId="224CCEBC" w:rsidR="00D216F4" w:rsidRDefault="00D216F4" w:rsidP="00D216F4">
      <w:pPr>
        <w:keepNext/>
      </w:pPr>
    </w:p>
    <w:p w14:paraId="77A3BEFC" w14:textId="5FE2CEB1" w:rsidR="00D216F4" w:rsidRDefault="00D216F4" w:rsidP="00D216F4">
      <w:pPr>
        <w:keepNext/>
      </w:pPr>
    </w:p>
    <w:p w14:paraId="1B2053F7" w14:textId="4241E147" w:rsidR="00D216F4" w:rsidRDefault="00D216F4" w:rsidP="00D216F4">
      <w:pPr>
        <w:keepNext/>
      </w:pPr>
    </w:p>
    <w:p w14:paraId="746C439F" w14:textId="69F603C7" w:rsidR="00D216F4" w:rsidRDefault="00D216F4" w:rsidP="00D216F4">
      <w:pPr>
        <w:keepNext/>
      </w:pPr>
    </w:p>
    <w:p w14:paraId="1DFBD1F8" w14:textId="2A6BE42C" w:rsidR="00D216F4" w:rsidRDefault="00D216F4" w:rsidP="00D216F4">
      <w:pPr>
        <w:keepNext/>
      </w:pPr>
    </w:p>
    <w:p w14:paraId="081D2B3A" w14:textId="4E9A6856" w:rsidR="009C4970" w:rsidRDefault="009C4970" w:rsidP="00D216F4">
      <w:pPr>
        <w:keepNext/>
      </w:pPr>
    </w:p>
    <w:p w14:paraId="14A18FE0" w14:textId="151935AE" w:rsidR="009C4970" w:rsidRDefault="009C4970" w:rsidP="00D216F4">
      <w:pPr>
        <w:keepNext/>
      </w:pPr>
    </w:p>
    <w:p w14:paraId="032D1B9F" w14:textId="74895A35" w:rsidR="009C4970" w:rsidRDefault="009C4970" w:rsidP="00D216F4">
      <w:pPr>
        <w:keepNext/>
      </w:pPr>
    </w:p>
    <w:p w14:paraId="54568CFB" w14:textId="176B4EFB" w:rsidR="009C4970" w:rsidRDefault="009C4970" w:rsidP="00D216F4">
      <w:pPr>
        <w:keepNext/>
      </w:pPr>
    </w:p>
    <w:p w14:paraId="0AC1A5D7" w14:textId="4203D47D" w:rsidR="009C4970" w:rsidRDefault="009C4970" w:rsidP="00D216F4">
      <w:pPr>
        <w:keepNext/>
      </w:pPr>
    </w:p>
    <w:p w14:paraId="27FB9FC5" w14:textId="105DFA1E" w:rsidR="009C4970" w:rsidRDefault="009C4970" w:rsidP="00D216F4">
      <w:pPr>
        <w:keepNext/>
      </w:pPr>
    </w:p>
    <w:p w14:paraId="057C02E4" w14:textId="6B7F9061" w:rsidR="00D216F4" w:rsidRPr="00D216F4" w:rsidRDefault="00D216F4" w:rsidP="009C4970">
      <w:pPr>
        <w:pStyle w:val="Didascalia"/>
      </w:pPr>
      <w:r>
        <w:t xml:space="preserve">Figura </w:t>
      </w:r>
      <w:r w:rsidR="00541703">
        <w:fldChar w:fldCharType="begin"/>
      </w:r>
      <w:r w:rsidR="00541703">
        <w:instrText xml:space="preserve"> SEQ Figura \* ARABIC </w:instrText>
      </w:r>
      <w:r w:rsidR="00541703">
        <w:fldChar w:fldCharType="separate"/>
      </w:r>
      <w:r w:rsidR="006F1EC3">
        <w:rPr>
          <w:noProof/>
        </w:rPr>
        <w:t>16</w:t>
      </w:r>
      <w:r w:rsidR="00541703">
        <w:rPr>
          <w:noProof/>
        </w:rPr>
        <w:fldChar w:fldCharType="end"/>
      </w:r>
      <w:r>
        <w:t>: Ground Control, at work</w:t>
      </w:r>
    </w:p>
    <w:p w14:paraId="1696A36A" w14:textId="2C07DE85" w:rsidR="00D216F4" w:rsidRDefault="00D216F4" w:rsidP="00D216F4">
      <w:pPr>
        <w:pStyle w:val="Titolo2"/>
        <w:numPr>
          <w:ilvl w:val="0"/>
          <w:numId w:val="0"/>
        </w:numPr>
        <w:ind w:left="576" w:hanging="576"/>
        <w:sectPr w:rsidR="00D216F4" w:rsidSect="00D216F4">
          <w:pgSz w:w="16840" w:h="11900" w:orient="landscape" w:code="9"/>
          <w:pgMar w:top="1134" w:right="851" w:bottom="1701" w:left="1729" w:header="550" w:footer="567" w:gutter="0"/>
          <w:cols w:space="708"/>
          <w:titlePg/>
        </w:sectPr>
      </w:pPr>
      <w:bookmarkStart w:id="31" w:name="_Toc94462463"/>
      <w:bookmarkStart w:id="32" w:name="_Toc94462448"/>
    </w:p>
    <w:p w14:paraId="2E7B4E0C" w14:textId="3A3993A3" w:rsidR="00A64EC6" w:rsidRDefault="00A64EC6">
      <w:pPr>
        <w:spacing w:line="240" w:lineRule="auto"/>
        <w:rPr>
          <w:rFonts w:ascii="Arial" w:hAnsi="Arial" w:cs="Arial"/>
          <w:b/>
          <w:bCs/>
          <w:i/>
          <w:iCs/>
          <w:sz w:val="28"/>
          <w:szCs w:val="28"/>
        </w:rPr>
      </w:pPr>
    </w:p>
    <w:p w14:paraId="6FB3B3B1" w14:textId="312D35F2" w:rsidR="008978C2" w:rsidRDefault="00D216F4" w:rsidP="008978C2">
      <w:pPr>
        <w:pStyle w:val="Titolo2"/>
      </w:pPr>
      <w:r>
        <w:t>M</w:t>
      </w:r>
      <w:r w:rsidR="008978C2">
        <w:t>anuale d’uso</w:t>
      </w:r>
      <w:bookmarkEnd w:id="31"/>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3E37890C" w:rsidR="00A64EC6" w:rsidRDefault="00C24C05" w:rsidP="00C24C05">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17</w:t>
      </w:r>
      <w:r w:rsidR="00541703">
        <w:rPr>
          <w:noProof/>
        </w:rPr>
        <w:fldChar w:fldCharType="end"/>
      </w:r>
      <w:r>
        <w:t>: Manuale d'uso, GC aperto</w:t>
      </w:r>
    </w:p>
    <w:p w14:paraId="6F053159" w14:textId="21D2749B" w:rsidR="00A64EC6" w:rsidRDefault="00A64EC6" w:rsidP="008978C2">
      <w:pPr>
        <w:rPr>
          <w:rFonts w:ascii="Arial" w:hAnsi="Arial" w:cs="Arial"/>
          <w:sz w:val="20"/>
          <w:szCs w:val="20"/>
        </w:rPr>
      </w:pPr>
    </w:p>
    <w:p w14:paraId="21D01861" w14:textId="74887030" w:rsidR="00C24C05" w:rsidRDefault="00C24C05" w:rsidP="008978C2">
      <w:pPr>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8978C2">
      <w:pPr>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64D35A15" w:rsidR="00A64EC6" w:rsidRDefault="00027FDB" w:rsidP="00027FDB">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18</w:t>
      </w:r>
      <w:r w:rsidR="00541703">
        <w:rPr>
          <w:noProof/>
        </w:rPr>
        <w:fldChar w:fldCharType="end"/>
      </w:r>
      <w:r>
        <w:t>: Manuale d'uso, elenco esperimenti chiuso</w:t>
      </w:r>
    </w:p>
    <w:p w14:paraId="156129C5" w14:textId="4B8C23BC" w:rsidR="002E3294" w:rsidRDefault="002E3294" w:rsidP="008978C2">
      <w:pPr>
        <w:rPr>
          <w:rFonts w:ascii="Arial" w:hAnsi="Arial" w:cs="Arial"/>
          <w:sz w:val="20"/>
          <w:szCs w:val="20"/>
        </w:rPr>
      </w:pPr>
    </w:p>
    <w:p w14:paraId="31D378E9" w14:textId="77777777" w:rsidR="00511FA9" w:rsidRDefault="007634F1" w:rsidP="00511FA9">
      <w:pPr>
        <w:keepNext/>
      </w:pPr>
      <w:r>
        <w:rPr>
          <w:rFonts w:ascii="Arial" w:hAnsi="Arial" w:cs="Arial"/>
          <w:noProof/>
          <w:sz w:val="20"/>
          <w:szCs w:val="20"/>
        </w:rPr>
        <w:lastRenderedPageBreak/>
        <w:drawing>
          <wp:inline distT="0" distB="0" distL="0" distR="0" wp14:anchorId="774EF5DD" wp14:editId="001E0E00">
            <wp:extent cx="5753100" cy="38195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5A43D3D6" w14:textId="0817F7E3" w:rsidR="002E3294" w:rsidRDefault="00511FA9" w:rsidP="00511FA9">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19</w:t>
      </w:r>
      <w:r w:rsidR="00541703">
        <w:rPr>
          <w:noProof/>
        </w:rPr>
        <w:fldChar w:fldCharType="end"/>
      </w:r>
      <w:r>
        <w:t>: Manuale d'uso, opzioni esperimento</w:t>
      </w:r>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txt.</w:t>
      </w:r>
    </w:p>
    <w:p w14:paraId="2D149561" w14:textId="2AB1415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il menu apre il commento dell’esperimento con il programma predefinito della macchina per aprire i file di testo (es. Blocco note, Notepad++, eccetera).</w:t>
      </w:r>
    </w:p>
    <w:p w14:paraId="6D250E6E" w14:textId="7CFCE2B7"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Paragrafoelenco"/>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2DC36E1B" w:rsidR="007634F1" w:rsidRDefault="001752A4" w:rsidP="001752A4">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20</w:t>
      </w:r>
      <w:r w:rsidR="00541703">
        <w:rPr>
          <w:noProof/>
        </w:rPr>
        <w:fldChar w:fldCharType="end"/>
      </w:r>
      <w:r>
        <w:t>: Manuale d'uso, dettagli esperimento</w:t>
      </w:r>
    </w:p>
    <w:p w14:paraId="4AD8BA0B" w14:textId="3D8F080E" w:rsidR="001752A4" w:rsidRDefault="001752A4" w:rsidP="008978C2">
      <w:pPr>
        <w:rPr>
          <w:rFonts w:ascii="Arial" w:hAnsi="Arial" w:cs="Arial"/>
          <w:sz w:val="20"/>
          <w:szCs w:val="20"/>
        </w:rPr>
      </w:pPr>
    </w:p>
    <w:p w14:paraId="3334DA67" w14:textId="5BB0968B" w:rsidR="00EB5E87" w:rsidRDefault="00EB5E87" w:rsidP="008978C2">
      <w:pPr>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8978C2">
      <w:pPr>
        <w:rPr>
          <w:rFonts w:ascii="Arial" w:hAnsi="Arial" w:cs="Arial"/>
          <w:sz w:val="20"/>
          <w:szCs w:val="20"/>
        </w:rPr>
      </w:pPr>
      <w:r>
        <w:rPr>
          <w:rFonts w:ascii="Arial" w:hAnsi="Arial" w:cs="Arial"/>
          <w:sz w:val="20"/>
          <w:szCs w:val="20"/>
        </w:rPr>
        <w:t>L’utente può aggiungere un’immagine provino tramite la funzione Drag&amp;Drop.</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14BCE192" w:rsidR="007634F1" w:rsidRDefault="00EB5E87" w:rsidP="00EB5E87">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21</w:t>
      </w:r>
      <w:r w:rsidR="00541703">
        <w:rPr>
          <w:noProof/>
        </w:rPr>
        <w:fldChar w:fldCharType="end"/>
      </w:r>
      <w:r>
        <w:t>: Manuale d'uso, Drag&amp;Drop provino</w:t>
      </w:r>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4AC9DFB6" w:rsidR="007634F1" w:rsidRDefault="00EB5E87" w:rsidP="00EB5E87">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22</w:t>
      </w:r>
      <w:r w:rsidR="00541703">
        <w:rPr>
          <w:noProof/>
        </w:rPr>
        <w:fldChar w:fldCharType="end"/>
      </w:r>
      <w:r>
        <w:t>: Manuale d'uso, conferma della nuova immagine provino</w:t>
      </w:r>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215BC09E" w:rsidR="007634F1" w:rsidRDefault="00695E87" w:rsidP="00695E87">
      <w:pPr>
        <w:pStyle w:val="Didascalia"/>
        <w:rPr>
          <w:rFonts w:ascii="Arial" w:hAnsi="Arial" w:cs="Arial"/>
        </w:rPr>
      </w:pPr>
      <w:r>
        <w:t xml:space="preserve">Figura </w:t>
      </w:r>
      <w:r w:rsidR="00541703">
        <w:fldChar w:fldCharType="begin"/>
      </w:r>
      <w:r w:rsidR="00541703">
        <w:instrText xml:space="preserve"> SEQ Figura \* ARABIC </w:instrText>
      </w:r>
      <w:r w:rsidR="00541703">
        <w:fldChar w:fldCharType="separate"/>
      </w:r>
      <w:r w:rsidR="006F1EC3">
        <w:rPr>
          <w:noProof/>
        </w:rPr>
        <w:t>23</w:t>
      </w:r>
      <w:r w:rsidR="00541703">
        <w:rPr>
          <w:noProof/>
        </w:rPr>
        <w:fldChar w:fldCharType="end"/>
      </w:r>
      <w:r>
        <w:t>: Manuale d'uso, nuova immagine provino</w:t>
      </w:r>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6BAAA8F8" w:rsidR="006549FE" w:rsidRDefault="006549FE" w:rsidP="006549FE">
      <w:pPr>
        <w:pStyle w:val="Didascalia"/>
      </w:pPr>
      <w:r>
        <w:t xml:space="preserve">Figura </w:t>
      </w:r>
      <w:r w:rsidR="00541703">
        <w:fldChar w:fldCharType="begin"/>
      </w:r>
      <w:r w:rsidR="00541703">
        <w:instrText xml:space="preserve"> SEQ Figura \* ARABIC </w:instrText>
      </w:r>
      <w:r w:rsidR="00541703">
        <w:fldChar w:fldCharType="separate"/>
      </w:r>
      <w:r w:rsidR="006F1EC3">
        <w:rPr>
          <w:noProof/>
        </w:rPr>
        <w:t>24</w:t>
      </w:r>
      <w:r w:rsidR="00541703">
        <w:rPr>
          <w:noProof/>
        </w:rPr>
        <w:fldChar w:fldCharType="end"/>
      </w:r>
      <w:r>
        <w:t>: Manuale d'uso, opzioni deposizioni</w:t>
      </w:r>
    </w:p>
    <w:p w14:paraId="0A6584A0" w14:textId="006F884D" w:rsidR="006549FE" w:rsidRDefault="006549FE" w:rsidP="006549FE">
      <w:pPr>
        <w:rPr>
          <w:rFonts w:ascii="Arial" w:hAnsi="Arial" w:cs="Arial"/>
          <w:sz w:val="20"/>
          <w:szCs w:val="20"/>
        </w:rPr>
      </w:pPr>
    </w:p>
    <w:p w14:paraId="51CCA958" w14:textId="694A2EE7" w:rsidR="006549FE" w:rsidRDefault="006549FE" w:rsidP="006549FE">
      <w:pPr>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tab.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“Deposition” ed essere un txt.</w:t>
      </w:r>
    </w:p>
    <w:p w14:paraId="2EE1D106" w14:textId="51FC3F97"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Paragrafoelenco"/>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3ED695FD" w:rsidR="00C24C05" w:rsidRDefault="007A2DFB" w:rsidP="007A2DFB">
      <w:pPr>
        <w:pStyle w:val="Didascalia"/>
        <w:rPr>
          <w:rFonts w:ascii="Arial" w:hAnsi="Arial" w:cs="Arial"/>
        </w:rPr>
      </w:pPr>
      <w:r>
        <w:t xml:space="preserve">Figura </w:t>
      </w:r>
      <w:fldSimple w:instr=" SEQ Figura \* ARABIC ">
        <w:r w:rsidR="006F1EC3">
          <w:rPr>
            <w:noProof/>
          </w:rPr>
          <w:t>25</w:t>
        </w:r>
      </w:fldSimple>
      <w:r>
        <w:t>: Manuale d'uso, barra di ricerca</w:t>
      </w:r>
    </w:p>
    <w:p w14:paraId="463167D9" w14:textId="7DFCA2FD" w:rsidR="00027FDB" w:rsidRDefault="00027FDB" w:rsidP="008978C2">
      <w:pPr>
        <w:rPr>
          <w:rFonts w:ascii="Arial" w:hAnsi="Arial" w:cs="Arial"/>
          <w:sz w:val="20"/>
          <w:szCs w:val="20"/>
        </w:rPr>
      </w:pPr>
    </w:p>
    <w:p w14:paraId="6005C3F6" w14:textId="5BD4D241" w:rsidR="007A2DFB" w:rsidRDefault="007A2DFB" w:rsidP="008978C2">
      <w:pPr>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50484E3F" w:rsidR="007634F1" w:rsidRDefault="006F1EC3" w:rsidP="006F1EC3">
      <w:pPr>
        <w:pStyle w:val="Didascalia"/>
        <w:rPr>
          <w:rFonts w:ascii="Arial" w:hAnsi="Arial" w:cs="Arial"/>
        </w:rPr>
      </w:pPr>
      <w:r>
        <w:t xml:space="preserve">Figura </w:t>
      </w:r>
      <w:fldSimple w:instr=" SEQ Figura \* ARABIC ">
        <w:r>
          <w:rPr>
            <w:noProof/>
          </w:rPr>
          <w:t>26</w:t>
        </w:r>
      </w:fldSimple>
      <w:r>
        <w:t>: Manuale d'uso, deposizione aperta</w:t>
      </w:r>
    </w:p>
    <w:p w14:paraId="35950D4A" w14:textId="322B94BE" w:rsidR="00507C76" w:rsidRDefault="00507C76" w:rsidP="008978C2">
      <w:pPr>
        <w:rPr>
          <w:rFonts w:ascii="Arial" w:hAnsi="Arial" w:cs="Arial"/>
          <w:sz w:val="20"/>
          <w:szCs w:val="20"/>
        </w:rPr>
      </w:pPr>
    </w:p>
    <w:p w14:paraId="4CF61417" w14:textId="2F328D5E" w:rsidR="00507C76" w:rsidRDefault="00507C76" w:rsidP="008978C2">
      <w:pPr>
        <w:rPr>
          <w:rFonts w:ascii="Arial" w:hAnsi="Arial" w:cs="Arial"/>
          <w:sz w:val="20"/>
          <w:szCs w:val="20"/>
        </w:rPr>
      </w:pPr>
      <w:r>
        <w:rPr>
          <w:rFonts w:ascii="Arial" w:hAnsi="Arial" w:cs="Arial"/>
          <w:noProof/>
          <w:sz w:val="20"/>
          <w:szCs w:val="20"/>
        </w:rPr>
        <w:lastRenderedPageBreak/>
        <w:drawing>
          <wp:inline distT="0" distB="0" distL="0" distR="0" wp14:anchorId="0550C37A" wp14:editId="69129540">
            <wp:extent cx="5753100" cy="35909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41660D44" w14:textId="60E260B9" w:rsidR="00507C76" w:rsidRDefault="00507C76" w:rsidP="008978C2">
      <w:pPr>
        <w:rPr>
          <w:rFonts w:ascii="Arial" w:hAnsi="Arial" w:cs="Arial"/>
          <w:sz w:val="20"/>
          <w:szCs w:val="20"/>
        </w:rPr>
      </w:pPr>
    </w:p>
    <w:p w14:paraId="67A57824" w14:textId="28B0D1B7" w:rsidR="00507C76" w:rsidRDefault="00507C76" w:rsidP="008978C2">
      <w:pPr>
        <w:rPr>
          <w:rFonts w:ascii="Arial" w:hAnsi="Arial" w:cs="Arial"/>
          <w:sz w:val="20"/>
          <w:szCs w:val="20"/>
        </w:rPr>
      </w:pPr>
      <w:r>
        <w:rPr>
          <w:rFonts w:ascii="Arial" w:hAnsi="Arial" w:cs="Arial"/>
          <w:noProof/>
          <w:sz w:val="20"/>
          <w:szCs w:val="20"/>
        </w:rPr>
        <w:drawing>
          <wp:inline distT="0" distB="0" distL="0" distR="0" wp14:anchorId="19EA4497" wp14:editId="3877832D">
            <wp:extent cx="5743575" cy="3581400"/>
            <wp:effectExtent l="0" t="0" r="952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3581400"/>
                    </a:xfrm>
                    <a:prstGeom prst="rect">
                      <a:avLst/>
                    </a:prstGeom>
                    <a:noFill/>
                    <a:ln>
                      <a:noFill/>
                    </a:ln>
                  </pic:spPr>
                </pic:pic>
              </a:graphicData>
            </a:graphic>
          </wp:inline>
        </w:drawing>
      </w:r>
    </w:p>
    <w:p w14:paraId="226A19D9" w14:textId="6950292F" w:rsidR="00507C76" w:rsidRDefault="00507C76" w:rsidP="008978C2">
      <w:pPr>
        <w:rPr>
          <w:rFonts w:ascii="Arial" w:hAnsi="Arial" w:cs="Arial"/>
          <w:sz w:val="20"/>
          <w:szCs w:val="20"/>
        </w:rPr>
      </w:pPr>
    </w:p>
    <w:p w14:paraId="4348D3BB" w14:textId="10222613" w:rsidR="00507C76" w:rsidRDefault="00507C76" w:rsidP="008978C2">
      <w:pPr>
        <w:rPr>
          <w:rFonts w:ascii="Arial" w:hAnsi="Arial" w:cs="Arial"/>
          <w:sz w:val="20"/>
          <w:szCs w:val="20"/>
        </w:rPr>
      </w:pPr>
      <w:r>
        <w:rPr>
          <w:rFonts w:ascii="Arial" w:hAnsi="Arial" w:cs="Arial"/>
          <w:noProof/>
          <w:sz w:val="20"/>
          <w:szCs w:val="20"/>
        </w:rPr>
        <w:lastRenderedPageBreak/>
        <w:drawing>
          <wp:inline distT="0" distB="0" distL="0" distR="0" wp14:anchorId="5E8C8213" wp14:editId="455DC59E">
            <wp:extent cx="5753100" cy="3590925"/>
            <wp:effectExtent l="0" t="0" r="0"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091B6F36" w14:textId="5852DF57" w:rsidR="00507C76" w:rsidRDefault="00507C76" w:rsidP="008978C2">
      <w:pPr>
        <w:rPr>
          <w:rFonts w:ascii="Arial" w:hAnsi="Arial" w:cs="Arial"/>
          <w:sz w:val="20"/>
          <w:szCs w:val="20"/>
        </w:rPr>
      </w:pPr>
    </w:p>
    <w:p w14:paraId="7E4EEEAF" w14:textId="5E666CF4" w:rsidR="00507C76" w:rsidRPr="00AC1D7F" w:rsidRDefault="00507C76" w:rsidP="008978C2">
      <w:pPr>
        <w:rPr>
          <w:rFonts w:ascii="Arial" w:hAnsi="Arial" w:cs="Arial"/>
          <w:sz w:val="20"/>
          <w:szCs w:val="20"/>
        </w:rPr>
      </w:pPr>
      <w:r>
        <w:rPr>
          <w:rFonts w:ascii="Arial" w:hAnsi="Arial" w:cs="Arial"/>
          <w:noProof/>
          <w:sz w:val="20"/>
          <w:szCs w:val="20"/>
        </w:rPr>
        <w:drawing>
          <wp:inline distT="0" distB="0" distL="0" distR="0" wp14:anchorId="74B53345" wp14:editId="4D7A0D8B">
            <wp:extent cx="5743575" cy="3590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14:paraId="7CBEC8B1" w14:textId="71DCAF2F" w:rsidR="00FC513C" w:rsidRDefault="00470C67" w:rsidP="00FC513C">
      <w:pPr>
        <w:pStyle w:val="Titolo2"/>
      </w:pPr>
      <w:r>
        <w:t xml:space="preserve">Problemi </w:t>
      </w:r>
      <w:r w:rsidR="00D63EA5">
        <w:t>risolti</w:t>
      </w:r>
      <w:bookmarkEnd w:id="32"/>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Titolo3"/>
      </w:pPr>
      <w:bookmarkStart w:id="33" w:name="_Toc94462449"/>
      <w:r>
        <w:t>File Explorer</w:t>
      </w:r>
      <w:bookmarkEnd w:id="33"/>
    </w:p>
    <w:p w14:paraId="614AEE08" w14:textId="603326A2" w:rsidR="00FC513C" w:rsidRDefault="00AE1E19" w:rsidP="00FC513C">
      <w:pPr>
        <w:rPr>
          <w:rFonts w:ascii="Arial" w:hAnsi="Arial" w:cs="Arial"/>
          <w:sz w:val="20"/>
          <w:szCs w:val="20"/>
        </w:rPr>
      </w:pPr>
      <w:r>
        <w:rPr>
          <w:rFonts w:ascii="Arial" w:hAnsi="Arial" w:cs="Arial"/>
          <w:sz w:val="20"/>
          <w:szCs w:val="20"/>
        </w:rPr>
        <w:t>Come è mostrato nel mockup,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xml:space="preserve">, ogni deposizione con la propria finestra, integrata </w:t>
      </w:r>
      <w:r>
        <w:rPr>
          <w:rFonts w:ascii="Arial" w:hAnsi="Arial" w:cs="Arial"/>
          <w:sz w:val="20"/>
          <w:szCs w:val="20"/>
        </w:rPr>
        <w:lastRenderedPageBreak/>
        <w:t>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FC513C">
      <w:pPr>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WebBrowser di WPF e usarlo come visualizzatore di documenti e risorse sul filesystem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//Nel webbrowser viene caricato il percorso come sorgente, affinché sia mostrato il contenuto del percorso come fosse un file explorer</w:t>
      </w:r>
    </w:p>
    <w:p w14:paraId="0BDA82CF" w14:textId="106E98F9" w:rsidR="003B43B8" w:rsidRPr="006C0C65" w:rsidRDefault="003B43B8" w:rsidP="003B43B8">
      <w:pPr>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this</w:t>
      </w:r>
      <w:r w:rsidRPr="006C0C65">
        <w:rPr>
          <w:rFonts w:ascii="Courier New" w:hAnsi="Courier New" w:cs="Courier New"/>
          <w:color w:val="000000"/>
          <w:sz w:val="20"/>
          <w:szCs w:val="20"/>
          <w:lang w:eastAsia="it-CH"/>
        </w:rPr>
        <w:t xml:space="preserve">.FileBrowser.Source = </w:t>
      </w:r>
      <w:r w:rsidRPr="006C0C65">
        <w:rPr>
          <w:rFonts w:ascii="Courier New" w:hAnsi="Courier New" w:cs="Courier New"/>
          <w:color w:val="0000FF"/>
          <w:sz w:val="20"/>
          <w:szCs w:val="20"/>
          <w:lang w:eastAsia="it-CH"/>
        </w:rPr>
        <w:t>new</w:t>
      </w:r>
      <w:r w:rsidRPr="006C0C65">
        <w:rPr>
          <w:rFonts w:ascii="Courier New" w:hAnsi="Courier New" w:cs="Courier New"/>
          <w:color w:val="000000"/>
          <w:sz w:val="20"/>
          <w:szCs w:val="20"/>
          <w:lang w:eastAsia="it-CH"/>
        </w:rPr>
        <w:t xml:space="preserve"> Uri(path);</w:t>
      </w:r>
    </w:p>
    <w:p w14:paraId="7DEF333D" w14:textId="5A5D5013" w:rsidR="003B43B8" w:rsidRDefault="003B43B8" w:rsidP="003B43B8">
      <w:pPr>
        <w:rPr>
          <w:rFonts w:ascii="Arial" w:hAnsi="Arial" w:cs="Arial"/>
          <w:color w:val="000000"/>
          <w:sz w:val="20"/>
          <w:szCs w:val="20"/>
          <w:lang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void</w:t>
      </w:r>
      <w:r w:rsidRPr="006C0C65">
        <w:rPr>
          <w:rFonts w:ascii="Courier New" w:hAnsi="Courier New" w:cs="Courier New"/>
          <w:color w:val="000000"/>
          <w:sz w:val="20"/>
          <w:szCs w:val="20"/>
          <w:lang w:eastAsia="it-CH"/>
        </w:rPr>
        <w:t xml:space="preserve"> Previous_Click(</w:t>
      </w:r>
      <w:r w:rsidRPr="006C0C65">
        <w:rPr>
          <w:rFonts w:ascii="Courier New" w:hAnsi="Courier New" w:cs="Courier New"/>
          <w:color w:val="0000FF"/>
          <w:sz w:val="20"/>
          <w:szCs w:val="20"/>
          <w:lang w:eastAsia="it-CH"/>
        </w:rPr>
        <w:t>object</w:t>
      </w:r>
      <w:r w:rsidRPr="006C0C65">
        <w:rPr>
          <w:rFonts w:ascii="Courier New" w:hAnsi="Courier New" w:cs="Courier New"/>
          <w:color w:val="000000"/>
          <w:sz w:val="20"/>
          <w:szCs w:val="20"/>
          <w:lang w:eastAsia="it-CH"/>
        </w:rPr>
        <w:t xml:space="preserve"> sender, RoutedEventArgs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//Se la componente FileBrowser (WebBrowser) è in grado di navigare indietro allora lo fa (massimo fino al percorso specificato in fase di inizializzazione)</w:t>
      </w:r>
    </w:p>
    <w:p w14:paraId="78931469" w14:textId="7FBE69B4"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if</w:t>
      </w:r>
      <w:r w:rsidRPr="006C0C65">
        <w:rPr>
          <w:rFonts w:ascii="Courier New" w:hAnsi="Courier New" w:cs="Courier New"/>
          <w:color w:val="000000"/>
          <w:sz w:val="20"/>
          <w:szCs w:val="20"/>
          <w:lang w:eastAsia="it-CH"/>
        </w:rPr>
        <w:t xml:space="preserve"> (FileBrowser.CanGoBack)</w:t>
      </w:r>
    </w:p>
    <w:p w14:paraId="3D82F003" w14:textId="46EA0BD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633E8445" w14:textId="76E4416B"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FileBrowser.GoBack();</w:t>
      </w:r>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void</w:t>
      </w:r>
      <w:r w:rsidRPr="006C0C65">
        <w:rPr>
          <w:rFonts w:ascii="Courier New" w:hAnsi="Courier New" w:cs="Courier New"/>
          <w:color w:val="000000"/>
          <w:sz w:val="20"/>
          <w:szCs w:val="20"/>
          <w:lang w:eastAsia="it-CH"/>
        </w:rPr>
        <w:t xml:space="preserve"> Next_Click(</w:t>
      </w:r>
      <w:r w:rsidRPr="006C0C65">
        <w:rPr>
          <w:rFonts w:ascii="Courier New" w:hAnsi="Courier New" w:cs="Courier New"/>
          <w:color w:val="0000FF"/>
          <w:sz w:val="20"/>
          <w:szCs w:val="20"/>
          <w:lang w:eastAsia="it-CH"/>
        </w:rPr>
        <w:t>object</w:t>
      </w:r>
      <w:r w:rsidRPr="006C0C65">
        <w:rPr>
          <w:rFonts w:ascii="Courier New" w:hAnsi="Courier New" w:cs="Courier New"/>
          <w:color w:val="000000"/>
          <w:sz w:val="20"/>
          <w:szCs w:val="20"/>
          <w:lang w:eastAsia="it-CH"/>
        </w:rPr>
        <w:t xml:space="preserve"> sender, RoutedEventArgs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//Se la componente FileBrowser (WebBrowser)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//(unicamente se si ha già navigato in avanti rispetto al percorso base, es. entrare in una cartella)</w:t>
      </w:r>
    </w:p>
    <w:p w14:paraId="50C8C5E8" w14:textId="56BFC046"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if</w:t>
      </w:r>
      <w:r w:rsidRPr="006C0C65">
        <w:rPr>
          <w:rFonts w:ascii="Courier New" w:hAnsi="Courier New" w:cs="Courier New"/>
          <w:color w:val="000000"/>
          <w:sz w:val="20"/>
          <w:szCs w:val="20"/>
          <w:lang w:eastAsia="it-CH"/>
        </w:rPr>
        <w:t xml:space="preserve"> (FileBrowser.CanGoForward)</w:t>
      </w:r>
    </w:p>
    <w:p w14:paraId="415D351D" w14:textId="154023EF"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2FCB7F97" w14:textId="58AF4DE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FileBrowser.GoForward();</w:t>
      </w:r>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Titolo3"/>
      </w:pPr>
      <w:bookmarkStart w:id="34" w:name="_Toc94462450"/>
      <w:r>
        <w:t>Binary Search</w:t>
      </w:r>
      <w:bookmarkEnd w:id="34"/>
    </w:p>
    <w:p w14:paraId="6B54F349" w14:textId="196408DC" w:rsidR="00422F87" w:rsidRDefault="00190607" w:rsidP="003B43B8">
      <w:pPr>
        <w:rPr>
          <w:rFonts w:ascii="Arial" w:hAnsi="Arial" w:cs="Arial"/>
          <w:sz w:val="20"/>
          <w:szCs w:val="20"/>
        </w:rPr>
      </w:pPr>
      <w:r>
        <w:rPr>
          <w:rFonts w:ascii="Arial" w:hAnsi="Arial" w:cs="Arial"/>
          <w:sz w:val="20"/>
          <w:szCs w:val="20"/>
        </w:rPr>
        <w:t>L’utente deve essere in grado di effettuare delle ricerche basandosi sul tempo, in ms, di quando è stato preso il dato. Premetto questa cosa: non ero ancora totalmente a conoscenza delle potenzialità di LINQ, quindi mi sono rifatto alle conoscenze pregresse sugli algoritmi di ricerca.</w:t>
      </w:r>
    </w:p>
    <w:p w14:paraId="1A96329C" w14:textId="77777777" w:rsidR="00A34BE7" w:rsidRDefault="00190607" w:rsidP="003B43B8">
      <w:pPr>
        <w:rPr>
          <w:rFonts w:ascii="Arial" w:hAnsi="Arial" w:cs="Arial"/>
          <w:sz w:val="20"/>
          <w:szCs w:val="20"/>
        </w:rPr>
      </w:pPr>
      <w:r>
        <w:rPr>
          <w:rFonts w:ascii="Arial" w:hAnsi="Arial" w:cs="Arial"/>
          <w:sz w:val="20"/>
          <w:szCs w:val="20"/>
        </w:rPr>
        <w:t>Sebbene ve ne siano anche di più performanti, la ricerca binaria converge verso il valore cercato, mentre altri algoritmi tendono a divergere sotto alcune particolari circostanze, proprie di ogni algoritmo.</w:t>
      </w:r>
    </w:p>
    <w:p w14:paraId="2DB4B112" w14:textId="4C12C26B" w:rsidR="00190607" w:rsidRDefault="00190607" w:rsidP="003B43B8">
      <w:pPr>
        <w:rPr>
          <w:rFonts w:ascii="Arial" w:hAnsi="Arial" w:cs="Arial"/>
          <w:sz w:val="20"/>
          <w:szCs w:val="20"/>
        </w:rPr>
      </w:pPr>
      <w:r>
        <w:rPr>
          <w:rFonts w:ascii="Arial" w:hAnsi="Arial" w:cs="Arial"/>
          <w:sz w:val="20"/>
          <w:szCs w:val="20"/>
        </w:rPr>
        <w:t>È possibile eseguire la binray search sulle collezioni con il metodo BinarySearch</w:t>
      </w:r>
      <w:r w:rsidR="00EE6772">
        <w:rPr>
          <w:rFonts w:ascii="Arial" w:hAnsi="Arial" w:cs="Arial"/>
          <w:sz w:val="20"/>
          <w:szCs w:val="20"/>
        </w:rPr>
        <w:t>(parametri)</w:t>
      </w:r>
      <w:r w:rsidR="00C23D86">
        <w:rPr>
          <w:rStyle w:val="Rimandonotaapidipagina"/>
          <w:rFonts w:ascii="Arial" w:hAnsi="Arial" w:cs="Arial"/>
          <w:sz w:val="20"/>
          <w:szCs w:val="20"/>
        </w:rPr>
        <w:footnoteReference w:id="13"/>
      </w:r>
      <w:r w:rsidR="00EE6772">
        <w:rPr>
          <w:rFonts w:ascii="Arial" w:hAnsi="Arial" w:cs="Arial"/>
          <w:sz w:val="20"/>
          <w:szCs w:val="20"/>
        </w:rPr>
        <w:t xml:space="preserve">. Tuttavia uno dei parametri di questo metodo è un Comparer. Ho preferito implementare un metodo Binary </w:t>
      </w:r>
      <w:r w:rsidR="00EE6772">
        <w:rPr>
          <w:rFonts w:ascii="Arial" w:hAnsi="Arial" w:cs="Arial"/>
          <w:sz w:val="20"/>
          <w:szCs w:val="20"/>
        </w:rPr>
        <w:lastRenderedPageBreak/>
        <w:t>Search personalmente, principalmente poiché in caso di comportamenti errati sarei stato in grado di debuggare più facilmente il codice.</w:t>
      </w:r>
    </w:p>
    <w:p w14:paraId="4BF8DC58" w14:textId="0F205DC5" w:rsidR="00EE6772" w:rsidRDefault="00EE6772" w:rsidP="003B43B8">
      <w:pPr>
        <w:rPr>
          <w:rFonts w:ascii="Arial" w:hAnsi="Arial" w:cs="Arial"/>
          <w:sz w:val="20"/>
          <w:szCs w:val="20"/>
        </w:rPr>
      </w:pPr>
      <w:r>
        <w:rPr>
          <w:rFonts w:ascii="Arial" w:hAnsi="Arial" w:cs="Arial"/>
          <w:sz w:val="20"/>
          <w:szCs w:val="20"/>
        </w:rPr>
        <w:t>Infatti così è accaduto, poiché in dati casi ho dovuto eseguire delle migliorie e delle correzioni.</w:t>
      </w:r>
    </w:p>
    <w:p w14:paraId="67BA12E6" w14:textId="6873F491" w:rsidR="00A34BE7" w:rsidRDefault="00A34BE7" w:rsidP="003B43B8">
      <w:pPr>
        <w:rPr>
          <w:rFonts w:ascii="Arial" w:hAnsi="Arial" w:cs="Arial"/>
          <w:sz w:val="20"/>
          <w:szCs w:val="20"/>
        </w:rPr>
      </w:pPr>
    </w:p>
    <w:p w14:paraId="437A57E9" w14:textId="5BFFE74C" w:rsidR="00A34BE7" w:rsidRDefault="00A34BE7" w:rsidP="003B43B8">
      <w:pPr>
        <w:rPr>
          <w:rFonts w:ascii="Arial" w:hAnsi="Arial" w:cs="Arial"/>
          <w:sz w:val="20"/>
          <w:szCs w:val="20"/>
        </w:rPr>
      </w:pPr>
      <w:r>
        <w:rPr>
          <w:rFonts w:ascii="Arial" w:hAnsi="Arial" w:cs="Arial"/>
          <w:sz w:val="20"/>
          <w:szCs w:val="20"/>
        </w:rPr>
        <w:t xml:space="preserve">Il funzionamento di un algoritmo del genere è molto sistematico. Partendo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inferiore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035927EE" w14:textId="0E5D765C" w:rsidR="00167EDE" w:rsidRDefault="00167EDE" w:rsidP="003B43B8">
      <w:pPr>
        <w:rPr>
          <w:rFonts w:ascii="Arial" w:hAnsi="Arial" w:cs="Arial"/>
          <w:sz w:val="20"/>
          <w:szCs w:val="20"/>
        </w:rPr>
      </w:pPr>
    </w:p>
    <w:p w14:paraId="329250EF" w14:textId="75F1E13D" w:rsidR="00167EDE" w:rsidRDefault="00167EDE" w:rsidP="003B43B8">
      <w:pPr>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ferma. Data la natura ripetitiva, esso è implementato come funzione ricorsiva. Una funzione ricorsiva necessita una condizione di uscita. La più ovvia è quella del ritrovamento del valore cercato, ma le altre? In questo lavoro sono le seguenti.</w:t>
      </w:r>
    </w:p>
    <w:p w14:paraId="5B5ADA3E" w14:textId="47736ABE" w:rsidR="00D6417A" w:rsidRDefault="00D6417A" w:rsidP="003B43B8">
      <w:pPr>
        <w:rPr>
          <w:rFonts w:ascii="Arial" w:hAnsi="Arial" w:cs="Arial"/>
          <w:sz w:val="20"/>
          <w:szCs w:val="20"/>
        </w:rPr>
      </w:pPr>
    </w:p>
    <w:p w14:paraId="61D9A248" w14:textId="77777777" w:rsidR="00D6417A" w:rsidRDefault="00D6417A" w:rsidP="003B43B8">
      <w:pPr>
        <w:rPr>
          <w:noProof/>
        </w:rPr>
      </w:pPr>
    </w:p>
    <w:p w14:paraId="097D22F3" w14:textId="77777777" w:rsidR="00D6417A" w:rsidRDefault="00D6417A" w:rsidP="003B43B8">
      <w:pPr>
        <w:rPr>
          <w:noProof/>
        </w:rPr>
      </w:pPr>
    </w:p>
    <w:p w14:paraId="1303D666" w14:textId="77777777" w:rsidR="00BB72F8" w:rsidRDefault="00BB72F8" w:rsidP="003B43B8">
      <w:pPr>
        <w:rPr>
          <w:noProof/>
        </w:rPr>
      </w:pPr>
    </w:p>
    <w:p w14:paraId="0F26B117" w14:textId="4A4D302F" w:rsidR="00D6417A" w:rsidRDefault="00EA446F" w:rsidP="00BB72F8">
      <w:pPr>
        <w:rPr>
          <w:noProof/>
        </w:rPr>
      </w:pPr>
      <w:r>
        <w:rPr>
          <w:noProof/>
        </w:rPr>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40"/>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59FB087C" w:rsidR="00D6417A" w:rsidRDefault="00D6417A" w:rsidP="00D6417A">
      <w:pPr>
        <w:pStyle w:val="Didascalia"/>
        <w:rPr>
          <w:rFonts w:ascii="Arial" w:hAnsi="Arial" w:cs="Arial"/>
        </w:rPr>
      </w:pPr>
      <w:bookmarkStart w:id="35" w:name="_Toc94462484"/>
      <w:r>
        <w:t xml:space="preserve">Figura </w:t>
      </w:r>
      <w:r w:rsidR="00541703">
        <w:fldChar w:fldCharType="begin"/>
      </w:r>
      <w:r w:rsidR="00541703">
        <w:instrText xml:space="preserve"> SEQ Figura \* ARABIC </w:instrText>
      </w:r>
      <w:r w:rsidR="00541703">
        <w:fldChar w:fldCharType="separate"/>
      </w:r>
      <w:r w:rsidR="006F1EC3">
        <w:rPr>
          <w:noProof/>
        </w:rPr>
        <w:t>27</w:t>
      </w:r>
      <w:r w:rsidR="00541703">
        <w:rPr>
          <w:noProof/>
        </w:rPr>
        <w:fldChar w:fldCharType="end"/>
      </w:r>
      <w:r>
        <w:t>: BinarySearch</w:t>
      </w:r>
      <w:r w:rsidR="00A62922">
        <w:t>, CNC</w:t>
      </w:r>
      <w:bookmarkEnd w:id="35"/>
    </w:p>
    <w:p w14:paraId="20786FF5" w14:textId="1B87F2C9" w:rsidR="00D6417A" w:rsidRDefault="00D6417A" w:rsidP="003B43B8">
      <w:pPr>
        <w:rPr>
          <w:rFonts w:ascii="Arial" w:hAnsi="Arial" w:cs="Arial"/>
          <w:sz w:val="20"/>
          <w:szCs w:val="20"/>
        </w:rPr>
      </w:pPr>
    </w:p>
    <w:p w14:paraId="4979BEAB" w14:textId="580B7C23" w:rsidR="00D6417A" w:rsidRDefault="00A62922" w:rsidP="003B43B8">
      <w:pPr>
        <w:rPr>
          <w:rFonts w:ascii="Arial" w:hAnsi="Arial" w:cs="Arial"/>
          <w:sz w:val="20"/>
          <w:szCs w:val="20"/>
        </w:rPr>
      </w:pPr>
      <w:r>
        <w:rPr>
          <w:rFonts w:ascii="Arial" w:hAnsi="Arial" w:cs="Arial"/>
          <w:sz w:val="20"/>
          <w:szCs w:val="20"/>
        </w:rPr>
        <w:lastRenderedPageBreak/>
        <w:t>Le implementazioni sono identiche per ogni classe che si occupa delle ricerche: ImageSearcher, CNCSearcher e PyrometerSearcher.</w:t>
      </w:r>
    </w:p>
    <w:p w14:paraId="4BA6247B" w14:textId="3FD24D63" w:rsidR="00A62922" w:rsidRDefault="00A62922" w:rsidP="003B43B8">
      <w:pPr>
        <w:rPr>
          <w:rFonts w:ascii="Arial" w:hAnsi="Arial" w:cs="Arial"/>
          <w:sz w:val="20"/>
          <w:szCs w:val="20"/>
        </w:rPr>
      </w:pPr>
    </w:p>
    <w:p w14:paraId="01EFAC7B" w14:textId="18357229" w:rsidR="00A62922" w:rsidRDefault="00A62922" w:rsidP="003B43B8">
      <w:pPr>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left, diventa più grande di right.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3B43B8">
      <w:pPr>
        <w:rPr>
          <w:rFonts w:ascii="Arial" w:hAnsi="Arial" w:cs="Arial"/>
          <w:sz w:val="20"/>
          <w:szCs w:val="20"/>
        </w:rPr>
      </w:pPr>
    </w:p>
    <w:p w14:paraId="24567468" w14:textId="2B68D74F" w:rsidR="00BB72F8" w:rsidRDefault="00BB72F8" w:rsidP="003B43B8">
      <w:pPr>
        <w:rPr>
          <w:rFonts w:ascii="Arial" w:hAnsi="Arial" w:cs="Arial"/>
          <w:sz w:val="20"/>
          <w:szCs w:val="20"/>
        </w:rPr>
      </w:pPr>
      <w:r>
        <w:rPr>
          <w:rFonts w:ascii="Arial" w:hAnsi="Arial" w:cs="Arial"/>
          <w:sz w:val="20"/>
          <w:szCs w:val="20"/>
        </w:rPr>
        <w:t xml:space="preserve">Il valore 7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loop infinito. Il valore è stato nuovamente provato dal sottoscritto più volte correggendo il moltiplicatore dell’offset, finché il valore 7 ha evitato l’eccezione.</w:t>
      </w:r>
    </w:p>
    <w:p w14:paraId="7018B7FB" w14:textId="464E7834" w:rsidR="006251EA" w:rsidRDefault="006251EA" w:rsidP="003B43B8">
      <w:pPr>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3B43B8">
      <w:pPr>
        <w:rPr>
          <w:rFonts w:ascii="Arial" w:hAnsi="Arial" w:cs="Arial"/>
          <w:sz w:val="20"/>
          <w:szCs w:val="20"/>
        </w:rPr>
      </w:pPr>
      <w:r>
        <w:rPr>
          <w:rFonts w:ascii="Arial" w:hAnsi="Arial" w:cs="Arial"/>
          <w:sz w:val="20"/>
          <w:szCs w:val="20"/>
        </w:rPr>
        <w:t>È anche probabile che questo presunto loop infinito fosse dovuto a un altro mancato controllo.</w:t>
      </w:r>
    </w:p>
    <w:p w14:paraId="4D2B2D8D" w14:textId="0C7F5E2E" w:rsidR="004B15E7" w:rsidRDefault="004B15E7" w:rsidP="003B43B8">
      <w:pPr>
        <w:rPr>
          <w:rFonts w:ascii="Arial" w:hAnsi="Arial" w:cs="Arial"/>
          <w:sz w:val="20"/>
          <w:szCs w:val="20"/>
        </w:rPr>
      </w:pPr>
    </w:p>
    <w:p w14:paraId="0D4CCA07" w14:textId="401EA3C5" w:rsidR="004B15E7" w:rsidRDefault="004B15E7" w:rsidP="003B43B8">
      <w:pPr>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3B43B8">
      <w:pPr>
        <w:rPr>
          <w:rFonts w:ascii="Arial" w:hAnsi="Arial" w:cs="Arial"/>
          <w:sz w:val="20"/>
          <w:szCs w:val="20"/>
        </w:rPr>
      </w:pPr>
      <w:r>
        <w:rPr>
          <w:rFonts w:ascii="Arial" w:hAnsi="Arial" w:cs="Arial"/>
          <w:sz w:val="20"/>
          <w:szCs w:val="20"/>
        </w:rPr>
        <w:t>Naturalmente se si ritrova il valore cercato si esce dalla ricorsione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3B43B8">
      <w:pPr>
        <w:rPr>
          <w:rFonts w:ascii="Arial" w:hAnsi="Arial" w:cs="Arial"/>
          <w:sz w:val="20"/>
          <w:szCs w:val="20"/>
        </w:rPr>
      </w:pPr>
      <w:r>
        <w:rPr>
          <w:rFonts w:ascii="Arial" w:hAnsi="Arial" w:cs="Arial"/>
          <w:sz w:val="20"/>
          <w:szCs w:val="20"/>
        </w:rPr>
        <w:t>L’ultimo controllo consiste nel confrontare il counter, che conteggia quante volte è stata eseguita la ricorsione per il valore attuale, con la variabile bigO. La variabile bigO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Rimandonotaapidipagina"/>
              <w:rFonts w:ascii="Cambria Math" w:hAnsi="Cambria Math" w:cs="Arial"/>
              <w:i/>
              <w:sz w:val="20"/>
              <w:szCs w:val="20"/>
            </w:rPr>
            <w:footnoteReference w:id="14"/>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3B43B8">
      <w:pPr>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3B43B8">
      <w:pPr>
        <w:rPr>
          <w:rFonts w:ascii="Arial" w:hAnsi="Arial" w:cs="Arial"/>
          <w:sz w:val="20"/>
          <w:szCs w:val="20"/>
        </w:rPr>
      </w:pPr>
      <w:r>
        <w:rPr>
          <w:rFonts w:ascii="Arial" w:hAnsi="Arial" w:cs="Arial"/>
          <w:sz w:val="20"/>
          <w:szCs w:val="20"/>
        </w:rPr>
        <w:t>Inserendo il numero di elementi all’interno della formula si ricava bigO. In questo progetto bigO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3D522380" w14:textId="668F3094" w:rsidR="00207C95" w:rsidRDefault="00207C95" w:rsidP="003B43B8">
      <w:pPr>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ca. Ground Control può accogliere ancora un numero maggiore di dati. Se dovesse crescere oltre quel limite sarà necessario ricalcolare bigO.</w:t>
      </w:r>
    </w:p>
    <w:p w14:paraId="1CC883B6" w14:textId="77777777" w:rsidR="00207C95" w:rsidRDefault="00207C95" w:rsidP="003B43B8">
      <w:pPr>
        <w:rPr>
          <w:rFonts w:ascii="Arial" w:hAnsi="Arial" w:cs="Arial"/>
          <w:sz w:val="20"/>
          <w:szCs w:val="20"/>
        </w:rPr>
      </w:pPr>
    </w:p>
    <w:p w14:paraId="218C2C59" w14:textId="03BCC30D" w:rsidR="002237F6" w:rsidRPr="00B7787B" w:rsidRDefault="002237F6" w:rsidP="0075093A">
      <w:pPr>
        <w:pStyle w:val="Titolo3"/>
      </w:pPr>
      <w:bookmarkStart w:id="36" w:name="_Toc94462451"/>
      <w:r w:rsidRPr="00B7787B">
        <w:t>Errore iniziale</w:t>
      </w:r>
      <w:bookmarkEnd w:id="36"/>
    </w:p>
    <w:p w14:paraId="7B9376FA" w14:textId="4ACCC7E6" w:rsidR="002237F6" w:rsidRDefault="002237F6" w:rsidP="003B43B8">
      <w:pPr>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la ricerca dei valori e delle immagini risultava molto lenta, ma questo non era dovuto alla metodologia impiegata, la binary search, ma bensì alla gestione I/O.</w:t>
      </w:r>
    </w:p>
    <w:p w14:paraId="2D1DAC94" w14:textId="509E61C2" w:rsidR="004C78AC" w:rsidRDefault="004C78AC" w:rsidP="003B43B8">
      <w:pPr>
        <w:rPr>
          <w:rFonts w:ascii="Arial" w:hAnsi="Arial" w:cs="Arial"/>
          <w:sz w:val="20"/>
          <w:szCs w:val="20"/>
        </w:rPr>
      </w:pPr>
      <w:r>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w:t>
      </w:r>
      <w:r w:rsidR="00345B2F">
        <w:rPr>
          <w:rFonts w:ascii="Arial" w:hAnsi="Arial" w:cs="Arial"/>
          <w:sz w:val="20"/>
          <w:szCs w:val="20"/>
        </w:rPr>
        <w:lastRenderedPageBreak/>
        <w:t xml:space="preserve">ricordare che il problema è molto più palese con grandi dati, </w:t>
      </w:r>
      <w:r w:rsidR="00CA5794">
        <w:rPr>
          <w:rFonts w:ascii="Arial" w:hAnsi="Arial" w:cs="Arial"/>
          <w:sz w:val="20"/>
          <w:szCs w:val="20"/>
        </w:rPr>
        <w:t>quindi non scalabile e non trascurabile; oltre che fondamentalmente errato.</w:t>
      </w:r>
    </w:p>
    <w:p w14:paraId="671938F9" w14:textId="49DFAC46" w:rsidR="00CA5794" w:rsidRDefault="00CA5794" w:rsidP="003B43B8">
      <w:pPr>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Titolo3"/>
      </w:pPr>
      <w:bookmarkStart w:id="37" w:name="_Toc94462452"/>
      <w:r>
        <w:t>Automazione delle immagini mostrate</w:t>
      </w:r>
      <w:bookmarkEnd w:id="37"/>
    </w:p>
    <w:p w14:paraId="65CEFCAD" w14:textId="35303F5A" w:rsidR="00FC5654" w:rsidRDefault="00FC5654" w:rsidP="003B43B8">
      <w:pPr>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3B43B8">
      <w:pPr>
        <w:rPr>
          <w:rFonts w:ascii="Arial" w:hAnsi="Arial" w:cs="Arial"/>
          <w:sz w:val="20"/>
          <w:szCs w:val="20"/>
        </w:rPr>
      </w:pPr>
      <w:r>
        <w:rPr>
          <w:rFonts w:ascii="Arial" w:hAnsi="Arial" w:cs="Arial"/>
          <w:sz w:val="20"/>
          <w:szCs w:val="20"/>
        </w:rPr>
        <w:t>L’idea per l’implementazione era la seguente: creare un Thread</w:t>
      </w:r>
      <w:r w:rsidR="00856ED2">
        <w:rPr>
          <w:rFonts w:ascii="Arial" w:hAnsi="Arial" w:cs="Arial"/>
          <w:sz w:val="20"/>
          <w:szCs w:val="20"/>
        </w:rPr>
        <w:t xml:space="preserve">, on un Task, </w:t>
      </w:r>
      <w:r>
        <w:rPr>
          <w:rFonts w:ascii="Arial" w:hAnsi="Arial" w:cs="Arial"/>
          <w:sz w:val="20"/>
          <w:szCs w:val="20"/>
        </w:rPr>
        <w:t xml:space="preserve"> cui delegare il compito di aggiornare automaticamente le immagini. Dopo averla realizzata </w:t>
      </w:r>
      <w:r w:rsidR="0024194C">
        <w:rPr>
          <w:rFonts w:ascii="Arial" w:hAnsi="Arial" w:cs="Arial"/>
          <w:sz w:val="20"/>
          <w:szCs w:val="20"/>
        </w:rPr>
        <w:t>veniva lanciata un’eccezione riguardante il Thread: esso non poteva avere accesso al controllo dell’immagine poiché questo è sotto il controllo di un altro Thread.</w:t>
      </w:r>
    </w:p>
    <w:p w14:paraId="0FA4CD70" w14:textId="3451872D" w:rsidR="0024194C" w:rsidRDefault="0024194C" w:rsidP="003B43B8">
      <w:pPr>
        <w:rPr>
          <w:rFonts w:ascii="Arial" w:hAnsi="Arial" w:cs="Arial"/>
          <w:sz w:val="20"/>
          <w:szCs w:val="20"/>
        </w:rPr>
      </w:pPr>
      <w:r>
        <w:rPr>
          <w:rFonts w:ascii="Arial" w:hAnsi="Arial" w:cs="Arial"/>
          <w:sz w:val="20"/>
          <w:szCs w:val="20"/>
        </w:rPr>
        <w:t>Di norma tutti i controlli legati all’interfaccia grafica sono gestiti dal Thread dell’interfaccia grafica, conseguentemente è necessario trovare un’altra soluzione. Sicuramente lasciare che se ne occupi il Thread grafico è impensabile poiché l’applicazione non sarebbe più utilizzabile.</w:t>
      </w:r>
    </w:p>
    <w:p w14:paraId="7DC674E2" w14:textId="78BEB20A" w:rsidR="00FC5654" w:rsidRDefault="00856ED2" w:rsidP="003B43B8">
      <w:pPr>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un metodo async</w:t>
      </w:r>
      <w:r w:rsidR="00A22E78">
        <w:rPr>
          <w:rStyle w:val="Rimandonotaapidipagina"/>
          <w:rFonts w:ascii="Arial" w:hAnsi="Arial" w:cs="Arial"/>
          <w:sz w:val="20"/>
          <w:szCs w:val="20"/>
        </w:rPr>
        <w:footnoteReference w:id="15"/>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t>Struttura base di un metodo async</w:t>
      </w:r>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Visibilità async void NomeMetodo()</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t>await Metodo();</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“await”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await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async</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void</w:t>
      </w:r>
      <w:r>
        <w:rPr>
          <w:rFonts w:ascii="Consolas" w:hAnsi="Consolas" w:cs="Consolas"/>
          <w:color w:val="000000"/>
          <w:sz w:val="19"/>
          <w:szCs w:val="19"/>
          <w:lang w:eastAsia="it-CH"/>
        </w:rPr>
        <w:t xml:space="preserve"> PlayImage_Click(</w:t>
      </w:r>
      <w:r>
        <w:rPr>
          <w:rFonts w:ascii="Consolas" w:hAnsi="Consolas" w:cs="Consolas"/>
          <w:color w:val="0000FF"/>
          <w:sz w:val="19"/>
          <w:szCs w:val="19"/>
          <w:lang w:eastAsia="it-CH"/>
        </w:rPr>
        <w:t>object</w:t>
      </w:r>
      <w:r>
        <w:rPr>
          <w:rFonts w:ascii="Consolas" w:hAnsi="Consolas" w:cs="Consolas"/>
          <w:color w:val="000000"/>
          <w:sz w:val="19"/>
          <w:szCs w:val="19"/>
          <w:lang w:eastAsia="it-CH"/>
        </w:rPr>
        <w:t xml:space="preserve"> sender, RoutedEventArgs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isAutomatic = </w:t>
      </w:r>
      <w:r>
        <w:rPr>
          <w:rFonts w:ascii="Consolas" w:hAnsi="Consolas" w:cs="Consolas"/>
          <w:color w:val="0000FF"/>
          <w:sz w:val="19"/>
          <w:szCs w:val="19"/>
          <w:lang w:eastAsia="it-CH"/>
        </w:rPr>
        <w:t>true</w:t>
      </w:r>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//Loop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while</w:t>
      </w:r>
      <w:r>
        <w:rPr>
          <w:rFonts w:ascii="Consolas" w:hAnsi="Consolas" w:cs="Consolas"/>
          <w:color w:val="000000"/>
          <w:sz w:val="19"/>
          <w:szCs w:val="19"/>
          <w:lang w:eastAsia="it-CH"/>
        </w:rPr>
        <w:t>(isAutomatic)</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int</w:t>
      </w:r>
      <w:r>
        <w:rPr>
          <w:rFonts w:ascii="Consolas" w:hAnsi="Consolas" w:cs="Consolas"/>
          <w:color w:val="000000"/>
          <w:sz w:val="19"/>
          <w:szCs w:val="19"/>
          <w:lang w:eastAsia="it-CH"/>
        </w:rPr>
        <w:t xml:space="preserve"> ratio = getSpeed();             </w:t>
      </w:r>
      <w:r>
        <w:rPr>
          <w:rFonts w:ascii="Consolas" w:hAnsi="Consolas" w:cs="Consolas"/>
          <w:color w:val="008000"/>
          <w:sz w:val="19"/>
          <w:szCs w:val="19"/>
          <w:lang w:eastAsia="it-CH"/>
        </w:rPr>
        <w:t>//velocità ricavata dal combobox</w:t>
      </w:r>
    </w:p>
    <w:p w14:paraId="51AF0263" w14:textId="7459E6AE"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nextImage();</w:t>
      </w:r>
    </w:p>
    <w:p w14:paraId="41FB6336" w14:textId="37F3871D"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await</w:t>
      </w:r>
      <w:r>
        <w:rPr>
          <w:rFonts w:ascii="Consolas" w:hAnsi="Consolas" w:cs="Consolas"/>
          <w:color w:val="000000"/>
          <w:sz w:val="19"/>
          <w:szCs w:val="19"/>
          <w:lang w:eastAsia="it-CH"/>
        </w:rPr>
        <w:t xml:space="preserve"> Task.Delay(timeMs/ratio);</w:t>
      </w:r>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if</w:t>
      </w:r>
      <w:r>
        <w:rPr>
          <w:rFonts w:ascii="Consolas" w:hAnsi="Consolas" w:cs="Consolas"/>
          <w:color w:val="000000"/>
          <w:sz w:val="19"/>
          <w:szCs w:val="19"/>
          <w:lang w:eastAsia="it-CH"/>
        </w:rPr>
        <w:t xml:space="preserve"> (areImageEnd())</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isAutomatic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3B43B8">
      <w:pPr>
        <w:rPr>
          <w:rFonts w:ascii="Arial" w:hAnsi="Arial" w:cs="Arial"/>
          <w:sz w:val="20"/>
          <w:szCs w:val="20"/>
        </w:rPr>
      </w:pPr>
      <w:r>
        <w:rPr>
          <w:rFonts w:ascii="Arial" w:hAnsi="Arial" w:cs="Arial"/>
          <w:sz w:val="20"/>
          <w:szCs w:val="20"/>
        </w:rPr>
        <w:t>In questo modo il ciclo While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Titolo3"/>
      </w:pPr>
      <w:bookmarkStart w:id="38" w:name="_Toc94462453"/>
      <w:r>
        <w:t>Chiusura delle tab</w:t>
      </w:r>
      <w:bookmarkEnd w:id="38"/>
    </w:p>
    <w:p w14:paraId="32B7B7A5" w14:textId="69740B1E" w:rsidR="007B5233" w:rsidRDefault="007B5233" w:rsidP="003B43B8">
      <w:pPr>
        <w:rPr>
          <w:rFonts w:ascii="Arial" w:hAnsi="Arial" w:cs="Arial"/>
          <w:sz w:val="20"/>
          <w:szCs w:val="20"/>
        </w:rPr>
      </w:pPr>
      <w:r>
        <w:rPr>
          <w:rFonts w:ascii="Arial" w:hAnsi="Arial" w:cs="Arial"/>
          <w:sz w:val="20"/>
          <w:szCs w:val="20"/>
        </w:rPr>
        <w:t>I TabItem nativi di WPF non posseggono la possibilità di essere chiusi mediante la classica croce presente per esempio nelle tab di un qualsiasi browser web.</w:t>
      </w:r>
    </w:p>
    <w:p w14:paraId="23DB6168" w14:textId="495CBE3F" w:rsidR="007B5233" w:rsidRDefault="00D81A2D" w:rsidP="003B43B8">
      <w:pPr>
        <w:rPr>
          <w:rFonts w:ascii="Arial" w:hAnsi="Arial" w:cs="Arial"/>
          <w:sz w:val="20"/>
          <w:szCs w:val="20"/>
        </w:rPr>
      </w:pPr>
      <w:r>
        <w:rPr>
          <w:rFonts w:ascii="Arial" w:hAnsi="Arial" w:cs="Arial"/>
          <w:sz w:val="20"/>
          <w:szCs w:val="20"/>
        </w:rPr>
        <w:t>Anche in questo caso è stato necessario svolgere una ricerca e un’analisi, fino al ritrovamento di una soluzione interessante e funzionante.</w:t>
      </w:r>
    </w:p>
    <w:p w14:paraId="05FB4A70" w14:textId="14634C1C" w:rsidR="00D81A2D" w:rsidRDefault="00D81A2D" w:rsidP="003B43B8">
      <w:pPr>
        <w:rPr>
          <w:rFonts w:ascii="Arial" w:hAnsi="Arial" w:cs="Arial"/>
          <w:sz w:val="20"/>
          <w:szCs w:val="20"/>
        </w:rPr>
      </w:pPr>
    </w:p>
    <w:p w14:paraId="406B8219" w14:textId="0B5A92DE" w:rsidR="00D81A2D" w:rsidRDefault="00D81A2D" w:rsidP="003B43B8">
      <w:pPr>
        <w:rPr>
          <w:rFonts w:ascii="Arial" w:hAnsi="Arial" w:cs="Arial"/>
          <w:sz w:val="20"/>
          <w:szCs w:val="20"/>
        </w:rPr>
      </w:pPr>
      <w:r>
        <w:rPr>
          <w:rFonts w:ascii="Arial" w:hAnsi="Arial" w:cs="Arial"/>
          <w:sz w:val="20"/>
          <w:szCs w:val="20"/>
        </w:rPr>
        <w:t>Essa comprende uno user-control</w:t>
      </w:r>
      <w:r w:rsidR="005D0C3A">
        <w:rPr>
          <w:rFonts w:ascii="Arial" w:hAnsi="Arial" w:cs="Arial"/>
          <w:sz w:val="20"/>
          <w:szCs w:val="20"/>
        </w:rPr>
        <w:t>, CloseableHeader,</w:t>
      </w:r>
      <w:r>
        <w:rPr>
          <w:rFonts w:ascii="Arial" w:hAnsi="Arial" w:cs="Arial"/>
          <w:sz w:val="20"/>
          <w:szCs w:val="20"/>
        </w:rPr>
        <w:t xml:space="preserve"> che contiene </w:t>
      </w:r>
      <w:r w:rsidR="005D0C3A">
        <w:rPr>
          <w:rFonts w:ascii="Arial" w:hAnsi="Arial" w:cs="Arial"/>
          <w:sz w:val="20"/>
          <w:szCs w:val="20"/>
        </w:rPr>
        <w:t>i controlli grafici necessari: la label per il titolo della tab e il bottone per la chiusura della tab.</w:t>
      </w:r>
    </w:p>
    <w:p w14:paraId="123696A5" w14:textId="1B29FA13" w:rsidR="005D0C3A" w:rsidRDefault="005D0C3A" w:rsidP="003B43B8">
      <w:pPr>
        <w:rPr>
          <w:rFonts w:ascii="Arial" w:hAnsi="Arial" w:cs="Arial"/>
          <w:sz w:val="20"/>
          <w:szCs w:val="20"/>
        </w:rPr>
      </w:pPr>
      <w:r>
        <w:rPr>
          <w:rFonts w:ascii="Arial" w:hAnsi="Arial" w:cs="Arial"/>
          <w:sz w:val="20"/>
          <w:szCs w:val="20"/>
        </w:rPr>
        <w:t>Un’ulteriore classe, la CloseableTab, gestisce gli eventi sullo user-control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istanza di CloseableHeader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3B43B8">
      <w:pPr>
        <w:rPr>
          <w:rFonts w:ascii="Arial" w:hAnsi="Arial" w:cs="Arial"/>
          <w:sz w:val="20"/>
          <w:szCs w:val="20"/>
        </w:rPr>
      </w:pPr>
      <w:r>
        <w:rPr>
          <w:rFonts w:ascii="Arial" w:hAnsi="Arial" w:cs="Arial"/>
          <w:sz w:val="20"/>
          <w:szCs w:val="20"/>
        </w:rPr>
        <w:t>Il codice del progetto è stato adattato poiché anziché istanziare un TabItem si istanzia un CloseableTab.</w:t>
      </w:r>
    </w:p>
    <w:p w14:paraId="360749D8" w14:textId="29208C82" w:rsidR="00C60A4A" w:rsidRDefault="00E87EFC" w:rsidP="003B43B8">
      <w:pPr>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r>
        <w:rPr>
          <w:rFonts w:ascii="Consolas" w:hAnsi="Consolas" w:cs="Consolas"/>
          <w:color w:val="0000FF"/>
          <w:sz w:val="19"/>
          <w:szCs w:val="19"/>
          <w:lang w:eastAsia="it-CH"/>
        </w:rPr>
        <w:t>class</w:t>
      </w:r>
      <w:r>
        <w:rPr>
          <w:rFonts w:ascii="Consolas" w:hAnsi="Consolas" w:cs="Consolas"/>
          <w:color w:val="000000"/>
          <w:sz w:val="19"/>
          <w:szCs w:val="19"/>
          <w:lang w:eastAsia="it-CH"/>
        </w:rPr>
        <w:t xml:space="preserve"> </w:t>
      </w:r>
      <w:r>
        <w:rPr>
          <w:rFonts w:ascii="Consolas" w:hAnsi="Consolas" w:cs="Consolas"/>
          <w:color w:val="2B91AF"/>
          <w:sz w:val="19"/>
          <w:szCs w:val="19"/>
          <w:lang w:eastAsia="it-CH"/>
        </w:rPr>
        <w:t>CloseableTab</w:t>
      </w:r>
      <w:r>
        <w:rPr>
          <w:rFonts w:ascii="Consolas" w:hAnsi="Consolas" w:cs="Consolas"/>
          <w:color w:val="000000"/>
          <w:sz w:val="19"/>
          <w:szCs w:val="19"/>
          <w:lang w:eastAsia="it-CH"/>
        </w:rPr>
        <w:t xml:space="preserve"> : TabItem</w:t>
      </w:r>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r>
        <w:rPr>
          <w:rFonts w:ascii="Arial" w:hAnsi="Arial" w:cs="Arial"/>
          <w:color w:val="000000"/>
          <w:sz w:val="20"/>
          <w:szCs w:val="20"/>
          <w:lang w:eastAsia="it-CH"/>
        </w:rPr>
        <w:t>inoltre è stato necessario modificare la proprietà Title aggiungendo il getter,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public</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string</w:t>
      </w:r>
      <w:r>
        <w:rPr>
          <w:rFonts w:ascii="Consolas" w:hAnsi="Consolas" w:cs="Consolas"/>
          <w:color w:val="000000"/>
          <w:sz w:val="19"/>
          <w:szCs w:val="19"/>
          <w:lang w:eastAsia="it-CH"/>
        </w:rPr>
        <w:t xml:space="preserve"> Title</w:t>
      </w:r>
    </w:p>
    <w:p w14:paraId="4FFAF30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4B0480"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set</w:t>
      </w:r>
    </w:p>
    <w:p w14:paraId="7DF886F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5F14E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((CloseableHeader)</w:t>
      </w:r>
      <w:r>
        <w:rPr>
          <w:rFonts w:ascii="Consolas" w:hAnsi="Consolas" w:cs="Consolas"/>
          <w:color w:val="0000FF"/>
          <w:sz w:val="19"/>
          <w:szCs w:val="19"/>
          <w:lang w:eastAsia="it-CH"/>
        </w:rPr>
        <w:t>this</w:t>
      </w:r>
      <w:r>
        <w:rPr>
          <w:rFonts w:ascii="Consolas" w:hAnsi="Consolas" w:cs="Consolas"/>
          <w:color w:val="000000"/>
          <w:sz w:val="19"/>
          <w:szCs w:val="19"/>
          <w:lang w:eastAsia="it-CH"/>
        </w:rPr>
        <w:t>.Header).label_TabTitle.Content = value;</w:t>
      </w:r>
    </w:p>
    <w:p w14:paraId="54B224A8"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51351E17"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get</w:t>
      </w:r>
    </w:p>
    <w:p w14:paraId="7DD0491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921243"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return</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string</w:t>
      </w:r>
      <w:r>
        <w:rPr>
          <w:rFonts w:ascii="Consolas" w:hAnsi="Consolas" w:cs="Consolas"/>
          <w:color w:val="000000"/>
          <w:sz w:val="19"/>
          <w:szCs w:val="19"/>
          <w:lang w:eastAsia="it-CH"/>
        </w:rPr>
        <w:t>)((CloseableHeader)</w:t>
      </w:r>
      <w:r>
        <w:rPr>
          <w:rFonts w:ascii="Consolas" w:hAnsi="Consolas" w:cs="Consolas"/>
          <w:color w:val="0000FF"/>
          <w:sz w:val="19"/>
          <w:szCs w:val="19"/>
          <w:lang w:eastAsia="it-CH"/>
        </w:rPr>
        <w:t>this</w:t>
      </w:r>
      <w:r>
        <w:rPr>
          <w:rFonts w:ascii="Consolas" w:hAnsi="Consolas" w:cs="Consolas"/>
          <w:color w:val="000000"/>
          <w:sz w:val="19"/>
          <w:szCs w:val="19"/>
          <w:lang w:eastAsia="it-CH"/>
        </w:rPr>
        <w:t>.Header).label_TabTitle.Content;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A240A0" w14:textId="7FC45685" w:rsidR="002400AF"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A382015" w14:textId="46339188" w:rsidR="002400AF" w:rsidRDefault="002400AF" w:rsidP="002400AF">
      <w:pPr>
        <w:rPr>
          <w:rFonts w:ascii="Consolas" w:hAnsi="Consolas" w:cs="Consolas"/>
          <w:color w:val="000000"/>
          <w:sz w:val="19"/>
          <w:szCs w:val="19"/>
          <w:lang w:eastAsia="it-CH"/>
        </w:rPr>
      </w:pPr>
    </w:p>
    <w:p w14:paraId="4362E852" w14:textId="0FB892F9"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t xml:space="preserve">Gli eventi della classe </w:t>
      </w:r>
    </w:p>
    <w:p w14:paraId="68F28A52" w14:textId="77777777" w:rsidR="0052127E" w:rsidRDefault="0052127E" w:rsidP="0052127E">
      <w:pPr>
        <w:keepNext/>
        <w:jc w:val="center"/>
      </w:pPr>
      <w:r>
        <w:rPr>
          <w:noProof/>
        </w:rPr>
        <w:lastRenderedPageBreak/>
        <w:drawing>
          <wp:inline distT="0" distB="0" distL="0" distR="0" wp14:anchorId="5758943A" wp14:editId="7C3B4D2F">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41"/>
                    <a:srcRect l="7345" t="19982" r="64183" b="13468"/>
                    <a:stretch/>
                  </pic:blipFill>
                  <pic:spPr bwMode="auto">
                    <a:xfrm>
                      <a:off x="0" y="0"/>
                      <a:ext cx="4544460" cy="5817870"/>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1E6768E5" w:rsidR="0052127E" w:rsidRDefault="0052127E" w:rsidP="0052127E">
      <w:pPr>
        <w:pStyle w:val="Didascalia"/>
        <w:jc w:val="center"/>
        <w:rPr>
          <w:noProof/>
        </w:rPr>
      </w:pPr>
      <w:bookmarkStart w:id="39" w:name="_Toc94462485"/>
      <w:r>
        <w:t xml:space="preserve">Figura </w:t>
      </w:r>
      <w:r w:rsidR="00541703">
        <w:fldChar w:fldCharType="begin"/>
      </w:r>
      <w:r w:rsidR="00541703">
        <w:instrText xml:space="preserve"> SEQ Figura \* ARABIC </w:instrText>
      </w:r>
      <w:r w:rsidR="00541703">
        <w:fldChar w:fldCharType="separate"/>
      </w:r>
      <w:r w:rsidR="006F1EC3">
        <w:rPr>
          <w:noProof/>
        </w:rPr>
        <w:t>28</w:t>
      </w:r>
      <w:r w:rsidR="00541703">
        <w:rPr>
          <w:noProof/>
        </w:rPr>
        <w:fldChar w:fldCharType="end"/>
      </w:r>
      <w:r>
        <w:t>: CloseableTab, eventi</w:t>
      </w:r>
      <w:bookmarkEnd w:id="39"/>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2400AF">
      <w:pPr>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2400AF">
      <w:pPr>
        <w:rPr>
          <w:rFonts w:ascii="Arial" w:hAnsi="Arial" w:cs="Arial"/>
          <w:color w:val="000000"/>
          <w:sz w:val="20"/>
          <w:szCs w:val="20"/>
          <w:lang w:eastAsia="it-CH"/>
        </w:rPr>
      </w:pPr>
    </w:p>
    <w:p w14:paraId="7DA51BA1" w14:textId="77777777" w:rsidR="00FF3861" w:rsidRDefault="00742BAE" w:rsidP="002400AF">
      <w:pPr>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tab si chiude, ma è necessario anche rimuoverla dal dizionario, altrimenti non si potrebbe più riaprire lo stesso esperimento o la stessa deposizione. Si deve trovare una meccanica affinché si rimuovano le tab anche dai rispettivi dizionari di controllo. Siccome bisogna anche soddisfare un’altra richiesta, quella che il medesimo esperimento o la medesima deposizione possano essere aperti più volte, il problema della rimozione della tab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lastRenderedPageBreak/>
        <w:t>Così facendo è possibile chiudere le tab a piacimento poiché i risultati possono essere aperti in più copie.</w:t>
      </w:r>
    </w:p>
    <w:p w14:paraId="608BDCD4" w14:textId="0C81A3C0" w:rsidR="00742BAE" w:rsidRP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t>Ovviamente per recuperare i dati bisogna troncare la parte di copia del nome del risultato. Sebbene siano in tab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Titolo3"/>
      </w:pPr>
      <w:bookmarkStart w:id="40" w:name="_Toc94462454"/>
      <w:r>
        <w:t>Refactoring limitato sullo user-control</w:t>
      </w:r>
      <w:bookmarkEnd w:id="40"/>
    </w:p>
    <w:p w14:paraId="02B265FD" w14:textId="48143A3C" w:rsidR="00B7787B" w:rsidRDefault="00B7787B" w:rsidP="00B7787B">
      <w:pPr>
        <w:rPr>
          <w:rFonts w:ascii="Arial" w:hAnsi="Arial" w:cs="Arial"/>
          <w:sz w:val="20"/>
          <w:szCs w:val="20"/>
        </w:rPr>
      </w:pPr>
      <w:r>
        <w:rPr>
          <w:rFonts w:ascii="Arial" w:hAnsi="Arial" w:cs="Arial"/>
          <w:sz w:val="20"/>
          <w:szCs w:val="20"/>
        </w:rPr>
        <w:t xml:space="preserve">È stata riscontrata la seguente “problematica” sul refactoring degli user control. Quando si rinomina il file xaml, si rinomina anche in modo automatico il suo cs, tuttavia </w:t>
      </w:r>
      <w:r w:rsidR="00371799">
        <w:rPr>
          <w:rFonts w:ascii="Arial" w:hAnsi="Arial" w:cs="Arial"/>
          <w:sz w:val="20"/>
          <w:szCs w:val="20"/>
        </w:rPr>
        <w:t>Visual Studio segnala in seguito degli errori riguardanti un file non trovato. Si tratta proprio dello xaml con riportato il vecchio nome. Indagando all’interno dello xaml si nota che i riferimenti non sono stati rinominati, conseguentemente l’ambiente di sviluppo rivela l’errore.</w:t>
      </w:r>
    </w:p>
    <w:p w14:paraId="6626E75B" w14:textId="6C91F96A" w:rsidR="00371799" w:rsidRDefault="00371799" w:rsidP="00371799">
      <w:pPr>
        <w:autoSpaceDE w:val="0"/>
        <w:autoSpaceDN w:val="0"/>
        <w:adjustRightInd w:val="0"/>
        <w:spacing w:line="240" w:lineRule="auto"/>
        <w:rPr>
          <w:rFonts w:ascii="Consolas" w:hAnsi="Consolas" w:cs="Consolas"/>
          <w:color w:val="0000FF"/>
          <w:sz w:val="19"/>
          <w:szCs w:val="19"/>
          <w:lang w:eastAsia="it-CH"/>
        </w:rPr>
      </w:pPr>
      <w:r>
        <w:rPr>
          <w:rFonts w:ascii="Consolas" w:hAnsi="Consolas" w:cs="Consolas"/>
          <w:color w:val="FF0000"/>
          <w:sz w:val="19"/>
          <w:szCs w:val="19"/>
          <w:lang w:eastAsia="it-CH"/>
        </w:rPr>
        <w:t>x</w:t>
      </w:r>
      <w:r>
        <w:rPr>
          <w:rFonts w:ascii="Consolas" w:hAnsi="Consolas" w:cs="Consolas"/>
          <w:color w:val="0000FF"/>
          <w:sz w:val="19"/>
          <w:szCs w:val="19"/>
          <w:lang w:eastAsia="it-CH"/>
        </w:rPr>
        <w:t>:</w:t>
      </w:r>
      <w:r>
        <w:rPr>
          <w:rFonts w:ascii="Consolas" w:hAnsi="Consolas" w:cs="Consolas"/>
          <w:color w:val="FF0000"/>
          <w:sz w:val="19"/>
          <w:szCs w:val="19"/>
          <w:lang w:eastAsia="it-CH"/>
        </w:rPr>
        <w:t>Class</w:t>
      </w:r>
      <w:r>
        <w:rPr>
          <w:rFonts w:ascii="Consolas" w:hAnsi="Consolas" w:cs="Consolas"/>
          <w:color w:val="0000FF"/>
          <w:sz w:val="19"/>
          <w:szCs w:val="19"/>
          <w:lang w:eastAsia="it-CH"/>
        </w:rPr>
        <w:t>="DataSetBuilder.user_controls.DepoItemBody"</w:t>
      </w:r>
    </w:p>
    <w:p w14:paraId="59D51039" w14:textId="77777777" w:rsidR="00371799" w:rsidRDefault="00371799" w:rsidP="003B43B8">
      <w:pPr>
        <w:rPr>
          <w:rFonts w:ascii="Consolas" w:hAnsi="Consolas" w:cs="Consolas"/>
          <w:color w:val="0000FF"/>
          <w:sz w:val="19"/>
          <w:szCs w:val="19"/>
          <w:lang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Titolo3"/>
      </w:pPr>
      <w:bookmarkStart w:id="41" w:name="_Toc94462455"/>
      <w:r>
        <w:lastRenderedPageBreak/>
        <w:t>Impossibilità di separare fisicamente file xaml e relativo cs</w:t>
      </w:r>
      <w:bookmarkEnd w:id="41"/>
    </w:p>
    <w:p w14:paraId="0E514E6B" w14:textId="7A18F456" w:rsidR="00BB68B5" w:rsidRDefault="00BB68B5" w:rsidP="00BB68B5">
      <w:pPr>
        <w:rPr>
          <w:rFonts w:ascii="Arial" w:hAnsi="Arial" w:cs="Arial"/>
          <w:sz w:val="20"/>
          <w:szCs w:val="20"/>
        </w:rPr>
      </w:pPr>
      <w:r>
        <w:rPr>
          <w:rFonts w:ascii="Arial" w:hAnsi="Arial" w:cs="Arial"/>
          <w:sz w:val="20"/>
          <w:szCs w:val="20"/>
        </w:rPr>
        <w:t>Sebbene siano logicamente separati, a livello di progetto è impossibile separare fisicamente, in due cartelle diverse, i due file.</w:t>
      </w:r>
    </w:p>
    <w:p w14:paraId="470D77FE" w14:textId="77777777" w:rsidR="00BB68B5" w:rsidRDefault="00BB68B5" w:rsidP="00BB68B5">
      <w:pPr>
        <w:rPr>
          <w:noProof/>
        </w:rPr>
      </w:pPr>
    </w:p>
    <w:p w14:paraId="1422BD08" w14:textId="77777777" w:rsidR="00BB68B5" w:rsidRDefault="00BB68B5" w:rsidP="00BB68B5">
      <w:pPr>
        <w:keepNext/>
        <w:jc w:val="center"/>
      </w:pPr>
      <w:r>
        <w:rPr>
          <w:noProof/>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42"/>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058E3B44" w:rsidR="00BB68B5" w:rsidRDefault="00BB68B5" w:rsidP="00BB68B5">
      <w:pPr>
        <w:pStyle w:val="Didascalia"/>
        <w:jc w:val="center"/>
        <w:rPr>
          <w:rFonts w:ascii="Arial" w:hAnsi="Arial" w:cs="Arial"/>
        </w:rPr>
      </w:pPr>
      <w:bookmarkStart w:id="42" w:name="_Toc94462486"/>
      <w:r>
        <w:t xml:space="preserve">Figura </w:t>
      </w:r>
      <w:r w:rsidR="00541703">
        <w:fldChar w:fldCharType="begin"/>
      </w:r>
      <w:r w:rsidR="00541703">
        <w:instrText xml:space="preserve"> SEQ Figura \* ARABIC </w:instrText>
      </w:r>
      <w:r w:rsidR="00541703">
        <w:fldChar w:fldCharType="separate"/>
      </w:r>
      <w:r w:rsidR="006F1EC3">
        <w:rPr>
          <w:noProof/>
        </w:rPr>
        <w:t>29</w:t>
      </w:r>
      <w:r w:rsidR="00541703">
        <w:rPr>
          <w:noProof/>
        </w:rPr>
        <w:fldChar w:fldCharType="end"/>
      </w:r>
      <w:r>
        <w:t>: user control, albero del progetto</w:t>
      </w:r>
      <w:bookmarkEnd w:id="42"/>
    </w:p>
    <w:p w14:paraId="4A53B132" w14:textId="28B1D1B6" w:rsidR="00BB68B5" w:rsidRDefault="00BB68B5" w:rsidP="00BB68B5">
      <w:pPr>
        <w:rPr>
          <w:rFonts w:ascii="Arial" w:hAnsi="Arial" w:cs="Arial"/>
          <w:sz w:val="20"/>
          <w:szCs w:val="20"/>
        </w:rPr>
      </w:pPr>
    </w:p>
    <w:p w14:paraId="48C6E9E4" w14:textId="3B6C6C9E" w:rsidR="00BB68B5" w:rsidRPr="00BB68B5" w:rsidRDefault="00FC5654" w:rsidP="00BB68B5">
      <w:pPr>
        <w:rPr>
          <w:rFonts w:ascii="Arial" w:hAnsi="Arial" w:cs="Arial"/>
          <w:sz w:val="20"/>
          <w:szCs w:val="20"/>
        </w:rPr>
      </w:pPr>
      <w:r>
        <w:rPr>
          <w:rFonts w:ascii="Arial" w:hAnsi="Arial" w:cs="Arial"/>
          <w:sz w:val="20"/>
          <w:szCs w:val="20"/>
        </w:rPr>
        <w:t>Come si nota dalla figura 15 il file cs è gerarchicamente sottostante e contenuto nel relativo file xaml.</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Titolo2"/>
      </w:pPr>
      <w:bookmarkStart w:id="43" w:name="_Toc94462456"/>
      <w:r>
        <w:t>Sviluppi futuri</w:t>
      </w:r>
      <w:bookmarkEnd w:id="43"/>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Titolo3"/>
      </w:pPr>
      <w:bookmarkStart w:id="44" w:name="_Toc94462457"/>
      <w:r>
        <w:t>Parte online e collegamento al database</w:t>
      </w:r>
      <w:bookmarkEnd w:id="44"/>
    </w:p>
    <w:p w14:paraId="26A1EECD" w14:textId="5269F7D7" w:rsidR="0020517F" w:rsidRDefault="00B22C0E" w:rsidP="00B22C0E">
      <w:pPr>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Titolo3"/>
      </w:pPr>
      <w:bookmarkStart w:id="45" w:name="_Toc94462458"/>
      <w:r>
        <w:t>Gestione del click sullo slider</w:t>
      </w:r>
      <w:bookmarkEnd w:id="45"/>
    </w:p>
    <w:p w14:paraId="276CBB53" w14:textId="652005B0" w:rsidR="0020517F" w:rsidRDefault="0020517F" w:rsidP="0020517F">
      <w:pPr>
        <w:rPr>
          <w:rFonts w:ascii="Arial" w:hAnsi="Arial" w:cs="Arial"/>
          <w:sz w:val="20"/>
          <w:szCs w:val="20"/>
        </w:rPr>
      </w:pPr>
      <w:r>
        <w:rPr>
          <w:rFonts w:ascii="Arial" w:hAnsi="Arial" w:cs="Arial"/>
          <w:sz w:val="20"/>
          <w:szCs w:val="20"/>
        </w:rPr>
        <w:t>Attualmente lo slider funziona trascinando il cursore e al rilascio il sistema si occupa delle ricerche</w:t>
      </w:r>
      <w:r w:rsidR="000D5D5A">
        <w:rPr>
          <w:rFonts w:ascii="Arial" w:hAnsi="Arial" w:cs="Arial"/>
          <w:sz w:val="20"/>
          <w:szCs w:val="20"/>
        </w:rPr>
        <w:t xml:space="preserve"> dell’immagine e dei valori. Tuttavia se l’utente clicca sullo slider, il cursore si sposta ma non avviene la ricerca, a meno che non si clicchi nuovamente sulla stesso punto. In quel caso l’interfaccia grafica sembrerebbe rilevare un piccolo trascinamento del cursore e quindi mostra i risultati.</w:t>
      </w:r>
    </w:p>
    <w:p w14:paraId="1887206F" w14:textId="0D68F80E" w:rsidR="000D5D5A" w:rsidRDefault="000D5D5A" w:rsidP="0020517F">
      <w:pPr>
        <w:rPr>
          <w:rFonts w:ascii="Arial" w:hAnsi="Arial" w:cs="Arial"/>
          <w:sz w:val="20"/>
          <w:szCs w:val="20"/>
        </w:rPr>
      </w:pPr>
      <w:r>
        <w:rPr>
          <w:rFonts w:ascii="Arial" w:hAnsi="Arial" w:cs="Arial"/>
          <w:sz w:val="20"/>
          <w:szCs w:val="20"/>
        </w:rPr>
        <w:t>La risoluzione più ovvia e immediata di questa difficoltà sarebbe quella di inserire un evento sullo slider che rileva il cambiamento di valore di esso, ma emergerebbe un problema nel momento in cui l’utente desidera trascinare il cursore. L’evento sul cursore si attiva appunto quando termina il trascinamento ed esso viene rilasciato</w:t>
      </w:r>
      <w:r w:rsidR="00D41458">
        <w:rPr>
          <w:rFonts w:ascii="Arial" w:hAnsi="Arial" w:cs="Arial"/>
          <w:sz w:val="20"/>
          <w:szCs w:val="20"/>
        </w:rPr>
        <w:t xml:space="preserve">, ma il cambiamento di valore dello slider avviene continuamente. Ciò che per l’utente è una questione di pochi millesimi di secondo e di pochi centimetri per il sistema potrebbe risultare un cambiamento di 200-300'000 valori. Sempre che i valori nelle </w:t>
      </w:r>
      <w:r w:rsidR="00D41458">
        <w:rPr>
          <w:rFonts w:ascii="Arial" w:hAnsi="Arial" w:cs="Arial"/>
          <w:sz w:val="20"/>
          <w:szCs w:val="20"/>
        </w:rPr>
        <w:lastRenderedPageBreak/>
        <w:t>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20517F">
      <w:pPr>
        <w:rPr>
          <w:rFonts w:ascii="Arial" w:hAnsi="Arial" w:cs="Arial"/>
          <w:sz w:val="20"/>
          <w:szCs w:val="20"/>
        </w:rPr>
      </w:pPr>
      <w:r>
        <w:rPr>
          <w:rFonts w:ascii="Arial" w:hAnsi="Arial" w:cs="Arial"/>
          <w:sz w:val="20"/>
          <w:szCs w:val="20"/>
        </w:rPr>
        <w:t>È stata testata questa soluzione e tali problemi sono emersi. Tuttavia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Titolo3"/>
      </w:pPr>
      <w:bookmarkStart w:id="46" w:name="_Toc94462459"/>
      <w:r>
        <w:t xml:space="preserve">I </w:t>
      </w:r>
      <w:r w:rsidR="00DF317C">
        <w:t>D</w:t>
      </w:r>
      <w:r w:rsidR="003E41ED">
        <w:t>ictionary</w:t>
      </w:r>
      <w:bookmarkEnd w:id="46"/>
    </w:p>
    <w:p w14:paraId="7FE7DD94" w14:textId="20404185" w:rsidR="00FF3861" w:rsidRDefault="00FF3861" w:rsidP="00FF3861">
      <w:pPr>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tab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FF3861">
      <w:pPr>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CCFB803" w14:textId="77777777" w:rsidR="00FF3861" w:rsidRPr="00FF3861" w:rsidRDefault="00FF3861" w:rsidP="00FF3861">
      <w:pPr>
        <w:rPr>
          <w:rFonts w:ascii="Arial" w:hAnsi="Arial" w:cs="Arial"/>
          <w:sz w:val="20"/>
          <w:szCs w:val="20"/>
        </w:rPr>
      </w:pPr>
    </w:p>
    <w:p w14:paraId="3EDDD0A9" w14:textId="195A5924" w:rsidR="00367108" w:rsidRDefault="00367108" w:rsidP="003E41ED">
      <w:pPr>
        <w:pStyle w:val="Titolo3"/>
      </w:pPr>
      <w:bookmarkStart w:id="47" w:name="_Toc94462460"/>
      <w:r>
        <w:t xml:space="preserve">Spostamento </w:t>
      </w:r>
      <w:r w:rsidR="003E41ED">
        <w:t>tab</w:t>
      </w:r>
      <w:bookmarkEnd w:id="47"/>
    </w:p>
    <w:p w14:paraId="6910653A" w14:textId="7C37BEE7" w:rsidR="00656A38" w:rsidRDefault="00656A38" w:rsidP="00656A38">
      <w:pPr>
        <w:rPr>
          <w:rFonts w:ascii="Arial" w:hAnsi="Arial" w:cs="Arial"/>
          <w:sz w:val="20"/>
          <w:szCs w:val="20"/>
        </w:rPr>
      </w:pPr>
      <w:r>
        <w:rPr>
          <w:rFonts w:ascii="Arial" w:hAnsi="Arial" w:cs="Arial"/>
          <w:sz w:val="20"/>
          <w:szCs w:val="20"/>
        </w:rPr>
        <w:t>A seguito dell’implementazione della CloseableTab</w:t>
      </w:r>
      <w:r w:rsidR="00AD2CA8">
        <w:rPr>
          <w:rFonts w:ascii="Arial" w:hAnsi="Arial" w:cs="Arial"/>
          <w:sz w:val="20"/>
          <w:szCs w:val="20"/>
        </w:rPr>
        <w:t xml:space="preserve"> le tab degli esperimenti e delle deposizioni non sono più spostabili graficamente come è possibile fare in un qualsiasi browser web. La causa è con ogni probabilità dovuta alla classe citata, poiché gli eventi legati allo spostamento delle tab sono legati alle istanze di TabItem.</w:t>
      </w:r>
    </w:p>
    <w:p w14:paraId="01A3AFF7" w14:textId="192A403C" w:rsidR="00AD2CA8" w:rsidRDefault="00AD2CA8" w:rsidP="00656A38">
      <w:pPr>
        <w:rPr>
          <w:rFonts w:ascii="Arial" w:hAnsi="Arial" w:cs="Arial"/>
          <w:sz w:val="20"/>
          <w:szCs w:val="20"/>
        </w:rPr>
      </w:pPr>
      <w:r>
        <w:rPr>
          <w:rFonts w:ascii="Arial" w:hAnsi="Arial" w:cs="Arial"/>
          <w:sz w:val="20"/>
          <w:szCs w:val="20"/>
        </w:rPr>
        <w:t>Sono state provate delle piccole modifiche al codice, nel particolare la sostituzione di TabItem con CloseableTab nei metodi citati, ma non è stato riscontrato alcun cambiamento.</w:t>
      </w:r>
    </w:p>
    <w:p w14:paraId="0A880B65" w14:textId="77777777" w:rsidR="00656A38" w:rsidRPr="00656A38" w:rsidRDefault="00656A38" w:rsidP="00656A38">
      <w:pPr>
        <w:rPr>
          <w:rFonts w:ascii="Arial" w:hAnsi="Arial" w:cs="Arial"/>
          <w:sz w:val="20"/>
          <w:szCs w:val="20"/>
        </w:rPr>
      </w:pPr>
    </w:p>
    <w:p w14:paraId="7512C359" w14:textId="06E6E176" w:rsidR="00D41458" w:rsidRDefault="00D41458" w:rsidP="003E41ED">
      <w:pPr>
        <w:pStyle w:val="Titolo3"/>
      </w:pPr>
      <w:bookmarkStart w:id="48" w:name="_Toc94462461"/>
      <w:r>
        <w:t>File di configurazione per i device</w:t>
      </w:r>
      <w:bookmarkEnd w:id="48"/>
    </w:p>
    <w:p w14:paraId="62642470" w14:textId="5454DD4C" w:rsidR="0097606D" w:rsidRDefault="0097606D" w:rsidP="0097606D">
      <w:pPr>
        <w:rPr>
          <w:rFonts w:ascii="Arial" w:hAnsi="Arial" w:cs="Arial"/>
          <w:sz w:val="20"/>
          <w:szCs w:val="20"/>
        </w:rPr>
      </w:pPr>
      <w:r>
        <w:rPr>
          <w:rFonts w:ascii="Arial" w:hAnsi="Arial" w:cs="Arial"/>
          <w:sz w:val="20"/>
          <w:szCs w:val="20"/>
        </w:rPr>
        <w:t>È verosimile che nel corso degli esperimenti vi possano essere dei cambiamenti a livello di device utilizzati</w:t>
      </w:r>
      <w:r w:rsidR="00CC1CB1">
        <w:rPr>
          <w:rFonts w:ascii="Arial" w:hAnsi="Arial" w:cs="Arial"/>
          <w:sz w:val="20"/>
          <w:szCs w:val="20"/>
        </w:rPr>
        <w:t>.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ConfigurationManager che si occupa di gestire il file di configurazione per quanto concerne i percorsi degli esperimenti, quello predefinito e quello temporaneo, e la lista degli ultimi esperimenti aperti.</w:t>
      </w:r>
    </w:p>
    <w:p w14:paraId="56BA907D" w14:textId="77777777" w:rsidR="00533F24" w:rsidRDefault="00533F24" w:rsidP="0097606D">
      <w:pPr>
        <w:rPr>
          <w:rFonts w:ascii="Arial" w:hAnsi="Arial" w:cs="Arial"/>
          <w:sz w:val="20"/>
          <w:szCs w:val="20"/>
        </w:rPr>
      </w:pPr>
    </w:p>
    <w:p w14:paraId="568C02D1" w14:textId="1431FE71" w:rsidR="00533F24" w:rsidRDefault="003E41ED" w:rsidP="003E41ED">
      <w:pPr>
        <w:pStyle w:val="Titolo3"/>
      </w:pPr>
      <w:bookmarkStart w:id="49" w:name="_Toc94462462"/>
      <w:r>
        <w:t>Refactoring</w:t>
      </w:r>
      <w:bookmarkEnd w:id="49"/>
    </w:p>
    <w:p w14:paraId="3C244586" w14:textId="3ECF771C" w:rsidR="00533F24" w:rsidRDefault="00533F24" w:rsidP="0097606D">
      <w:pPr>
        <w:rPr>
          <w:rFonts w:ascii="Arial" w:hAnsi="Arial" w:cs="Arial"/>
          <w:sz w:val="20"/>
          <w:szCs w:val="20"/>
        </w:rPr>
      </w:pPr>
      <w:r>
        <w:rPr>
          <w:rFonts w:ascii="Arial" w:hAnsi="Arial" w:cs="Arial"/>
          <w:sz w:val="20"/>
          <w:szCs w:val="20"/>
        </w:rPr>
        <w:t>L’applicativo in versione offline funziona, ma a livello di codice vi sono ancora delle parti ambigue che necessiterebbero di analisi al fine di renderle chiare a chiunque possa continuare in seguito a sviluppare il progetto. La risoluzione delle parti ambigue porterà a un refactoring del codice al fine di renderlo più leggibile e renderne più facile la manutenzione.</w:t>
      </w:r>
    </w:p>
    <w:p w14:paraId="4FF7EB82" w14:textId="686FBB05" w:rsidR="008978C2" w:rsidRDefault="00533F24" w:rsidP="00533F24">
      <w:pPr>
        <w:rPr>
          <w:rFonts w:ascii="Arial" w:hAnsi="Arial" w:cs="Arial"/>
          <w:sz w:val="20"/>
          <w:szCs w:val="20"/>
        </w:rPr>
      </w:pPr>
      <w:r>
        <w:rPr>
          <w:rFonts w:ascii="Arial" w:hAnsi="Arial" w:cs="Arial"/>
          <w:sz w:val="20"/>
          <w:szCs w:val="20"/>
        </w:rPr>
        <w:t>Il codice sarebbe comunque soggetto a del refactoring, anche se non dovessero emergere delle parti ambigue.</w:t>
      </w:r>
    </w:p>
    <w:p w14:paraId="2166AECC" w14:textId="77777777" w:rsidR="008978C2" w:rsidRDefault="008978C2">
      <w:pPr>
        <w:spacing w:line="240" w:lineRule="auto"/>
        <w:rPr>
          <w:rFonts w:ascii="Arial" w:hAnsi="Arial" w:cs="Arial"/>
          <w:sz w:val="20"/>
          <w:szCs w:val="20"/>
        </w:rPr>
      </w:pPr>
      <w:r>
        <w:rPr>
          <w:rFonts w:ascii="Arial" w:hAnsi="Arial" w:cs="Arial"/>
          <w:sz w:val="20"/>
          <w:szCs w:val="20"/>
        </w:rPr>
        <w:br w:type="page"/>
      </w:r>
    </w:p>
    <w:p w14:paraId="129F42D5" w14:textId="77777777" w:rsidR="004D7339" w:rsidRDefault="004D7339">
      <w:pPr>
        <w:spacing w:line="240" w:lineRule="auto"/>
      </w:pPr>
      <w:r>
        <w:lastRenderedPageBreak/>
        <w:br w:type="page"/>
      </w:r>
    </w:p>
    <w:p w14:paraId="60BEE5D4" w14:textId="1BFF0DEE" w:rsidR="00EB37D1" w:rsidRDefault="00EB37D1" w:rsidP="00EB37D1">
      <w:pPr>
        <w:pStyle w:val="Titolo1"/>
      </w:pPr>
      <w:bookmarkStart w:id="50" w:name="_Toc94462464"/>
      <w:r>
        <w:lastRenderedPageBreak/>
        <w:t>Conclusioni</w:t>
      </w:r>
      <w:bookmarkEnd w:id="50"/>
    </w:p>
    <w:p w14:paraId="22C62ED7" w14:textId="5990C0F2" w:rsidR="00F35F66" w:rsidRDefault="00F35F66" w:rsidP="00F35F66">
      <w:pPr>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F35F66">
      <w:pPr>
        <w:rPr>
          <w:rFonts w:ascii="Arial" w:hAnsi="Arial" w:cs="Arial"/>
          <w:sz w:val="20"/>
          <w:szCs w:val="20"/>
        </w:rPr>
      </w:pPr>
      <w:r>
        <w:rPr>
          <w:rFonts w:ascii="Arial" w:hAnsi="Arial" w:cs="Arial"/>
          <w:sz w:val="20"/>
          <w:szCs w:val="20"/>
        </w:rPr>
        <w:t xml:space="preserve">In primo luogo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Ho potuto constatare come un progetto possa evolversi in corso d’opera e anche come possa essere parzialmente rivisto in base alle esigenze pratiche. Un esempio di questo è stata l’aggiunta dell’immagine di provino degli esperimenti su suggerimento del team di lavoro</w:t>
      </w:r>
      <w:r w:rsidR="0016147F">
        <w:rPr>
          <w:rFonts w:ascii="Arial" w:hAnsi="Arial" w:cs="Arial"/>
          <w:sz w:val="20"/>
          <w:szCs w:val="20"/>
        </w:rPr>
        <w:t>.</w:t>
      </w:r>
    </w:p>
    <w:p w14:paraId="5EF62FD2" w14:textId="51C720FA" w:rsidR="0016147F" w:rsidRDefault="00A140DF" w:rsidP="00F35F66">
      <w:pPr>
        <w:rPr>
          <w:rFonts w:ascii="Arial" w:hAnsi="Arial" w:cs="Arial"/>
          <w:sz w:val="20"/>
          <w:szCs w:val="20"/>
        </w:rPr>
      </w:pPr>
      <w:r>
        <w:rPr>
          <w:rFonts w:ascii="Arial" w:hAnsi="Arial" w:cs="Arial"/>
          <w:sz w:val="20"/>
          <w:szCs w:val="20"/>
        </w:rPr>
        <w:t xml:space="preserve">Anche lavorare su dati concreti </w:t>
      </w:r>
    </w:p>
    <w:p w14:paraId="7385A46B" w14:textId="69019A00" w:rsidR="0016147F" w:rsidRDefault="0016147F" w:rsidP="00F35F66">
      <w:pPr>
        <w:rPr>
          <w:rFonts w:ascii="Arial" w:hAnsi="Arial" w:cs="Arial"/>
          <w:sz w:val="20"/>
          <w:szCs w:val="20"/>
        </w:rPr>
      </w:pPr>
    </w:p>
    <w:p w14:paraId="6356562F" w14:textId="2193F391" w:rsidR="0016147F" w:rsidRDefault="0016147F" w:rsidP="00F35F66">
      <w:pPr>
        <w:rPr>
          <w:rFonts w:ascii="Arial" w:hAnsi="Arial" w:cs="Arial"/>
          <w:sz w:val="20"/>
          <w:szCs w:val="20"/>
        </w:rPr>
      </w:pPr>
      <w:r>
        <w:rPr>
          <w:rFonts w:ascii="Arial" w:hAnsi="Arial" w:cs="Arial"/>
          <w:sz w:val="20"/>
          <w:szCs w:val="20"/>
        </w:rPr>
        <w:t>Il mio percorso accademico alla SUPSI è stato caratterizzato dall’utilizzo di Java e di JavaFx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JavaFx dove la programmazione dell’interfaccia grafica</w:t>
      </w:r>
      <w:r w:rsidR="006577E8">
        <w:rPr>
          <w:rFonts w:ascii="Arial" w:hAnsi="Arial" w:cs="Arial"/>
          <w:sz w:val="20"/>
          <w:szCs w:val="20"/>
        </w:rPr>
        <w:t>, “colpa” anche della mancanza di un editor visuale nell’IDE usata per JavaFx,</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F35F66">
      <w:pPr>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F35F66">
      <w:pPr>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F35F66">
      <w:pPr>
        <w:rPr>
          <w:rFonts w:ascii="Arial" w:hAnsi="Arial" w:cs="Arial"/>
          <w:sz w:val="20"/>
          <w:szCs w:val="20"/>
        </w:rPr>
      </w:pPr>
    </w:p>
    <w:p w14:paraId="5BB976E2" w14:textId="72395DD7" w:rsidR="00E3044E" w:rsidRDefault="00E3044E" w:rsidP="00F35F66">
      <w:pPr>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la community online sia numerosa.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F35F66">
      <w:pPr>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F35F66">
      <w:pPr>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WebBrowser messo a disposizione da WPF che è in grado di essere un utilissimo esplora risorse.</w:t>
      </w:r>
    </w:p>
    <w:p w14:paraId="73291886" w14:textId="0A9EC804" w:rsidR="008B7D5B" w:rsidRDefault="008B7D5B" w:rsidP="00F35F66">
      <w:pPr>
        <w:rPr>
          <w:rFonts w:ascii="Arial" w:hAnsi="Arial" w:cs="Arial"/>
          <w:sz w:val="20"/>
          <w:szCs w:val="20"/>
        </w:rPr>
      </w:pPr>
    </w:p>
    <w:p w14:paraId="086BF455" w14:textId="25421641" w:rsidR="008B7D5B" w:rsidRDefault="008B7D5B" w:rsidP="00F35F66">
      <w:pPr>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735C81E5" w14:textId="19B03C99" w:rsidR="008B7D5B" w:rsidRPr="00F35F66" w:rsidRDefault="008B7D5B" w:rsidP="00F35F66">
      <w:pPr>
        <w:rPr>
          <w:rFonts w:ascii="Arial" w:hAnsi="Arial" w:cs="Arial"/>
          <w:sz w:val="20"/>
          <w:szCs w:val="20"/>
        </w:rPr>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p>
    <w:p w14:paraId="50EB736B" w14:textId="77777777" w:rsidR="000366F1" w:rsidRDefault="000366F1">
      <w:pPr>
        <w:spacing w:line="240" w:lineRule="auto"/>
      </w:pPr>
      <w:r>
        <w:br w:type="page"/>
      </w:r>
    </w:p>
    <w:p w14:paraId="73B7AAC2" w14:textId="77777777" w:rsidR="000366F1" w:rsidRPr="006D59CC" w:rsidRDefault="000366F1" w:rsidP="000366F1">
      <w:pPr>
        <w:pStyle w:val="SUPSITestoArial10"/>
      </w:pPr>
      <w:r w:rsidRPr="006D59CC">
        <w:lastRenderedPageBreak/>
        <w:t>Le formule che vengono referenziate nel testo vanno identificate con un riferimento numerico progressivo a destra della formula stessa e analogo a quello per le figure e tabelle, nella forma C.N, racchiuso tra parentesi tonde.</w:t>
      </w:r>
    </w:p>
    <w:p w14:paraId="681EBAFA" w14:textId="77777777" w:rsidR="000366F1" w:rsidRPr="006D59CC" w:rsidRDefault="000366F1" w:rsidP="000366F1">
      <w:pPr>
        <w:pStyle w:val="SUPSITestoArial10"/>
      </w:pPr>
      <w:r w:rsidRPr="006D59CC">
        <w:t>Es.: formula:   a+b+c = d       (2.3),</w:t>
      </w:r>
    </w:p>
    <w:p w14:paraId="7DF7F53D" w14:textId="77777777" w:rsidR="000366F1" w:rsidRPr="006D59CC" w:rsidRDefault="000366F1" w:rsidP="000366F1">
      <w:pPr>
        <w:pStyle w:val="SUPSITestoArial10"/>
      </w:pPr>
      <w:r w:rsidRPr="006D59CC">
        <w:t xml:space="preserve">       riferimento:   “… come risulta dalla formula (2.3) …”</w:t>
      </w:r>
    </w:p>
    <w:p w14:paraId="2C881EFF" w14:textId="77777777" w:rsidR="000366F1" w:rsidRDefault="000366F1" w:rsidP="000366F1"/>
    <w:p w14:paraId="7D19DD99" w14:textId="77777777" w:rsidR="000366F1" w:rsidRDefault="000366F1" w:rsidP="000366F1"/>
    <w:p w14:paraId="645722ED" w14:textId="77777777" w:rsidR="000366F1" w:rsidRDefault="000366F1" w:rsidP="000366F1"/>
    <w:p w14:paraId="7DE3D11C" w14:textId="77777777" w:rsidR="000366F1" w:rsidRDefault="000366F1" w:rsidP="000366F1"/>
    <w:p w14:paraId="27DA1868" w14:textId="77777777" w:rsidR="000366F1" w:rsidRDefault="000366F1" w:rsidP="000366F1"/>
    <w:p w14:paraId="74E723B9" w14:textId="77777777" w:rsidR="000366F1" w:rsidRDefault="000366F1" w:rsidP="000366F1"/>
    <w:p w14:paraId="62525728" w14:textId="77777777" w:rsidR="000366F1" w:rsidRDefault="000366F1" w:rsidP="000366F1"/>
    <w:p w14:paraId="0BE6898D" w14:textId="77777777" w:rsidR="000366F1" w:rsidRDefault="000366F1" w:rsidP="000366F1"/>
    <w:p w14:paraId="2637AEE8" w14:textId="77777777" w:rsidR="000366F1" w:rsidRDefault="000366F1" w:rsidP="000366F1"/>
    <w:p w14:paraId="413DB51A" w14:textId="77777777" w:rsidR="000366F1" w:rsidRDefault="000366F1" w:rsidP="000366F1"/>
    <w:p w14:paraId="77597079" w14:textId="77777777" w:rsidR="000366F1" w:rsidRDefault="000366F1" w:rsidP="000366F1"/>
    <w:p w14:paraId="3D3CBD7B" w14:textId="77777777" w:rsidR="000366F1" w:rsidRDefault="000366F1" w:rsidP="000366F1"/>
    <w:p w14:paraId="5E3DE455" w14:textId="77777777" w:rsidR="000366F1" w:rsidRDefault="000366F1" w:rsidP="000366F1"/>
    <w:p w14:paraId="076D8A1E" w14:textId="77777777" w:rsidR="000366F1" w:rsidRDefault="000366F1" w:rsidP="000366F1"/>
    <w:p w14:paraId="10585055" w14:textId="77777777" w:rsidR="000366F1" w:rsidRDefault="000366F1" w:rsidP="000366F1"/>
    <w:p w14:paraId="270E7F88" w14:textId="77777777" w:rsidR="000366F1" w:rsidRDefault="000366F1" w:rsidP="000366F1"/>
    <w:p w14:paraId="723F5626" w14:textId="77777777" w:rsidR="000366F1" w:rsidRDefault="000366F1" w:rsidP="000366F1"/>
    <w:p w14:paraId="02D8F688" w14:textId="77777777" w:rsidR="000366F1" w:rsidRDefault="000366F1" w:rsidP="000366F1">
      <w:pPr>
        <w:pStyle w:val="SUPSITestoArial10"/>
        <w:rPr>
          <w:sz w:val="36"/>
          <w:szCs w:val="36"/>
        </w:rPr>
      </w:pPr>
    </w:p>
    <w:p w14:paraId="5876634C" w14:textId="77777777" w:rsidR="000366F1" w:rsidRDefault="000366F1" w:rsidP="000366F1">
      <w:pPr>
        <w:pStyle w:val="SUPSITestoArial10"/>
        <w:rPr>
          <w:sz w:val="36"/>
          <w:szCs w:val="36"/>
        </w:rPr>
      </w:pPr>
    </w:p>
    <w:p w14:paraId="50CC34AD" w14:textId="77777777" w:rsidR="000366F1" w:rsidRDefault="000366F1" w:rsidP="000366F1">
      <w:pPr>
        <w:pStyle w:val="SUPSITestoArial10"/>
        <w:rPr>
          <w:sz w:val="36"/>
          <w:szCs w:val="36"/>
        </w:rPr>
      </w:pPr>
    </w:p>
    <w:p w14:paraId="450DA810" w14:textId="77777777" w:rsidR="000366F1" w:rsidRDefault="000366F1" w:rsidP="000366F1">
      <w:pPr>
        <w:pStyle w:val="SUPSITestoArial10"/>
        <w:rPr>
          <w:sz w:val="36"/>
          <w:szCs w:val="36"/>
        </w:rPr>
      </w:pPr>
    </w:p>
    <w:p w14:paraId="37F55823" w14:textId="77777777" w:rsidR="000366F1" w:rsidRDefault="000366F1" w:rsidP="000366F1">
      <w:pPr>
        <w:pStyle w:val="SUPSITestoArial10"/>
        <w:rPr>
          <w:sz w:val="36"/>
          <w:szCs w:val="36"/>
        </w:rPr>
      </w:pPr>
    </w:p>
    <w:p w14:paraId="5A4306E3" w14:textId="77777777" w:rsidR="000366F1" w:rsidRDefault="000366F1" w:rsidP="000366F1">
      <w:pPr>
        <w:pStyle w:val="SUPSITestoArial10"/>
        <w:rPr>
          <w:sz w:val="36"/>
          <w:szCs w:val="36"/>
        </w:rPr>
      </w:pPr>
    </w:p>
    <w:p w14:paraId="586C19F1" w14:textId="77777777" w:rsidR="000366F1" w:rsidRDefault="000366F1" w:rsidP="000366F1">
      <w:pPr>
        <w:pStyle w:val="SUPSITestoArial10"/>
        <w:rPr>
          <w:sz w:val="36"/>
          <w:szCs w:val="36"/>
        </w:rPr>
      </w:pPr>
    </w:p>
    <w:p w14:paraId="462C0678" w14:textId="77777777" w:rsidR="000366F1" w:rsidRDefault="000366F1" w:rsidP="000366F1">
      <w:pPr>
        <w:pStyle w:val="SUPSITestoArial10"/>
        <w:rPr>
          <w:sz w:val="36"/>
          <w:szCs w:val="36"/>
        </w:rPr>
      </w:pPr>
    </w:p>
    <w:p w14:paraId="22011438" w14:textId="77777777" w:rsidR="000366F1" w:rsidRDefault="000366F1" w:rsidP="000366F1">
      <w:pPr>
        <w:pStyle w:val="SUPSITestoArial10"/>
        <w:rPr>
          <w:sz w:val="36"/>
          <w:szCs w:val="36"/>
        </w:rPr>
      </w:pPr>
    </w:p>
    <w:p w14:paraId="1E716E08" w14:textId="77777777" w:rsidR="000366F1" w:rsidRDefault="000366F1" w:rsidP="000366F1">
      <w:pPr>
        <w:pStyle w:val="SUPSITestoArial10"/>
        <w:rPr>
          <w:sz w:val="36"/>
          <w:szCs w:val="36"/>
        </w:rPr>
      </w:pPr>
    </w:p>
    <w:p w14:paraId="0096D98A" w14:textId="77777777" w:rsidR="000366F1" w:rsidRDefault="000366F1" w:rsidP="000366F1">
      <w:pPr>
        <w:pStyle w:val="SUPSITestoArial10"/>
        <w:rPr>
          <w:sz w:val="36"/>
          <w:szCs w:val="36"/>
        </w:rPr>
      </w:pPr>
    </w:p>
    <w:p w14:paraId="36243230" w14:textId="77777777" w:rsidR="000366F1" w:rsidRDefault="000366F1" w:rsidP="000366F1">
      <w:pPr>
        <w:pStyle w:val="SUPSITestoArial10"/>
        <w:rPr>
          <w:sz w:val="36"/>
          <w:szCs w:val="36"/>
        </w:rPr>
      </w:pPr>
    </w:p>
    <w:p w14:paraId="25A637FA" w14:textId="77777777" w:rsidR="000366F1" w:rsidRDefault="000366F1" w:rsidP="000366F1">
      <w:pPr>
        <w:pStyle w:val="SUPSITestoArial10"/>
        <w:rPr>
          <w:sz w:val="36"/>
          <w:szCs w:val="36"/>
        </w:rPr>
      </w:pPr>
    </w:p>
    <w:p w14:paraId="74BE3D45" w14:textId="77777777" w:rsidR="000366F1" w:rsidRDefault="000366F1" w:rsidP="000366F1">
      <w:pPr>
        <w:pStyle w:val="SUPSITestoArial10"/>
        <w:rPr>
          <w:sz w:val="36"/>
          <w:szCs w:val="36"/>
        </w:rPr>
      </w:pPr>
    </w:p>
    <w:p w14:paraId="41417CE6" w14:textId="77777777" w:rsidR="000366F1" w:rsidRDefault="000366F1" w:rsidP="009727D2"/>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05AC5F9C" w14:textId="77777777" w:rsidR="000366F1" w:rsidRPr="006D59CC" w:rsidRDefault="000366F1" w:rsidP="000366F1">
      <w:pPr>
        <w:pStyle w:val="SUPSITestoArial10"/>
      </w:pPr>
      <w:r w:rsidRPr="006D59CC">
        <w:t>Qui va inserita la pianificazione dei lavori di progetto, con almeno il piano iniziale previsto e quello finale di realizzazione effettiva.</w:t>
      </w:r>
    </w:p>
    <w:p w14:paraId="40DC8ED5" w14:textId="77777777" w:rsidR="000366F1" w:rsidRPr="006D59CC" w:rsidRDefault="000366F1" w:rsidP="000366F1">
      <w:pPr>
        <w:pStyle w:val="SUPSITestoArial10"/>
      </w:pPr>
      <w:r w:rsidRPr="006D59CC">
        <w:t>Se necessario o utile possono essere inseriti anche dei piani intermedi.</w:t>
      </w:r>
    </w:p>
    <w:p w14:paraId="68604CD4" w14:textId="77777777" w:rsidR="000366F1" w:rsidRDefault="000366F1" w:rsidP="000366F1"/>
    <w:p w14:paraId="51705DD8" w14:textId="77777777" w:rsidR="000366F1" w:rsidRDefault="000366F1" w:rsidP="000366F1"/>
    <w:p w14:paraId="5ECD18D5" w14:textId="77777777" w:rsidR="000366F1" w:rsidRDefault="000366F1" w:rsidP="000366F1"/>
    <w:p w14:paraId="7D3E9CC2" w14:textId="77777777" w:rsidR="000366F1" w:rsidRDefault="000366F1" w:rsidP="000366F1"/>
    <w:p w14:paraId="6610C891" w14:textId="77777777" w:rsidR="000366F1" w:rsidRDefault="000366F1" w:rsidP="000366F1"/>
    <w:p w14:paraId="2CEB59E3" w14:textId="77777777" w:rsidR="000366F1" w:rsidRDefault="000366F1" w:rsidP="000366F1"/>
    <w:p w14:paraId="5BE432EE" w14:textId="77777777" w:rsidR="000366F1" w:rsidRDefault="000366F1" w:rsidP="000366F1"/>
    <w:p w14:paraId="5C82A9A7" w14:textId="77777777" w:rsidR="000366F1" w:rsidRDefault="000366F1" w:rsidP="000366F1"/>
    <w:p w14:paraId="1BB359AA" w14:textId="77777777" w:rsidR="000366F1" w:rsidRDefault="000366F1" w:rsidP="000366F1"/>
    <w:p w14:paraId="4A839B1C" w14:textId="77777777"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2DC96F55" w14:textId="77777777" w:rsidR="000366F1" w:rsidRDefault="000366F1" w:rsidP="000366F1"/>
    <w:p w14:paraId="23C0DEDB" w14:textId="77777777" w:rsidR="000366F1" w:rsidRDefault="000366F1" w:rsidP="000366F1"/>
    <w:p w14:paraId="39323C45" w14:textId="77777777" w:rsidR="000366F1" w:rsidRDefault="000366F1" w:rsidP="000366F1"/>
    <w:p w14:paraId="573EEC32" w14:textId="77777777" w:rsidR="000366F1" w:rsidRDefault="000366F1" w:rsidP="000366F1"/>
    <w:p w14:paraId="23F81ECB" w14:textId="77777777" w:rsidR="000366F1" w:rsidRDefault="000366F1" w:rsidP="000366F1"/>
    <w:p w14:paraId="00C2296B" w14:textId="77777777" w:rsidR="000366F1" w:rsidRDefault="000366F1" w:rsidP="000366F1"/>
    <w:p w14:paraId="33BB8EEA" w14:textId="77777777" w:rsidR="000366F1" w:rsidRDefault="000366F1" w:rsidP="000366F1"/>
    <w:p w14:paraId="3D6684D2" w14:textId="77777777" w:rsidR="000366F1" w:rsidRDefault="000366F1" w:rsidP="000366F1"/>
    <w:p w14:paraId="21023B27" w14:textId="77777777" w:rsidR="000366F1" w:rsidRDefault="000366F1" w:rsidP="000366F1"/>
    <w:p w14:paraId="6DA414A4" w14:textId="77777777" w:rsidR="000366F1" w:rsidRDefault="000366F1" w:rsidP="000366F1"/>
    <w:p w14:paraId="4AB8D0BD" w14:textId="77777777" w:rsidR="000366F1" w:rsidRDefault="000366F1" w:rsidP="000366F1"/>
    <w:p w14:paraId="2F2CB190" w14:textId="77777777" w:rsidR="000366F1" w:rsidRDefault="000366F1" w:rsidP="000366F1"/>
    <w:p w14:paraId="60A49F0D" w14:textId="77777777" w:rsidR="000366F1" w:rsidRDefault="000366F1" w:rsidP="000366F1">
      <w:pPr>
        <w:pStyle w:val="SUPSITestoArial10"/>
      </w:pPr>
    </w:p>
    <w:p w14:paraId="2676A957" w14:textId="77777777" w:rsidR="009727D2" w:rsidRDefault="009727D2" w:rsidP="009727D2"/>
    <w:p w14:paraId="3D382C78" w14:textId="45EF4C8F" w:rsidR="000A075F" w:rsidRDefault="000A075F" w:rsidP="000A075F">
      <w:pPr>
        <w:pStyle w:val="Titolo1"/>
      </w:pPr>
      <w:bookmarkStart w:id="51" w:name="_Toc94462465"/>
      <w:r>
        <w:lastRenderedPageBreak/>
        <w:t>Fonti</w:t>
      </w:r>
      <w:bookmarkEnd w:id="51"/>
    </w:p>
    <w:p w14:paraId="314B2C7F" w14:textId="669A017E" w:rsidR="000366F1" w:rsidRPr="002E5793" w:rsidRDefault="000366F1" w:rsidP="000A075F">
      <w:pPr>
        <w:pStyle w:val="Titolo2"/>
      </w:pPr>
      <w:bookmarkStart w:id="52" w:name="_Toc94462466"/>
      <w:r w:rsidRPr="002E5793">
        <w:t>Bibliografia</w:t>
      </w:r>
      <w:bookmarkEnd w:id="52"/>
    </w:p>
    <w:p w14:paraId="2BF6DF53" w14:textId="77777777" w:rsidR="000366F1" w:rsidRDefault="000366F1" w:rsidP="000366F1">
      <w:pPr>
        <w:pStyle w:val="SUPSITestoArial10"/>
      </w:pPr>
    </w:p>
    <w:p w14:paraId="38E24F2A" w14:textId="77777777" w:rsidR="000366F1" w:rsidRPr="00BB1AE8" w:rsidRDefault="000366F1" w:rsidP="000366F1">
      <w:pPr>
        <w:pStyle w:val="SUPSITestoArial10"/>
      </w:pPr>
      <w:r w:rsidRPr="00BB1AE8">
        <w:t>Va suddivisa secondo le fonti e con riferimenti numerici tra parentesi quadre [n], che vanno inseriti nel testo subito dopo la parola o frase cui quel riferimento bibliografico si riferisce.</w:t>
      </w:r>
    </w:p>
    <w:p w14:paraId="5D03DA32" w14:textId="2E021BCE" w:rsidR="000366F1" w:rsidRDefault="000366F1" w:rsidP="000366F1">
      <w:pPr>
        <w:pStyle w:val="SUPSITestoArial10"/>
      </w:pPr>
    </w:p>
    <w:p w14:paraId="21F17672" w14:textId="3A26A0AA" w:rsidR="004D4EED" w:rsidRPr="004D4EED" w:rsidRDefault="004D4EED" w:rsidP="000366F1">
      <w:pPr>
        <w:pStyle w:val="SUPSITestoArial10"/>
      </w:pPr>
      <w:r>
        <w:t xml:space="preserve">Antonio Pelleriti, </w:t>
      </w:r>
      <w:r>
        <w:rPr>
          <w:i/>
          <w:iCs/>
        </w:rPr>
        <w:t>Programmare con C#8 | Guida Completa</w:t>
      </w:r>
      <w:r>
        <w:t>, Milano, Edizioni LSWR, 2019</w:t>
      </w:r>
    </w:p>
    <w:p w14:paraId="13B92F12" w14:textId="77777777" w:rsidR="004D4EED" w:rsidRPr="00BB1AE8" w:rsidRDefault="004D4EED" w:rsidP="000366F1">
      <w:pPr>
        <w:pStyle w:val="SUPSITestoArial10"/>
      </w:pPr>
    </w:p>
    <w:p w14:paraId="77D68521" w14:textId="77777777" w:rsidR="000366F1" w:rsidRPr="006D59CC" w:rsidRDefault="000366F1" w:rsidP="000366F1">
      <w:pPr>
        <w:pStyle w:val="SUPSITestoArial10"/>
      </w:pPr>
      <w:r w:rsidRPr="006D59CC">
        <w:t>Indicazioni di libri:</w:t>
      </w:r>
    </w:p>
    <w:p w14:paraId="7BBE4270" w14:textId="77777777" w:rsidR="000366F1" w:rsidRPr="006D59CC" w:rsidRDefault="000366F1" w:rsidP="000366F1">
      <w:pPr>
        <w:pStyle w:val="SUPSITestoArial10"/>
      </w:pPr>
      <w:r w:rsidRPr="006D59CC">
        <w:t>[n] autore/autori, titolo del libro, editore, anno, edizione</w:t>
      </w:r>
    </w:p>
    <w:p w14:paraId="4D07C1D7" w14:textId="77777777" w:rsidR="000366F1" w:rsidRPr="006D59CC" w:rsidRDefault="000366F1" w:rsidP="000366F1">
      <w:pPr>
        <w:pStyle w:val="SUPSITestoArial10"/>
      </w:pPr>
      <w:r w:rsidRPr="006D59CC">
        <w:t xml:space="preserve"> </w:t>
      </w:r>
    </w:p>
    <w:p w14:paraId="3DA43863" w14:textId="77777777" w:rsidR="000366F1" w:rsidRPr="006D59CC" w:rsidRDefault="000366F1" w:rsidP="000366F1">
      <w:pPr>
        <w:pStyle w:val="SUPSITestoArial10"/>
      </w:pPr>
      <w:r w:rsidRPr="006D59CC">
        <w:t>Indicazioni di articoli:</w:t>
      </w:r>
    </w:p>
    <w:p w14:paraId="6013FB4A" w14:textId="77777777" w:rsidR="000366F1" w:rsidRPr="006D59CC" w:rsidRDefault="000366F1" w:rsidP="000366F1">
      <w:pPr>
        <w:pStyle w:val="SUPSITestoArial10"/>
      </w:pPr>
      <w:r w:rsidRPr="006D59CC">
        <w:t>[n] autore/autori, titolo dell’articolo, titolo della rivista, volume, data, pagine specifiche</w:t>
      </w:r>
    </w:p>
    <w:p w14:paraId="799C311A" w14:textId="77777777" w:rsidR="000366F1" w:rsidRPr="006D59CC" w:rsidRDefault="000366F1" w:rsidP="000366F1">
      <w:pPr>
        <w:pStyle w:val="SUPSITestoArial10"/>
      </w:pPr>
    </w:p>
    <w:p w14:paraId="7814AFDF" w14:textId="77777777" w:rsidR="000366F1" w:rsidRPr="006D59CC" w:rsidRDefault="000366F1" w:rsidP="000366F1">
      <w:pPr>
        <w:pStyle w:val="SUPSITestoArial10"/>
      </w:pPr>
      <w:r w:rsidRPr="006D59CC">
        <w:t>Indicazioni di riferimenti Internet:</w:t>
      </w:r>
    </w:p>
    <w:p w14:paraId="49B90E2C" w14:textId="77777777" w:rsidR="00666985" w:rsidRDefault="000366F1" w:rsidP="000366F1">
      <w:pPr>
        <w:pStyle w:val="SUPSITestoArial10"/>
      </w:pPr>
      <w:r w:rsidRPr="006D59CC">
        <w:t>[n] indirizzo Internet, event. pagine specifiche da selezionare</w:t>
      </w:r>
    </w:p>
    <w:p w14:paraId="522F5CC9" w14:textId="5AD3A421" w:rsidR="00666985" w:rsidRDefault="00541703" w:rsidP="000366F1">
      <w:pPr>
        <w:pStyle w:val="SUPSITestoArial10"/>
      </w:pPr>
      <w:hyperlink r:id="rId43" w:history="1">
        <w:r w:rsidR="00666985" w:rsidRPr="00F512DB">
          <w:rPr>
            <w:rStyle w:val="Collegamentoipertestuale"/>
            <w:rFonts w:ascii="Arial" w:hAnsi="Arial"/>
          </w:rPr>
          <w:t>https://www.decipherzone.com/blog-detail/top-programming-languages-for-desktop-apps-in-2021</w:t>
        </w:r>
      </w:hyperlink>
    </w:p>
    <w:p w14:paraId="4CAC00E9" w14:textId="15552843" w:rsidR="000366F1" w:rsidRDefault="00541703" w:rsidP="000366F1">
      <w:pPr>
        <w:pStyle w:val="SUPSITestoArial10"/>
      </w:pPr>
      <w:hyperlink r:id="rId44" w:history="1">
        <w:r w:rsidR="00834B17" w:rsidRPr="00F512DB">
          <w:rPr>
            <w:rStyle w:val="Collegamentoipertestuale"/>
            <w:rFonts w:ascii="Arial" w:hAnsi="Arial"/>
          </w:rPr>
          <w:t>https://it.wikipedia.org/wiki/Universal_Windows_Platform</w:t>
        </w:r>
      </w:hyperlink>
    </w:p>
    <w:p w14:paraId="1F762746" w14:textId="0B1D66CB" w:rsidR="00834B17" w:rsidRDefault="00541703" w:rsidP="000366F1">
      <w:pPr>
        <w:pStyle w:val="SUPSITestoArial10"/>
      </w:pPr>
      <w:hyperlink r:id="rId45" w:history="1">
        <w:r w:rsidR="00834B17" w:rsidRPr="00F512DB">
          <w:rPr>
            <w:rStyle w:val="Collegamentoipertestuale"/>
            <w:rFonts w:ascii="Arial" w:hAnsi="Arial"/>
          </w:rPr>
          <w:t>https://visualstudiomagazine.com/articles/2021/02/03/net-6-desktop.aspx</w:t>
        </w:r>
      </w:hyperlink>
    </w:p>
    <w:p w14:paraId="01FD2A87" w14:textId="70859BF3" w:rsidR="00802995" w:rsidRDefault="00541703" w:rsidP="000366F1">
      <w:pPr>
        <w:pStyle w:val="SUPSITestoArial10"/>
      </w:pPr>
      <w:hyperlink r:id="rId46" w:history="1">
        <w:r w:rsidR="005D16B0" w:rsidRPr="00F512DB">
          <w:rPr>
            <w:rStyle w:val="Collegamentoipertestuale"/>
            <w:rFonts w:ascii="Arial" w:hAnsi="Arial"/>
          </w:rPr>
          <w:t>https://www.rdglobalinc.com/is-wpf-dead/</w:t>
        </w:r>
      </w:hyperlink>
    </w:p>
    <w:p w14:paraId="3D9CB62E" w14:textId="100AF50E" w:rsidR="005D16B0" w:rsidRDefault="00541703" w:rsidP="000366F1">
      <w:pPr>
        <w:pStyle w:val="SUPSITestoArial10"/>
      </w:pPr>
      <w:hyperlink r:id="rId47" w:history="1">
        <w:r w:rsidR="00CF1134" w:rsidRPr="00F512DB">
          <w:rPr>
            <w:rStyle w:val="Collegamentoipertestuale"/>
            <w:rFonts w:ascii="Arial" w:hAnsi="Arial"/>
          </w:rPr>
          <w:t>https://softwareengineering.stackexchange.com/questions/370043/moving-from-qt-c-to-c-wpf-productivity-gain</w:t>
        </w:r>
      </w:hyperlink>
    </w:p>
    <w:p w14:paraId="12731D62" w14:textId="63E9B56F" w:rsidR="00CF1134" w:rsidRDefault="00541703" w:rsidP="000366F1">
      <w:pPr>
        <w:pStyle w:val="SUPSITestoArial10"/>
      </w:pPr>
      <w:hyperlink r:id="rId48" w:history="1">
        <w:r w:rsidR="00CF1134" w:rsidRPr="00F512DB">
          <w:rPr>
            <w:rStyle w:val="Collegamentoipertestuale"/>
            <w:rFonts w:ascii="Arial" w:hAnsi="Arial"/>
          </w:rPr>
          <w:t>https://www.geeksforgeeks.org/difference-between-wpf-and-winforms/</w:t>
        </w:r>
      </w:hyperlink>
    </w:p>
    <w:p w14:paraId="790E9FDB" w14:textId="69F732E6" w:rsidR="00CF1134" w:rsidRDefault="00541703" w:rsidP="000366F1">
      <w:pPr>
        <w:pStyle w:val="SUPSITestoArial10"/>
      </w:pPr>
      <w:hyperlink r:id="rId49" w:history="1">
        <w:r w:rsidR="00C43FDF" w:rsidRPr="00F512DB">
          <w:rPr>
            <w:rStyle w:val="Collegamentoipertestuale"/>
            <w:rFonts w:ascii="Arial" w:hAnsi="Arial"/>
          </w:rPr>
          <w:t>https://www.claudiobernasconi.ch/2019/01/30/is-wpf-still-relevant-in-2019/</w:t>
        </w:r>
      </w:hyperlink>
    </w:p>
    <w:p w14:paraId="76D17519" w14:textId="4D647E12" w:rsidR="00C43FDF" w:rsidRDefault="00541703" w:rsidP="000366F1">
      <w:pPr>
        <w:pStyle w:val="SUPSITestoArial10"/>
      </w:pPr>
      <w:hyperlink r:id="rId50" w:history="1">
        <w:r w:rsidR="00C43FDF" w:rsidRPr="00F512DB">
          <w:rPr>
            <w:rStyle w:val="Collegamentoipertestuale"/>
            <w:rFonts w:ascii="Arial" w:hAnsi="Arial"/>
          </w:rPr>
          <w:t>https://swharden.com/CsharpDataVis/alt/drawing-library-comparison.md.html</w:t>
        </w:r>
      </w:hyperlink>
    </w:p>
    <w:p w14:paraId="520D872E" w14:textId="3CE71D0C" w:rsidR="00C43FDF" w:rsidRDefault="00541703" w:rsidP="000366F1">
      <w:pPr>
        <w:pStyle w:val="SUPSITestoArial10"/>
      </w:pPr>
      <w:hyperlink r:id="rId51" w:history="1">
        <w:r w:rsidR="00026F65" w:rsidRPr="00F512DB">
          <w:rPr>
            <w:rStyle w:val="Collegamentoipertestuale"/>
            <w:rFonts w:ascii="Arial" w:hAnsi="Arial"/>
          </w:rPr>
          <w:t>https://visualstudiomagazine.com/articles/2020/09/30/wpf-survey.aspx</w:t>
        </w:r>
      </w:hyperlink>
    </w:p>
    <w:p w14:paraId="0B8F6462" w14:textId="7E216870" w:rsidR="00026F65" w:rsidRDefault="00541703" w:rsidP="000366F1">
      <w:pPr>
        <w:pStyle w:val="SUPSITestoArial10"/>
      </w:pPr>
      <w:hyperlink r:id="rId52" w:history="1">
        <w:r w:rsidR="00C963D7" w:rsidRPr="00F512DB">
          <w:rPr>
            <w:rStyle w:val="Collegamentoipertestuale"/>
            <w:rFonts w:ascii="Arial" w:hAnsi="Arial"/>
          </w:rPr>
          <w:t>https://medium.com/nerd-for-tech/7-best-programming-languages-to-learn-in-2021-97f7d9dc5938</w:t>
        </w:r>
      </w:hyperlink>
    </w:p>
    <w:p w14:paraId="46C17EB2" w14:textId="5D171687" w:rsidR="00C963D7" w:rsidRDefault="00541703" w:rsidP="000366F1">
      <w:pPr>
        <w:pStyle w:val="SUPSITestoArial10"/>
      </w:pPr>
      <w:hyperlink r:id="rId53" w:history="1">
        <w:r w:rsidR="00C963D7" w:rsidRPr="00F512DB">
          <w:rPr>
            <w:rStyle w:val="Collegamentoipertestuale"/>
            <w:rFonts w:ascii="Arial" w:hAnsi="Arial"/>
          </w:rPr>
          <w:t>https://www.simplilearn.com/best-programming-languages-start-learning-today-article</w:t>
        </w:r>
      </w:hyperlink>
    </w:p>
    <w:p w14:paraId="24F376AF" w14:textId="77777777" w:rsidR="00C963D7" w:rsidRDefault="00C963D7" w:rsidP="000366F1">
      <w:pPr>
        <w:pStyle w:val="SUPSITestoArial10"/>
      </w:pPr>
    </w:p>
    <w:p w14:paraId="5BE65B1C" w14:textId="05EF48EA" w:rsidR="00834B17" w:rsidRDefault="00834B17" w:rsidP="000366F1">
      <w:pPr>
        <w:pStyle w:val="SUPSITestoArial10"/>
      </w:pPr>
    </w:p>
    <w:p w14:paraId="47CCFE77" w14:textId="12C3A1DB" w:rsidR="00802995" w:rsidRDefault="00541703" w:rsidP="000366F1">
      <w:pPr>
        <w:pStyle w:val="SUPSITestoArial10"/>
      </w:pPr>
      <w:hyperlink r:id="rId54" w:history="1">
        <w:r w:rsidR="00802995" w:rsidRPr="00F512DB">
          <w:rPr>
            <w:rStyle w:val="Collegamentoipertestuale"/>
            <w:rFonts w:ascii="Arial" w:hAnsi="Arial"/>
          </w:rPr>
          <w:t>https://www.youtube.com/watch?v=snYcPpZT1Gg&amp;ab_channel=shadsluiter</w:t>
        </w:r>
      </w:hyperlink>
    </w:p>
    <w:p w14:paraId="74B97DD6" w14:textId="77777777" w:rsidR="00802995" w:rsidRPr="006D59CC" w:rsidRDefault="00802995" w:rsidP="000366F1">
      <w:pPr>
        <w:pStyle w:val="SUPSITestoArial10"/>
      </w:pPr>
    </w:p>
    <w:p w14:paraId="7DABD111" w14:textId="77777777" w:rsidR="000366F1" w:rsidRDefault="000366F1" w:rsidP="000366F1"/>
    <w:p w14:paraId="438084FE" w14:textId="7727D94C" w:rsidR="000366F1" w:rsidRDefault="000A075F" w:rsidP="000A075F">
      <w:pPr>
        <w:pStyle w:val="Titolo2"/>
      </w:pPr>
      <w:bookmarkStart w:id="53" w:name="_Toc94462467"/>
      <w:r>
        <w:t>Sitografia</w:t>
      </w:r>
      <w:bookmarkEnd w:id="53"/>
    </w:p>
    <w:p w14:paraId="4EC830DE" w14:textId="216E06D6" w:rsidR="00F32692" w:rsidRPr="00F32692" w:rsidRDefault="00F32692" w:rsidP="00F32692">
      <w:pPr>
        <w:pStyle w:val="Titolo3"/>
      </w:pPr>
      <w:bookmarkStart w:id="54" w:name="_Toc94462468"/>
      <w:r>
        <w:t>Pagine</w:t>
      </w:r>
      <w:bookmarkEnd w:id="54"/>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541703" w:rsidP="000366F1">
      <w:hyperlink r:id="rId55" w:history="1">
        <w:r w:rsidR="000A075F" w:rsidRPr="000529BB">
          <w:rPr>
            <w:rStyle w:val="Collegamentoipertestuale"/>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541703" w:rsidP="000366F1">
      <w:hyperlink r:id="rId56" w:history="1">
        <w:r w:rsidR="000A075F" w:rsidRPr="000529BB">
          <w:rPr>
            <w:rStyle w:val="Collegamentoipertestuale"/>
            <w:rFonts w:ascii="Cambria" w:hAnsi="Cambria"/>
          </w:rPr>
          <w:t>https://en.wikipedia.org/wiki/Windows_Presentation_Foundation</w:t>
        </w:r>
      </w:hyperlink>
      <w:r w:rsidR="000A075F">
        <w:t>, 23 gennaio 2022</w:t>
      </w:r>
    </w:p>
    <w:p w14:paraId="28A846DC" w14:textId="2B2AE11C" w:rsidR="00C13F4A" w:rsidRDefault="00C13F4A" w:rsidP="000366F1">
      <w:r>
        <w:t>Confronto WPF e WinForms</w:t>
      </w:r>
    </w:p>
    <w:p w14:paraId="270ACAF6" w14:textId="2F175863" w:rsidR="00C13F4A" w:rsidRDefault="00541703" w:rsidP="00C13F4A">
      <w:pPr>
        <w:pStyle w:val="SUPSITestoArial10"/>
      </w:pPr>
      <w:hyperlink r:id="rId57" w:history="1">
        <w:r w:rsidR="00C13F4A" w:rsidRPr="00F512DB">
          <w:rPr>
            <w:rStyle w:val="Collegamentoipertestuale"/>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541703" w:rsidP="000366F1">
      <w:hyperlink r:id="rId58" w:history="1">
        <w:r w:rsidR="00F32692" w:rsidRPr="00E11016">
          <w:rPr>
            <w:rStyle w:val="Collegamentoipertestuale"/>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541703" w:rsidP="000366F1">
      <w:hyperlink r:id="rId59" w:anchor="Nuove_funzioni_introdotte_con_la_versione_8_del_linguaggio[12" w:history="1">
        <w:r w:rsidR="00122F37" w:rsidRPr="00A70DA9">
          <w:rPr>
            <w:rStyle w:val="Collegamentoipertestuale"/>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Metodo BinarySearch sulle collezioni</w:t>
      </w:r>
    </w:p>
    <w:p w14:paraId="43EB9F3D" w14:textId="054C00F6" w:rsidR="00167EDE" w:rsidRDefault="00541703" w:rsidP="000366F1">
      <w:hyperlink r:id="rId60" w:history="1">
        <w:r w:rsidR="00167EDE" w:rsidRPr="00933466">
          <w:rPr>
            <w:rStyle w:val="Collegamentoipertestuale"/>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541703" w:rsidP="000366F1">
      <w:hyperlink r:id="rId61" w:history="1">
        <w:r w:rsidR="008B04C4" w:rsidRPr="004033A1">
          <w:rPr>
            <w:rStyle w:val="Collegamentoipertestuale"/>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541703" w:rsidP="000366F1">
      <w:hyperlink r:id="rId62" w:history="1">
        <w:r w:rsidR="0024657E" w:rsidRPr="009E1778">
          <w:rPr>
            <w:rStyle w:val="Collegamentoipertestuale"/>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Titolo3"/>
      </w:pPr>
      <w:bookmarkStart w:id="55" w:name="_Toc94462469"/>
      <w:r>
        <w:t>Immagini</w:t>
      </w:r>
      <w:bookmarkEnd w:id="55"/>
    </w:p>
    <w:p w14:paraId="2B1924A0" w14:textId="018CD526" w:rsidR="000366F1" w:rsidRDefault="00F32692" w:rsidP="000366F1">
      <w:r>
        <w:t>.NET 6</w:t>
      </w:r>
    </w:p>
    <w:p w14:paraId="7E9ED8D3" w14:textId="556F40E0" w:rsidR="000366F1" w:rsidRDefault="00541703" w:rsidP="000366F1">
      <w:hyperlink r:id="rId63" w:history="1">
        <w:r w:rsidR="00F32692" w:rsidRPr="00E11016">
          <w:rPr>
            <w:rStyle w:val="Collegamentoipertestuale"/>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541703" w:rsidP="000366F1">
      <w:hyperlink r:id="rId64" w:history="1">
        <w:r w:rsidR="00CA5AB1" w:rsidRPr="00231842">
          <w:rPr>
            <w:rStyle w:val="Collegamentoipertestuale"/>
            <w:rFonts w:ascii="Cambria" w:hAnsi="Cambria"/>
          </w:rPr>
          <w:t>https://upload.wikimedia.org/wikipedia/commons/f/fd/MVC-Process.png</w:t>
        </w:r>
      </w:hyperlink>
    </w:p>
    <w:p w14:paraId="051B79FE" w14:textId="77777777" w:rsidR="00CA5AB1" w:rsidRDefault="00CA5AB1" w:rsidP="000366F1"/>
    <w:p w14:paraId="2EF11A87" w14:textId="77777777" w:rsidR="000366F1" w:rsidRDefault="000366F1" w:rsidP="000366F1"/>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1D489B9C" w14:textId="77777777" w:rsidR="000366F1" w:rsidRDefault="000366F1" w:rsidP="000366F1"/>
    <w:p w14:paraId="05866A58" w14:textId="77777777" w:rsidR="000366F1" w:rsidRDefault="000366F1" w:rsidP="000366F1"/>
    <w:p w14:paraId="10AA6E11" w14:textId="77777777" w:rsidR="000366F1" w:rsidRDefault="000366F1" w:rsidP="000366F1"/>
    <w:p w14:paraId="754D2936" w14:textId="77777777" w:rsidR="000366F1" w:rsidRDefault="000366F1" w:rsidP="000366F1"/>
    <w:p w14:paraId="2C32EECF" w14:textId="77777777" w:rsidR="000366F1" w:rsidRDefault="000366F1" w:rsidP="000366F1"/>
    <w:p w14:paraId="39004E25" w14:textId="77777777" w:rsidR="000366F1" w:rsidRDefault="000366F1" w:rsidP="000366F1"/>
    <w:p w14:paraId="5BC2BE34" w14:textId="77777777" w:rsidR="000366F1" w:rsidRDefault="000366F1" w:rsidP="000366F1"/>
    <w:p w14:paraId="5907A5C8" w14:textId="77777777" w:rsidR="000366F1" w:rsidRDefault="000366F1" w:rsidP="000366F1"/>
    <w:p w14:paraId="156FE225" w14:textId="77777777" w:rsidR="000366F1" w:rsidRDefault="000366F1" w:rsidP="000366F1"/>
    <w:p w14:paraId="00435BEB" w14:textId="77777777" w:rsidR="000366F1" w:rsidRDefault="000366F1" w:rsidP="000366F1"/>
    <w:p w14:paraId="3329FBDF" w14:textId="77777777" w:rsidR="000366F1" w:rsidRDefault="000366F1" w:rsidP="000366F1"/>
    <w:p w14:paraId="6CB06803" w14:textId="77777777" w:rsidR="000366F1" w:rsidRDefault="000366F1" w:rsidP="000366F1"/>
    <w:p w14:paraId="469326B0" w14:textId="77777777" w:rsidR="000366F1" w:rsidRDefault="000366F1" w:rsidP="000366F1"/>
    <w:p w14:paraId="1640017C" w14:textId="77777777" w:rsidR="000366F1" w:rsidRDefault="000366F1" w:rsidP="000366F1"/>
    <w:p w14:paraId="3085B9D4" w14:textId="77777777" w:rsidR="000366F1" w:rsidRDefault="000366F1" w:rsidP="000366F1"/>
    <w:p w14:paraId="1536D44F" w14:textId="77777777" w:rsidR="000366F1" w:rsidRPr="002E5793" w:rsidRDefault="000366F1" w:rsidP="000366F1">
      <w:pPr>
        <w:pStyle w:val="SUPSITestoArial10"/>
        <w:rPr>
          <w:sz w:val="36"/>
          <w:szCs w:val="36"/>
        </w:rPr>
      </w:pPr>
      <w:r w:rsidRPr="002E5793">
        <w:rPr>
          <w:sz w:val="36"/>
          <w:szCs w:val="36"/>
        </w:rPr>
        <w:t>Appendici</w:t>
      </w:r>
    </w:p>
    <w:p w14:paraId="737B8974" w14:textId="77777777" w:rsidR="000366F1" w:rsidRDefault="000366F1" w:rsidP="000366F1">
      <w:pPr>
        <w:pStyle w:val="SUPSITestoArial10"/>
      </w:pPr>
    </w:p>
    <w:p w14:paraId="65550E2A" w14:textId="77777777" w:rsidR="000366F1" w:rsidRPr="00BB1AE8" w:rsidRDefault="000366F1" w:rsidP="000366F1">
      <w:pPr>
        <w:pStyle w:val="SUPSITestoArial10"/>
      </w:pPr>
      <w:r w:rsidRPr="00BB1AE8">
        <w:t>Sono inserite direttamente nel fascicolo della documentazione.</w:t>
      </w:r>
    </w:p>
    <w:p w14:paraId="0B0D582C" w14:textId="77777777" w:rsidR="000366F1" w:rsidRPr="00BB1AE8" w:rsidRDefault="000366F1" w:rsidP="000366F1">
      <w:pPr>
        <w:pStyle w:val="SUPSITestoArial10"/>
      </w:pPr>
      <w:r w:rsidRPr="00BB1AE8">
        <w:lastRenderedPageBreak/>
        <w:t>Vanno identificate singolarmente con A1, A2, A3, ecc. e i relativi titoli, oppure a gruppi con A1, A2, ecc., B1, B2, ecc., C1, C2, ecc., nel caso si vogliano evidenziare dei blocchi di appendici dello stesso tipo, come ad es. schemi, diagrammi, listati, ecc.</w:t>
      </w:r>
    </w:p>
    <w:p w14:paraId="19FC4D94" w14:textId="77777777" w:rsidR="000366F1" w:rsidRPr="00BB1AE8" w:rsidRDefault="000366F1" w:rsidP="000366F1">
      <w:pPr>
        <w:pStyle w:val="SUPSITestoArial10"/>
      </w:pPr>
    </w:p>
    <w:p w14:paraId="7F38E614" w14:textId="77777777" w:rsidR="000366F1" w:rsidRPr="00BB1AE8" w:rsidRDefault="000366F1" w:rsidP="000366F1">
      <w:pPr>
        <w:pStyle w:val="SUPSITestoArial10"/>
      </w:pPr>
      <w:r w:rsidRPr="00BB1AE8">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44DF79C3" w14:textId="77777777" w:rsidR="000366F1" w:rsidRDefault="000366F1" w:rsidP="000366F1"/>
    <w:p w14:paraId="4C4F0847" w14:textId="77777777" w:rsidR="000366F1" w:rsidRDefault="000366F1" w:rsidP="000366F1"/>
    <w:p w14:paraId="0EFD6EDA" w14:textId="77777777" w:rsidR="000366F1" w:rsidRDefault="000366F1" w:rsidP="000366F1"/>
    <w:p w14:paraId="2B92599E" w14:textId="77777777" w:rsidR="000366F1" w:rsidRDefault="000366F1" w:rsidP="000366F1"/>
    <w:p w14:paraId="2884D39F" w14:textId="77777777" w:rsidR="000366F1" w:rsidRDefault="000366F1" w:rsidP="000366F1"/>
    <w:p w14:paraId="0AB750B5" w14:textId="77777777" w:rsidR="000366F1" w:rsidRDefault="000366F1" w:rsidP="000366F1"/>
    <w:p w14:paraId="359FF058" w14:textId="77777777" w:rsidR="000366F1" w:rsidRDefault="000366F1" w:rsidP="000366F1"/>
    <w:p w14:paraId="53D42979" w14:textId="77777777" w:rsidR="000366F1" w:rsidRDefault="000366F1" w:rsidP="000366F1"/>
    <w:p w14:paraId="0D47E811" w14:textId="77777777" w:rsidR="000366F1" w:rsidRDefault="000366F1" w:rsidP="000366F1"/>
    <w:p w14:paraId="1A9E973D" w14:textId="77777777" w:rsidR="000366F1" w:rsidRDefault="000366F1" w:rsidP="000366F1"/>
    <w:p w14:paraId="511CC870" w14:textId="77777777" w:rsidR="000366F1" w:rsidRDefault="000366F1" w:rsidP="000366F1"/>
    <w:p w14:paraId="58426340" w14:textId="77777777" w:rsidR="000366F1" w:rsidRDefault="000366F1" w:rsidP="000366F1"/>
    <w:p w14:paraId="05E6840B" w14:textId="77777777" w:rsidR="000366F1" w:rsidRDefault="000366F1" w:rsidP="000366F1"/>
    <w:p w14:paraId="77643BC9" w14:textId="77777777" w:rsidR="000366F1" w:rsidRDefault="000366F1" w:rsidP="000366F1"/>
    <w:p w14:paraId="5B568B26" w14:textId="77777777" w:rsidR="000366F1" w:rsidRDefault="000366F1" w:rsidP="000366F1"/>
    <w:p w14:paraId="222517D5" w14:textId="77777777" w:rsidR="000366F1" w:rsidRDefault="000366F1" w:rsidP="000366F1"/>
    <w:p w14:paraId="041016DB" w14:textId="77777777" w:rsidR="000366F1" w:rsidRDefault="000366F1" w:rsidP="000366F1"/>
    <w:p w14:paraId="7849862E" w14:textId="77777777" w:rsidR="000366F1" w:rsidRDefault="000366F1" w:rsidP="000366F1"/>
    <w:p w14:paraId="37AD7C83" w14:textId="77777777" w:rsidR="000366F1" w:rsidRDefault="000366F1" w:rsidP="000366F1"/>
    <w:p w14:paraId="158E735A" w14:textId="77777777" w:rsidR="000366F1" w:rsidRDefault="000366F1" w:rsidP="000366F1"/>
    <w:p w14:paraId="14EBFB4C" w14:textId="77777777" w:rsidR="000366F1" w:rsidRDefault="000366F1" w:rsidP="000366F1"/>
    <w:p w14:paraId="3C143D8B" w14:textId="77777777" w:rsidR="000366F1" w:rsidRDefault="000366F1" w:rsidP="000366F1"/>
    <w:p w14:paraId="6F89DA68" w14:textId="77777777" w:rsidR="000366F1" w:rsidRDefault="000366F1" w:rsidP="000366F1"/>
    <w:p w14:paraId="168CAA9D" w14:textId="77777777" w:rsidR="000366F1" w:rsidRDefault="000366F1" w:rsidP="000366F1"/>
    <w:p w14:paraId="2D7A12FE" w14:textId="77777777" w:rsidR="000366F1" w:rsidRDefault="000366F1" w:rsidP="000366F1"/>
    <w:p w14:paraId="3F375877" w14:textId="77777777" w:rsidR="000366F1" w:rsidRDefault="000366F1" w:rsidP="000366F1"/>
    <w:p w14:paraId="49499DEE" w14:textId="77777777" w:rsidR="000366F1" w:rsidRDefault="000366F1" w:rsidP="000366F1"/>
    <w:p w14:paraId="283C7EFE" w14:textId="77777777" w:rsidR="000366F1" w:rsidRDefault="000366F1" w:rsidP="000366F1"/>
    <w:p w14:paraId="33E08D59" w14:textId="77777777" w:rsidR="000366F1" w:rsidRDefault="000366F1" w:rsidP="000366F1"/>
    <w:p w14:paraId="489B5637" w14:textId="77777777" w:rsidR="000366F1" w:rsidRDefault="000366F1" w:rsidP="000366F1"/>
    <w:p w14:paraId="0A474F61" w14:textId="77777777" w:rsidR="000366F1" w:rsidRDefault="000366F1" w:rsidP="000366F1"/>
    <w:p w14:paraId="6CBCF615" w14:textId="77777777" w:rsidR="000366F1" w:rsidRDefault="000366F1" w:rsidP="000366F1"/>
    <w:p w14:paraId="28396629"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0714905C" w14:textId="77777777" w:rsidR="000366F1" w:rsidRPr="00BB1AE8" w:rsidRDefault="000366F1" w:rsidP="000366F1">
      <w:pPr>
        <w:pStyle w:val="SUPSITestoArial10"/>
      </w:pPr>
      <w:r w:rsidRPr="00BB1AE8">
        <w:lastRenderedPageBreak/>
        <w:t>Fanno parte della documentazione, ma non del relativo fascicolo, trattandosi di materiale separato, anche se riferito alla documentazione stessa.</w:t>
      </w:r>
    </w:p>
    <w:p w14:paraId="3AF2CCAC" w14:textId="77777777" w:rsidR="000366F1" w:rsidRPr="00BB1AE8" w:rsidRDefault="000366F1" w:rsidP="000366F1">
      <w:pPr>
        <w:pStyle w:val="SUPSITestoArial10"/>
      </w:pPr>
      <w:r w:rsidRPr="00BB1AE8">
        <w:t>Si tratta del CD contenente la documentazione stessa e altro materiale riferito al progetto, ev. fascicoli separati (come ad es. un Manuale d’uso), ev. materiale sperimentale del progetto.</w:t>
      </w:r>
    </w:p>
    <w:p w14:paraId="0FA2C59E" w14:textId="77777777" w:rsidR="000366F1" w:rsidRPr="00BB1AE8" w:rsidRDefault="000366F1" w:rsidP="000366F1">
      <w:pPr>
        <w:pStyle w:val="SUPSITestoArial10"/>
      </w:pPr>
      <w:r w:rsidRPr="00BB1AE8">
        <w:t>L’identificazione avviene come per le Appendici, usando però lettere iniziali diverse, in modo da non confondere Appendici e Allegati.</w:t>
      </w:r>
    </w:p>
    <w:p w14:paraId="7283FDC9" w14:textId="77777777" w:rsidR="000366F1" w:rsidRPr="00BB1AE8" w:rsidRDefault="000366F1" w:rsidP="000366F1">
      <w:pPr>
        <w:pStyle w:val="SUPSITestoArial10"/>
      </w:pPr>
    </w:p>
    <w:p w14:paraId="4CABFB7C" w14:textId="77777777" w:rsidR="000366F1" w:rsidRPr="00BB1AE8" w:rsidRDefault="000366F1" w:rsidP="000366F1">
      <w:pPr>
        <w:pStyle w:val="SUPSITestoArial10"/>
      </w:pPr>
      <w:r w:rsidRPr="00BB1AE8">
        <w:t>Importante: gli Allegati, essendo separati, vanno sempre corredati di scritte o etichette che li identifichino come relativi al progetto e alla documentazione cui si riferiscono (titolo, codice, ecc.).</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essunaspaziatura"/>
      </w:pPr>
    </w:p>
    <w:p w14:paraId="14C26244" w14:textId="77777777" w:rsidR="000366F1" w:rsidRDefault="000366F1" w:rsidP="009727D2">
      <w:pPr>
        <w:rPr>
          <w:rFonts w:ascii="Arial" w:hAnsi="Arial"/>
          <w:noProof/>
          <w:sz w:val="36"/>
          <w:szCs w:val="16"/>
        </w:rPr>
      </w:pPr>
      <w:r>
        <w:br w:type="page"/>
      </w:r>
    </w:p>
    <w:p w14:paraId="00407711" w14:textId="77777777" w:rsidR="003A61F3" w:rsidRPr="00E94B34" w:rsidRDefault="00F564BB" w:rsidP="003A61F3">
      <w:pPr>
        <w:pStyle w:val="SUPSITitolazione18"/>
        <w:rPr>
          <w:sz w:val="16"/>
        </w:rPr>
      </w:pPr>
      <w:r w:rsidRPr="00E94B34">
        <w:lastRenderedPageBreak/>
        <w:t>Titolazione &gt; (testo Arial 18)</w:t>
      </w:r>
    </w:p>
    <w:p w14:paraId="442468AB" w14:textId="77777777" w:rsidR="003A61F3" w:rsidRPr="006E2CFD" w:rsidRDefault="00F564BB" w:rsidP="003A61F3">
      <w:pPr>
        <w:pStyle w:val="SUPSITestoArial11"/>
      </w:pPr>
      <w:r w:rsidRPr="006E2CFD">
        <w:t>Sottotitoli e paragrafi introduttivi &gt; (testo Arial 11)</w:t>
      </w:r>
    </w:p>
    <w:p w14:paraId="43D04961" w14:textId="77777777" w:rsidR="003A61F3" w:rsidRPr="00776A3E" w:rsidRDefault="003A61F3" w:rsidP="003A61F3">
      <w:pPr>
        <w:pStyle w:val="SUPSITitolazione18"/>
      </w:pPr>
    </w:p>
    <w:p w14:paraId="289BEDA0" w14:textId="77777777" w:rsidR="003A61F3" w:rsidRPr="000366F1" w:rsidRDefault="00F564BB" w:rsidP="003A61F3">
      <w:pPr>
        <w:pStyle w:val="SUPSITitolettoArialbold9"/>
      </w:pPr>
      <w:r w:rsidRPr="000366F1">
        <w:t>The lazy duck &gt; (Arial bold 9)</w:t>
      </w:r>
    </w:p>
    <w:p w14:paraId="00F7CF5F" w14:textId="77777777" w:rsidR="003A61F3" w:rsidRPr="00776A3E" w:rsidRDefault="00F564BB" w:rsidP="003A61F3">
      <w:pPr>
        <w:pStyle w:val="SUPSITestoArial9"/>
      </w:pPr>
      <w:r w:rsidRPr="000366F1">
        <w:rPr>
          <w:lang w:val="en-US"/>
        </w:rPr>
        <w:t xml:space="preserve">Lorem ipsum dolor sit amet, consectetur adipiscing elit. Ut rutrum fringilla tortor, id ullamcorper mauris elementum sit amet. Mauris nec tellus purus, vitae sollicitudin nunc. Aenean suscipit, ipsum vel vulputate lobortis, orci purus consectetur felis, sed luctus neque dui eu odio. </w:t>
      </w:r>
      <w:r w:rsidRPr="000366F1">
        <w:rPr>
          <w:lang w:val="fr-FR"/>
        </w:rPr>
        <w:t xml:space="preserve">Aliquam risus nisl, egestas eu accumsan non, luctus in nibh. Nulla consectetur lacus eu enim imperdiet rhoncus. Proin lobortis tincidunt eros eu feugiat. Duis erat tellus, imperdiet vel luctus, lobortis eget lacus. In nunc nisl, venenatis euismod dapibus sed, fringilla ac velit. Cras in augue nibh, vitae placerat nunc. Duis vitae sapien a eros vestibulum sollicitudin. Class aptent taciti sociosqu ad litora torquent per conubia nostra, per inceptos himenaeos. </w:t>
      </w:r>
      <w:r w:rsidRPr="00776A3E">
        <w:t>Praesent non tristique mi. Mauris a libero vel velit feugiat fermentum in in ligula. Aliquam sodales ipsum vel odio auctor dictum. &gt; (testo Arial 9)</w:t>
      </w:r>
      <w:r w:rsidRPr="00660C58">
        <w:rPr>
          <w:noProof/>
          <w:sz w:val="16"/>
          <w:szCs w:val="16"/>
          <w:lang w:eastAsia="it-IT"/>
        </w:rPr>
        <w:t xml:space="preserve"> </w:t>
      </w:r>
    </w:p>
    <w:p w14:paraId="3DDB247D" w14:textId="77777777" w:rsidR="003A61F3" w:rsidRPr="00776A3E" w:rsidRDefault="003A61F3" w:rsidP="003A61F3">
      <w:pPr>
        <w:pStyle w:val="SUPSITestoArial9"/>
      </w:pPr>
    </w:p>
    <w:p w14:paraId="1B139300" w14:textId="77777777" w:rsidR="003A61F3" w:rsidRPr="00776A3E" w:rsidRDefault="00F564BB" w:rsidP="003A61F3">
      <w:pPr>
        <w:pStyle w:val="SUPSIElencopuntatoArial9"/>
      </w:pPr>
      <w:r w:rsidRPr="000366F1">
        <w:rPr>
          <w:lang w:val="fr-FR"/>
        </w:rPr>
        <w:t xml:space="preserve">Mauris et lacus turpis, a elementum elit. </w:t>
      </w:r>
      <w:r w:rsidRPr="00776A3E">
        <w:t>Vestibulum pharetra viverra libero, eu scelerisque ante placerat a.</w:t>
      </w:r>
    </w:p>
    <w:p w14:paraId="58FB1FCB" w14:textId="77777777" w:rsidR="003A61F3" w:rsidRPr="000366F1" w:rsidRDefault="00F564BB" w:rsidP="003A61F3">
      <w:pPr>
        <w:pStyle w:val="SUPSIElencopuntatoArial9"/>
        <w:rPr>
          <w:lang w:val="fr-FR"/>
        </w:rPr>
      </w:pPr>
      <w:r w:rsidRPr="000366F1">
        <w:rPr>
          <w:lang w:val="fr-FR"/>
        </w:rPr>
        <w:t>Nunc ac neque sit amet nibh dictum tincidunt et sit amet nulla.</w:t>
      </w:r>
    </w:p>
    <w:p w14:paraId="34FFA2D0" w14:textId="77777777" w:rsidR="003A61F3" w:rsidRPr="000366F1" w:rsidRDefault="00F564BB" w:rsidP="003A61F3">
      <w:pPr>
        <w:pStyle w:val="SUPSIElencopuntatoArial9"/>
        <w:rPr>
          <w:lang w:val="fr-FR"/>
        </w:rPr>
      </w:pPr>
      <w:r w:rsidRPr="000366F1">
        <w:rPr>
          <w:lang w:val="fr-FR"/>
        </w:rPr>
        <w:t>Fusce feugiat purus sit amet magna ullamcorper et accumsan magna venenatis. Pellentesque lectus orci, congue et iaculis et, sollicitudin ac massa.</w:t>
      </w:r>
    </w:p>
    <w:p w14:paraId="4E15C6E6" w14:textId="77777777" w:rsidR="003A61F3" w:rsidRPr="00776A3E" w:rsidRDefault="00F564BB" w:rsidP="003A61F3">
      <w:pPr>
        <w:pStyle w:val="SUPSIElencopuntatoArial9"/>
      </w:pPr>
      <w:r w:rsidRPr="000366F1">
        <w:rPr>
          <w:lang w:val="fr-FR"/>
        </w:rPr>
        <w:t xml:space="preserve">Morbi mattis ligula et ligula scelerisque eu convallis orci consectetur. Nullam ultrices dictum dolor, in aliquet turpis scelerisque et. Proin fermentum quam nec neque aliquam non euismod ipsum facilisis. </w:t>
      </w:r>
      <w:r w:rsidRPr="00776A3E">
        <w:t>Vivamus elementum vehicula enim, at bibendum quam rutrum sit amet. Nulla facilisi.</w:t>
      </w:r>
    </w:p>
    <w:p w14:paraId="347C4E61" w14:textId="77777777" w:rsidR="003A61F3" w:rsidRPr="00776A3E" w:rsidRDefault="00F564BB" w:rsidP="003A61F3">
      <w:pPr>
        <w:pStyle w:val="SUPSIElencopuntatoArial9"/>
      </w:pPr>
      <w:r w:rsidRPr="00776A3E">
        <w:t>In hac habitasse platea dictumst. Aliquam eget ante massa. Cras vitae nunc ac mi ultrices tristique vitae et nulla. Praesent ut mauris dolor, non placerat nibh.</w:t>
      </w:r>
    </w:p>
    <w:p w14:paraId="1FD7BD80" w14:textId="77777777" w:rsidR="003A61F3" w:rsidRPr="00776A3E" w:rsidRDefault="00F564BB" w:rsidP="003A61F3">
      <w:pPr>
        <w:pStyle w:val="SUPSIElencopuntatoArial9"/>
      </w:pPr>
      <w:r w:rsidRPr="00776A3E">
        <w:t>Duis dignissim quam vitae erat elementum non consequat arcu tristique. Sed eget sem augue. Donec nulla orci, sodales varius tempor ac, iaculis in mauris. &gt; (elenco puntato Arial 9)</w:t>
      </w:r>
    </w:p>
    <w:p w14:paraId="328D9E4F" w14:textId="77777777" w:rsidR="003A61F3" w:rsidRPr="00776A3E" w:rsidRDefault="00F564BB" w:rsidP="003A61F3">
      <w:pPr>
        <w:pStyle w:val="SUPSITitolettoArialbold10"/>
      </w:pPr>
      <w:r w:rsidRPr="00776A3E">
        <w:tab/>
      </w:r>
      <w:r w:rsidRPr="00776A3E">
        <w:tab/>
      </w:r>
      <w:r w:rsidRPr="00776A3E">
        <w:tab/>
      </w:r>
    </w:p>
    <w:p w14:paraId="7DFF091F" w14:textId="77777777" w:rsidR="003A61F3" w:rsidRPr="00776A3E" w:rsidRDefault="00F564BB" w:rsidP="003A61F3">
      <w:pPr>
        <w:pStyle w:val="SUPSITitolettoArialbold10"/>
      </w:pPr>
      <w:r w:rsidRPr="00776A3E">
        <w:t>The lazy lizard &gt; (titoletto Arial bold 10)</w:t>
      </w:r>
    </w:p>
    <w:p w14:paraId="3C0DF4F4" w14:textId="77777777" w:rsidR="003A61F3" w:rsidRPr="00776A3E" w:rsidRDefault="00F564BB" w:rsidP="003A61F3">
      <w:pPr>
        <w:pStyle w:val="SUPSITestoArial10"/>
      </w:pPr>
      <w:r w:rsidRPr="00776A3E">
        <w:t xml:space="preserve">Proin fermentum quam nec neque aliquam non euismod ipsum facilisis. Vivamus elementum vehicula enim, at bibendum quam rutrum sit amet. Nulla facilisi. In hac habitasse platea dictumst. Aliquam eget ante massa. </w:t>
      </w:r>
      <w:r w:rsidRPr="000366F1">
        <w:rPr>
          <w:lang w:val="fr-FR"/>
        </w:rPr>
        <w:t xml:space="preserve">Cras vitae nunc ac mi ultrices tristique vitae et nulla. Praesent ut mauris dolor, non placerat nibh. Duis dignissim quam vitae erat elementum non consequat arcu tristique. </w:t>
      </w:r>
      <w:r w:rsidRPr="00776A3E">
        <w:t>Sed eget sem augue. Donec nulla orci, sodales varius tempor ac, iaculis in mauris. &gt; (testo Arial 10)</w:t>
      </w:r>
    </w:p>
    <w:p w14:paraId="7E7B16DE" w14:textId="77777777" w:rsidR="003A61F3" w:rsidRPr="00776A3E" w:rsidRDefault="003A61F3" w:rsidP="003A61F3">
      <w:pPr>
        <w:pStyle w:val="SUPSITestoArial10"/>
      </w:pPr>
    </w:p>
    <w:p w14:paraId="532947DF" w14:textId="77777777" w:rsidR="003A61F3" w:rsidRPr="00776A3E" w:rsidRDefault="00F564BB" w:rsidP="003A61F3">
      <w:pPr>
        <w:pStyle w:val="SUPSIElencopuntatoArial10"/>
        <w:rPr>
          <w:lang w:val="it-IT"/>
        </w:rPr>
      </w:pPr>
      <w:r w:rsidRPr="000366F1">
        <w:rPr>
          <w:lang w:val="fr-FR"/>
        </w:rPr>
        <w:t xml:space="preserve">Nam euismod aliquet odio, ac egestas ante luctus quis. Pellentesque et lorem lorem, eget vehicula mi. </w:t>
      </w:r>
      <w:r w:rsidRPr="00776A3E">
        <w:rPr>
          <w:lang w:val="it-IT"/>
        </w:rPr>
        <w:t>In vulputate massa quis diam feugiat id consectetur risus pretium. Vestibulum nisi magna, mollis ut dignissim et, porttitor non leo. Vestibulum quis sem sed enim tempor rutrum. Donec luctus tempus metus, congue sodales orci ullamcorper a. Vestibulum nec bibendum lorem. Mauris nec sem ut tellus tincidunt congue sed in nunc. Curabitur pretium, justo non congue lacinia, quam mi faucibus mi, eget viverra risus orci at eros. Vestibulum ante ipsum primis in faucibus orci luctus et ultrices posuere cubilia Curae; Aliquam bibendum justo convallis erat tincidunt lacinia. Nunc viverra rutrum augue nec posuere. Curabitur euismod massa nec elit euismod in rhoncus neque viverra. &gt; (elenco puntato Arial 10)</w:t>
      </w:r>
    </w:p>
    <w:p w14:paraId="71B70E59" w14:textId="77777777" w:rsidR="003A61F3" w:rsidRPr="00776A3E" w:rsidRDefault="003A61F3" w:rsidP="003A61F3">
      <w:pPr>
        <w:pStyle w:val="SUPSITitolettoArialbold11"/>
      </w:pPr>
    </w:p>
    <w:p w14:paraId="16AE7275" w14:textId="77777777" w:rsidR="003A61F3" w:rsidRPr="000366F1" w:rsidRDefault="00F564BB" w:rsidP="003A61F3">
      <w:pPr>
        <w:pStyle w:val="SUPSITitolettoArialbold11"/>
        <w:rPr>
          <w:lang w:val="en-US"/>
        </w:rPr>
      </w:pPr>
      <w:r w:rsidRPr="000366F1">
        <w:rPr>
          <w:lang w:val="en-US"/>
        </w:rPr>
        <w:t xml:space="preserve">The lazy dog &gt; (titoletto Arial bold 11) </w:t>
      </w:r>
    </w:p>
    <w:p w14:paraId="3D69AB60" w14:textId="77777777" w:rsidR="003A61F3" w:rsidRPr="000366F1" w:rsidRDefault="00F564BB" w:rsidP="003A61F3">
      <w:pPr>
        <w:pStyle w:val="SUPSITestoArial11"/>
        <w:rPr>
          <w:lang w:val="fr-FR"/>
        </w:rPr>
      </w:pPr>
      <w:r w:rsidRPr="000366F1">
        <w:rPr>
          <w:lang w:val="fr-FR"/>
        </w:rPr>
        <w:t xml:space="preserve">In sem sapien, posuere non eleifend id, porta et augue. Praesent ultricies suscipit magna, ut volutpat leo mollis eu. Pellentesque habitant morbi tristique senectus et netus et malesuada fames ac turpis egestas. Ut sit amet felis eleifend massa blandit dictum id vel diam. Proin dapibus sapien nec urna venenatis adipiscing. Sed tincidunt congue eros sit amet aliquet. Donec ultricies bibendum justo, viverra dignissim metus fringilla ac. Etiam odio eros, luctus vel bibendum a, pretium non dui. Quisque ac nibh vitae lorem mollis tempus. Quisque blandit mattis purus, tempor vehicula orci congue a. Vestibulum scelerisque commodo sem volutpat eleifend. Integer in porttitor sapien. Nullam accumsan faucibus quam eu tristique. Maecenas </w:t>
      </w:r>
      <w:r w:rsidRPr="000366F1">
        <w:rPr>
          <w:lang w:val="fr-FR"/>
        </w:rPr>
        <w:lastRenderedPageBreak/>
        <w:t>nibh justo, vehicula et gravida id, placerat in erat. Cras et mauris lacus. Aenean nulla ligula, venenatis consequat convallis ut, imperdiet vel mauris. In lobortis mattis dolor, ac lobortis orci feugiat ut. Ut vestibulum nisl sed risus vestibulum vehicula. &gt; (testo Arial 11)</w:t>
      </w:r>
    </w:p>
    <w:p w14:paraId="19E0568C" w14:textId="77777777" w:rsidR="003A61F3" w:rsidRPr="000366F1" w:rsidRDefault="003A61F3" w:rsidP="003A61F3">
      <w:pPr>
        <w:pStyle w:val="SUPSITestoArial11"/>
        <w:rPr>
          <w:lang w:val="fr-FR"/>
        </w:rPr>
      </w:pPr>
    </w:p>
    <w:p w14:paraId="4E64F613" w14:textId="77777777" w:rsidR="003A61F3" w:rsidRPr="000366F1" w:rsidRDefault="00F564BB" w:rsidP="003A61F3">
      <w:pPr>
        <w:pStyle w:val="SUPSIElencopuntatoArial11"/>
        <w:rPr>
          <w:lang w:val="fr-FR"/>
        </w:rPr>
      </w:pPr>
      <w:r w:rsidRPr="000366F1">
        <w:rPr>
          <w:lang w:val="fr-FR"/>
        </w:rPr>
        <w:t>In sem sapien, posuere non eleifend id, porta et augue. Praesent ultricies suscipit magna, ut volutpat leo mollis eu. Pellentesque habitant morbi tristique senectus et netus et malesuada fames ac turpis egestas. Ut sit amet felis eleifend massa blandit dictum id vel diam. Proin dapibus sapien nec urna venenatis adipiscing. Sed tincidunt congue eros sit amet aliquet. Donec ultricies bibendum justo, viverra dignissim metus fringilla ac. Etiam odio eros, luctus vel bibendum a, pretium non dui. Quisque ac nibh vitae lorem mollis tempus. Quisque blandit mattis purus, tempor vehicula orci congue a. Vestibulum scelerisque commodo sem volutpat eleifend. Integer in porttitor sapien. Nullam accumsan faucibus quam eu tristique. Maecenas nibh justo, vehicula et gravida id, placerat in erat. Cras et mauris lacus. Aenean nulla ligula, venenatis consequat convallis ut, imperdiet vel mauris. In lobortis mattis dolor, ac lobortis orci feugiat ut. Ut vestibulum nisl sed risus vestibulum vehicula. &gt; (elenco puntato Arial 11)</w:t>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t>Funzione</w:t>
      </w:r>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6949E" w14:textId="77777777" w:rsidR="00541703" w:rsidRDefault="00541703">
      <w:r>
        <w:separator/>
      </w:r>
    </w:p>
  </w:endnote>
  <w:endnote w:type="continuationSeparator" w:id="0">
    <w:p w14:paraId="4BCF965E" w14:textId="77777777" w:rsidR="00541703" w:rsidRDefault="005417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740C" w14:textId="77777777" w:rsidR="003A61F3" w:rsidRPr="00095E2D" w:rsidRDefault="00F564BB"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FC3" w14:textId="77777777" w:rsidR="00A73E6B" w:rsidRDefault="009727D2">
    <w:pPr>
      <w:pStyle w:val="Pidipagina"/>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38"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5CF23" w14:textId="77777777" w:rsidR="00541703" w:rsidRDefault="00541703">
      <w:r>
        <w:separator/>
      </w:r>
    </w:p>
  </w:footnote>
  <w:footnote w:type="continuationSeparator" w:id="0">
    <w:p w14:paraId="6F6B7B9A" w14:textId="77777777" w:rsidR="00541703" w:rsidRDefault="00541703">
      <w:r>
        <w:continuationSeparator/>
      </w:r>
    </w:p>
  </w:footnote>
  <w:footnote w:id="1">
    <w:p w14:paraId="6313DB95" w14:textId="1A259A5F" w:rsidR="00FC6730" w:rsidRDefault="00FC6730">
      <w:pPr>
        <w:pStyle w:val="Testonotaapidipagina"/>
      </w:pPr>
      <w:r>
        <w:rPr>
          <w:rStyle w:val="Rimandonotaapidipagina"/>
        </w:rPr>
        <w:footnoteRef/>
      </w:r>
      <w:r>
        <w:t xml:space="preserve"> Capitolo 1 di questo documento</w:t>
      </w:r>
    </w:p>
  </w:footnote>
  <w:footnote w:id="2">
    <w:p w14:paraId="6E0F1D89" w14:textId="77777777" w:rsidR="00B874C9" w:rsidRPr="004D4EED" w:rsidRDefault="00B874C9" w:rsidP="00B874C9">
      <w:pPr>
        <w:pStyle w:val="SUPSITestoArial10"/>
      </w:pPr>
      <w:r>
        <w:rPr>
          <w:rStyle w:val="Rimandonotaapidipagina"/>
        </w:rPr>
        <w:footnoteRef/>
      </w:r>
      <w:r>
        <w:t xml:space="preserve"> Antonio Pelleriti, </w:t>
      </w:r>
      <w:r>
        <w:rPr>
          <w:i/>
          <w:iCs/>
        </w:rPr>
        <w:t>Programmare con C#8 | Guida Completa</w:t>
      </w:r>
      <w:r>
        <w:t>, Milano, Edizioni LSWR, 2019</w:t>
      </w:r>
    </w:p>
    <w:p w14:paraId="74B0C043" w14:textId="359F7285" w:rsidR="00B874C9" w:rsidRDefault="00B874C9">
      <w:pPr>
        <w:pStyle w:val="Testonotaapidipagina"/>
      </w:pPr>
      <w:r>
        <w:t>, p. 821, rr. 20-21</w:t>
      </w:r>
    </w:p>
  </w:footnote>
  <w:footnote w:id="3">
    <w:p w14:paraId="7E4B40E1" w14:textId="18BB1629" w:rsidR="008175EA" w:rsidRDefault="008175EA">
      <w:pPr>
        <w:pStyle w:val="Testonotaapidipagina"/>
      </w:pPr>
      <w:r>
        <w:rPr>
          <w:rStyle w:val="Rimandonotaapidipagina"/>
        </w:rPr>
        <w:footnoteRef/>
      </w:r>
      <w:r>
        <w:t xml:space="preserve"> </w:t>
      </w:r>
      <w:r w:rsidRPr="008175EA">
        <w:t>https://it.wikipedia.org/wiki/SOLID</w:t>
      </w:r>
    </w:p>
  </w:footnote>
  <w:footnote w:id="4">
    <w:p w14:paraId="793D0460" w14:textId="008D20ED" w:rsidR="00FA4605" w:rsidRDefault="00FA4605">
      <w:pPr>
        <w:pStyle w:val="Testonotaapidipagina"/>
      </w:pPr>
      <w:r>
        <w:rPr>
          <w:rStyle w:val="Rimandonotaapidipagina"/>
        </w:rPr>
        <w:footnoteRef/>
      </w:r>
      <w:r>
        <w:t xml:space="preserve"> </w:t>
      </w:r>
      <w:r w:rsidRPr="00FA4605">
        <w:t>https://www.winfxitalia.com/articoli/dotnet6/introduzione-dotnet6-csharp10.aspx</w:t>
      </w:r>
    </w:p>
  </w:footnote>
  <w:footnote w:id="5">
    <w:p w14:paraId="35D2F9A6" w14:textId="0FB35135" w:rsidR="00C80C52" w:rsidRDefault="00C80C52">
      <w:pPr>
        <w:pStyle w:val="Testonotaapidipagina"/>
      </w:pPr>
      <w:r>
        <w:rPr>
          <w:rStyle w:val="Rimandonotaapidipagina"/>
        </w:rPr>
        <w:footnoteRef/>
      </w:r>
      <w:r>
        <w:t xml:space="preserve"> </w:t>
      </w:r>
      <w:r w:rsidRPr="00C80C52">
        <w:t>https://it.wikipedia.org/wiki/C_sharp#Nuove_funzioni_introdotte_con_la_versione_8_del_linguaggio[12]</w:t>
      </w:r>
    </w:p>
  </w:footnote>
  <w:footnote w:id="6">
    <w:p w14:paraId="53FF7A5B" w14:textId="02548796" w:rsidR="005B16CE" w:rsidRDefault="005B16CE" w:rsidP="005B16CE">
      <w:pPr>
        <w:pStyle w:val="SUPSITestoArial10"/>
      </w:pPr>
      <w:r>
        <w:rPr>
          <w:rStyle w:val="Rimandonotaapidipagina"/>
        </w:rPr>
        <w:footnoteRef/>
      </w:r>
      <w:r>
        <w:t xml:space="preserve"> Antonio Pelleriti, </w:t>
      </w:r>
      <w:r>
        <w:rPr>
          <w:i/>
          <w:iCs/>
        </w:rPr>
        <w:t>Programmare con C#8 | Guida Completa</w:t>
      </w:r>
      <w:r>
        <w:t>, Milano, Edizioni LSWR, 2019, p. 519, rr. 2-6</w:t>
      </w:r>
    </w:p>
  </w:footnote>
  <w:footnote w:id="7">
    <w:p w14:paraId="15DCA346" w14:textId="720D5B3E" w:rsidR="00A31E2B" w:rsidRDefault="00A31E2B">
      <w:pPr>
        <w:pStyle w:val="Testonotaapidipagina"/>
      </w:pPr>
      <w:r>
        <w:rPr>
          <w:rStyle w:val="Rimandonotaapidipagina"/>
        </w:rPr>
        <w:footnoteRef/>
      </w:r>
      <w:r>
        <w:t xml:space="preserve"> </w:t>
      </w:r>
      <w:r w:rsidR="00E24BC6">
        <w:t>Informazioni su Visio, controllo 30 gennaio 2022</w:t>
      </w:r>
    </w:p>
  </w:footnote>
  <w:footnote w:id="8">
    <w:p w14:paraId="58A75231" w14:textId="12D11790" w:rsidR="00E24BC6" w:rsidRDefault="00E24BC6">
      <w:pPr>
        <w:pStyle w:val="Testonotaapidipagina"/>
      </w:pPr>
      <w:r>
        <w:rPr>
          <w:rStyle w:val="Rimandonotaapidipagina"/>
        </w:rPr>
        <w:footnoteRef/>
      </w:r>
      <w:r>
        <w:t xml:space="preserve"> Informazioni su Pencil, controllo 30 gennaio 2022</w:t>
      </w:r>
    </w:p>
  </w:footnote>
  <w:footnote w:id="9">
    <w:p w14:paraId="30C2E3BE" w14:textId="3206A38F" w:rsidR="00E24BC6" w:rsidRDefault="00E24BC6">
      <w:pPr>
        <w:pStyle w:val="Testonotaapidipagina"/>
      </w:pPr>
      <w:r>
        <w:rPr>
          <w:rStyle w:val="Rimandonotaapidipagina"/>
        </w:rPr>
        <w:footnoteRef/>
      </w:r>
      <w:r>
        <w:t xml:space="preserve"> Informazioni su Visual Studio, controllo 30 gennaio 2022</w:t>
      </w:r>
    </w:p>
  </w:footnote>
  <w:footnote w:id="10">
    <w:p w14:paraId="57A680C5" w14:textId="395E741B" w:rsidR="0020037F" w:rsidRDefault="0020037F">
      <w:pPr>
        <w:pStyle w:val="Testonotaapidipagina"/>
      </w:pPr>
      <w:r>
        <w:rPr>
          <w:rStyle w:val="Rimandonotaapidipagina"/>
        </w:rPr>
        <w:footnoteRef/>
      </w:r>
      <w:r>
        <w:t xml:space="preserve"> </w:t>
      </w:r>
      <w:hyperlink r:id="rId1" w:anchor="Nuove_funzioni_introdotte_con_la_versione_8_del_linguaggio[12" w:history="1">
        <w:r w:rsidRPr="004033A1">
          <w:rPr>
            <w:rStyle w:val="Collegamentoipertestuale"/>
            <w:rFonts w:ascii="Cambria" w:hAnsi="Cambria"/>
          </w:rPr>
          <w:t>https://it.wikipedia.org/wiki/C_sharp#Nuove_funzioni_introdotte_con_la_versione_8_del_linguaggio[12</w:t>
        </w:r>
      </w:hyperlink>
      <w:r>
        <w:t>, tabella nel capitolo “Storia del linguaggio”</w:t>
      </w:r>
    </w:p>
  </w:footnote>
  <w:footnote w:id="11">
    <w:p w14:paraId="0FACE845" w14:textId="621C6A4E" w:rsidR="00E24BC6" w:rsidRDefault="00E24BC6">
      <w:pPr>
        <w:pStyle w:val="Testonotaapidipagina"/>
      </w:pPr>
      <w:r>
        <w:rPr>
          <w:rStyle w:val="Rimandonotaapidipagina"/>
        </w:rPr>
        <w:footnoteRef/>
      </w:r>
      <w:r>
        <w:t xml:space="preserve"> Informazioni su GitHub Desktop, controllo 30 gennaio 2022</w:t>
      </w:r>
    </w:p>
  </w:footnote>
  <w:footnote w:id="12">
    <w:p w14:paraId="2B22D9C6" w14:textId="737966FC" w:rsidR="0024657E" w:rsidRDefault="0024657E">
      <w:pPr>
        <w:pStyle w:val="Testonotaapidipagina"/>
      </w:pPr>
      <w:r>
        <w:rPr>
          <w:rStyle w:val="Rimandonotaapidipagina"/>
        </w:rPr>
        <w:footnoteRef/>
      </w:r>
      <w:r>
        <w:t xml:space="preserve"> </w:t>
      </w:r>
      <w:r w:rsidRPr="0024657E">
        <w:t>https://docs.microsoft.com/en-us/dotnet/api/system.windows.forms.usercontrol?view=windowsdesktop-6.0</w:t>
      </w:r>
    </w:p>
  </w:footnote>
  <w:footnote w:id="13">
    <w:p w14:paraId="06B96003" w14:textId="575B3D85" w:rsidR="00C23D86" w:rsidRDefault="00C23D86">
      <w:pPr>
        <w:pStyle w:val="Testonotaapidipagina"/>
      </w:pPr>
      <w:r>
        <w:rPr>
          <w:rStyle w:val="Rimandonotaapidipagina"/>
        </w:rPr>
        <w:footnoteRef/>
      </w:r>
      <w:r>
        <w:t xml:space="preserve"> </w:t>
      </w:r>
      <w:r w:rsidRPr="00C23D86">
        <w:t>https://docs.microsoft.com/en-us/dotnet/api/system.collections.generic.list-1.binarysearch?view=net-6.0</w:t>
      </w:r>
    </w:p>
  </w:footnote>
  <w:footnote w:id="14">
    <w:p w14:paraId="1AA238C5" w14:textId="317D1A9A" w:rsidR="008B04C4" w:rsidRDefault="008B04C4">
      <w:pPr>
        <w:pStyle w:val="Testonotaapidipagina"/>
      </w:pPr>
      <w:r>
        <w:rPr>
          <w:rStyle w:val="Rimandonotaapidipagina"/>
        </w:rPr>
        <w:footnoteRef/>
      </w:r>
      <w:r>
        <w:t xml:space="preserve"> </w:t>
      </w:r>
      <w:r w:rsidRPr="008B04C4">
        <w:t>https://it.wikipedia.org/wiki/Ricerca_dicotomica</w:t>
      </w:r>
    </w:p>
  </w:footnote>
  <w:footnote w:id="15">
    <w:p w14:paraId="14425EE4" w14:textId="77777777" w:rsidR="00A22E78" w:rsidRPr="004D4EED" w:rsidRDefault="00A22E78" w:rsidP="00A22E78">
      <w:pPr>
        <w:pStyle w:val="SUPSITestoArial10"/>
      </w:pPr>
      <w:r>
        <w:rPr>
          <w:rStyle w:val="Rimandonotaapidipagina"/>
        </w:rPr>
        <w:footnoteRef/>
      </w:r>
      <w:r>
        <w:t xml:space="preserve"> Antonio Pelleriti, </w:t>
      </w:r>
      <w:r>
        <w:rPr>
          <w:i/>
          <w:iCs/>
        </w:rPr>
        <w:t>Programmare con C#8 | Guida Completa</w:t>
      </w:r>
      <w:r>
        <w:t>, Milano, Edizioni LSWR, 2019</w:t>
      </w:r>
    </w:p>
    <w:p w14:paraId="46C11216" w14:textId="4F1C93B8" w:rsidR="00A22E78" w:rsidRDefault="00A22E78">
      <w:pPr>
        <w:pStyle w:val="Testonotaapidipagina"/>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19D9" w14:textId="77777777" w:rsidR="003A61F3" w:rsidRDefault="00743EF2" w:rsidP="003A61F3">
    <w:pPr>
      <w:framePr w:wrap="around" w:vAnchor="text" w:hAnchor="margin" w:xAlign="right" w:y="1"/>
    </w:pPr>
    <w:r>
      <w:fldChar w:fldCharType="begin"/>
    </w:r>
    <w:r w:rsidR="00F564BB">
      <w:instrText xml:space="preserve">PAGE  </w:instrText>
    </w:r>
    <w:r>
      <w:fldChar w:fldCharType="end"/>
    </w:r>
  </w:p>
  <w:p w14:paraId="25845208" w14:textId="77777777"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A203" w14:textId="77777777" w:rsidR="003A61F3" w:rsidRDefault="00743EF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727D2">
      <w:rPr>
        <w:rFonts w:ascii="Arial" w:hAnsi="Arial" w:cs="Arial"/>
        <w:noProof/>
        <w:sz w:val="16"/>
        <w:szCs w:val="16"/>
      </w:rPr>
      <w:t>16</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727D2">
      <w:rPr>
        <w:rFonts w:ascii="Arial" w:hAnsi="Arial" w:cs="Arial"/>
        <w:noProof/>
        <w:sz w:val="16"/>
        <w:szCs w:val="16"/>
      </w:rPr>
      <w:t>19</w:t>
    </w:r>
    <w:r w:rsidRPr="006E582B">
      <w:rPr>
        <w:rFonts w:ascii="Arial" w:hAnsi="Arial" w:cs="Arial"/>
        <w:sz w:val="16"/>
        <w:szCs w:val="16"/>
      </w:rPr>
      <w:fldChar w:fldCharType="end"/>
    </w:r>
  </w:p>
  <w:p w14:paraId="2A0D32EB" w14:textId="77777777" w:rsidR="003A61F3" w:rsidRPr="00DF2158" w:rsidRDefault="003A61F3" w:rsidP="003A61F3">
    <w:pPr>
      <w:framePr w:wrap="around" w:vAnchor="text" w:hAnchor="margin" w:xAlign="right" w:y="1"/>
      <w:rPr>
        <w:rFonts w:ascii="Arial" w:hAnsi="Arial"/>
        <w:sz w:val="16"/>
      </w:rPr>
    </w:pPr>
  </w:p>
  <w:p w14:paraId="57673571" w14:textId="77777777" w:rsidR="003A61F3" w:rsidRDefault="009727D2"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35" name="Immagine 35"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3A61F3" w:rsidRDefault="009727D2">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36"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4E33" w14:textId="77777777" w:rsidR="003A61F3" w:rsidRDefault="009727D2">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37" name="Immagine 37"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615"/>
    <w:rsid w:val="00002C64"/>
    <w:rsid w:val="00026F65"/>
    <w:rsid w:val="00027FDB"/>
    <w:rsid w:val="00032710"/>
    <w:rsid w:val="00032D3E"/>
    <w:rsid w:val="00034D30"/>
    <w:rsid w:val="000366F1"/>
    <w:rsid w:val="00045C98"/>
    <w:rsid w:val="00051DE6"/>
    <w:rsid w:val="00054255"/>
    <w:rsid w:val="00054698"/>
    <w:rsid w:val="00056B88"/>
    <w:rsid w:val="00065D1B"/>
    <w:rsid w:val="0007676C"/>
    <w:rsid w:val="00084CB6"/>
    <w:rsid w:val="000A075F"/>
    <w:rsid w:val="000A6B8A"/>
    <w:rsid w:val="000D5D5A"/>
    <w:rsid w:val="000E5DE0"/>
    <w:rsid w:val="000F616C"/>
    <w:rsid w:val="00100749"/>
    <w:rsid w:val="001064C5"/>
    <w:rsid w:val="001220EE"/>
    <w:rsid w:val="00122F37"/>
    <w:rsid w:val="001272B5"/>
    <w:rsid w:val="001408CF"/>
    <w:rsid w:val="00145E94"/>
    <w:rsid w:val="0016147F"/>
    <w:rsid w:val="00167EDE"/>
    <w:rsid w:val="00173D4F"/>
    <w:rsid w:val="001752A4"/>
    <w:rsid w:val="00176FB8"/>
    <w:rsid w:val="00190607"/>
    <w:rsid w:val="001B2A57"/>
    <w:rsid w:val="001B623F"/>
    <w:rsid w:val="001D0E83"/>
    <w:rsid w:val="001E10CD"/>
    <w:rsid w:val="0020037F"/>
    <w:rsid w:val="0020517F"/>
    <w:rsid w:val="00205276"/>
    <w:rsid w:val="00207C95"/>
    <w:rsid w:val="002110AE"/>
    <w:rsid w:val="002237F6"/>
    <w:rsid w:val="002239F4"/>
    <w:rsid w:val="0022521A"/>
    <w:rsid w:val="002346EE"/>
    <w:rsid w:val="002400AF"/>
    <w:rsid w:val="0024194C"/>
    <w:rsid w:val="0024657E"/>
    <w:rsid w:val="002A32EE"/>
    <w:rsid w:val="002E3294"/>
    <w:rsid w:val="002E45F4"/>
    <w:rsid w:val="003114FB"/>
    <w:rsid w:val="00325B0A"/>
    <w:rsid w:val="0033789E"/>
    <w:rsid w:val="00345B2F"/>
    <w:rsid w:val="00352CA7"/>
    <w:rsid w:val="00354151"/>
    <w:rsid w:val="00355926"/>
    <w:rsid w:val="00367108"/>
    <w:rsid w:val="00371799"/>
    <w:rsid w:val="003753F2"/>
    <w:rsid w:val="00386B72"/>
    <w:rsid w:val="003A61F3"/>
    <w:rsid w:val="003B43B8"/>
    <w:rsid w:val="003D2615"/>
    <w:rsid w:val="003D4BE2"/>
    <w:rsid w:val="003E0E1A"/>
    <w:rsid w:val="003E41ED"/>
    <w:rsid w:val="003E753D"/>
    <w:rsid w:val="00411C12"/>
    <w:rsid w:val="0042159B"/>
    <w:rsid w:val="00422F87"/>
    <w:rsid w:val="0043459F"/>
    <w:rsid w:val="004433B8"/>
    <w:rsid w:val="0045699A"/>
    <w:rsid w:val="00462C01"/>
    <w:rsid w:val="0046657A"/>
    <w:rsid w:val="00470C67"/>
    <w:rsid w:val="004710B5"/>
    <w:rsid w:val="00474BB5"/>
    <w:rsid w:val="004773EE"/>
    <w:rsid w:val="004B15E7"/>
    <w:rsid w:val="004B4032"/>
    <w:rsid w:val="004C53FC"/>
    <w:rsid w:val="004C6E06"/>
    <w:rsid w:val="004C6FFE"/>
    <w:rsid w:val="004C78AC"/>
    <w:rsid w:val="004D4EED"/>
    <w:rsid w:val="004D7339"/>
    <w:rsid w:val="004E16F6"/>
    <w:rsid w:val="004E5F20"/>
    <w:rsid w:val="00507C76"/>
    <w:rsid w:val="00511FA9"/>
    <w:rsid w:val="0052127E"/>
    <w:rsid w:val="00533F24"/>
    <w:rsid w:val="00541703"/>
    <w:rsid w:val="00560BF9"/>
    <w:rsid w:val="00565BE5"/>
    <w:rsid w:val="00571E1A"/>
    <w:rsid w:val="00572065"/>
    <w:rsid w:val="00574E97"/>
    <w:rsid w:val="00576996"/>
    <w:rsid w:val="005871A8"/>
    <w:rsid w:val="00590D83"/>
    <w:rsid w:val="005B16CE"/>
    <w:rsid w:val="005C1720"/>
    <w:rsid w:val="005D0C3A"/>
    <w:rsid w:val="005D16B0"/>
    <w:rsid w:val="005D5CD6"/>
    <w:rsid w:val="00600A7F"/>
    <w:rsid w:val="00607117"/>
    <w:rsid w:val="00617FF3"/>
    <w:rsid w:val="006251EA"/>
    <w:rsid w:val="00626DCE"/>
    <w:rsid w:val="00642F49"/>
    <w:rsid w:val="006445F1"/>
    <w:rsid w:val="00647F78"/>
    <w:rsid w:val="006549FE"/>
    <w:rsid w:val="00656A38"/>
    <w:rsid w:val="00656D54"/>
    <w:rsid w:val="006577E8"/>
    <w:rsid w:val="00666985"/>
    <w:rsid w:val="00695E87"/>
    <w:rsid w:val="006A09E5"/>
    <w:rsid w:val="006C0C65"/>
    <w:rsid w:val="006C2FEC"/>
    <w:rsid w:val="006C66BF"/>
    <w:rsid w:val="006D49D8"/>
    <w:rsid w:val="006E276C"/>
    <w:rsid w:val="006F1EC3"/>
    <w:rsid w:val="00740AA0"/>
    <w:rsid w:val="00742BAE"/>
    <w:rsid w:val="00743EF2"/>
    <w:rsid w:val="0075093A"/>
    <w:rsid w:val="007634F1"/>
    <w:rsid w:val="007A2DFB"/>
    <w:rsid w:val="007A5130"/>
    <w:rsid w:val="007B1EE7"/>
    <w:rsid w:val="007B4181"/>
    <w:rsid w:val="007B5233"/>
    <w:rsid w:val="007C039E"/>
    <w:rsid w:val="007C6007"/>
    <w:rsid w:val="007D2B58"/>
    <w:rsid w:val="007D75A5"/>
    <w:rsid w:val="007E0574"/>
    <w:rsid w:val="00802995"/>
    <w:rsid w:val="00802AA4"/>
    <w:rsid w:val="008146C3"/>
    <w:rsid w:val="008175EA"/>
    <w:rsid w:val="00820DBF"/>
    <w:rsid w:val="008309E3"/>
    <w:rsid w:val="0083468C"/>
    <w:rsid w:val="00834B17"/>
    <w:rsid w:val="00841B94"/>
    <w:rsid w:val="0085186E"/>
    <w:rsid w:val="008520BB"/>
    <w:rsid w:val="0085604B"/>
    <w:rsid w:val="00856ED2"/>
    <w:rsid w:val="0086761E"/>
    <w:rsid w:val="00872811"/>
    <w:rsid w:val="00880126"/>
    <w:rsid w:val="00882DCF"/>
    <w:rsid w:val="008851DA"/>
    <w:rsid w:val="00886CC4"/>
    <w:rsid w:val="008978C2"/>
    <w:rsid w:val="008A72CB"/>
    <w:rsid w:val="008B04C4"/>
    <w:rsid w:val="008B4DB9"/>
    <w:rsid w:val="008B7D5B"/>
    <w:rsid w:val="008C29C5"/>
    <w:rsid w:val="008D5023"/>
    <w:rsid w:val="008D5440"/>
    <w:rsid w:val="008F2616"/>
    <w:rsid w:val="0090711F"/>
    <w:rsid w:val="0094073B"/>
    <w:rsid w:val="00965744"/>
    <w:rsid w:val="009727D2"/>
    <w:rsid w:val="0097606D"/>
    <w:rsid w:val="00981880"/>
    <w:rsid w:val="0099432E"/>
    <w:rsid w:val="009A21FE"/>
    <w:rsid w:val="009B4C1A"/>
    <w:rsid w:val="009C4970"/>
    <w:rsid w:val="009F23EA"/>
    <w:rsid w:val="009F716D"/>
    <w:rsid w:val="00A140DF"/>
    <w:rsid w:val="00A22E78"/>
    <w:rsid w:val="00A31E2B"/>
    <w:rsid w:val="00A34BE7"/>
    <w:rsid w:val="00A36449"/>
    <w:rsid w:val="00A36557"/>
    <w:rsid w:val="00A62673"/>
    <w:rsid w:val="00A62922"/>
    <w:rsid w:val="00A63F0B"/>
    <w:rsid w:val="00A64EC6"/>
    <w:rsid w:val="00A73E6B"/>
    <w:rsid w:val="00A870B1"/>
    <w:rsid w:val="00A943FD"/>
    <w:rsid w:val="00AA1DE0"/>
    <w:rsid w:val="00AA54B5"/>
    <w:rsid w:val="00AB58D6"/>
    <w:rsid w:val="00AC1D7F"/>
    <w:rsid w:val="00AC36A1"/>
    <w:rsid w:val="00AD16FC"/>
    <w:rsid w:val="00AD2CA8"/>
    <w:rsid w:val="00AE1E19"/>
    <w:rsid w:val="00AE3717"/>
    <w:rsid w:val="00AF14B9"/>
    <w:rsid w:val="00AF79FE"/>
    <w:rsid w:val="00B22C0E"/>
    <w:rsid w:val="00B51504"/>
    <w:rsid w:val="00B5559D"/>
    <w:rsid w:val="00B613C0"/>
    <w:rsid w:val="00B7114B"/>
    <w:rsid w:val="00B7787B"/>
    <w:rsid w:val="00B874C9"/>
    <w:rsid w:val="00B93C57"/>
    <w:rsid w:val="00BA40CA"/>
    <w:rsid w:val="00BB68B5"/>
    <w:rsid w:val="00BB72F8"/>
    <w:rsid w:val="00BC6F09"/>
    <w:rsid w:val="00BD51B4"/>
    <w:rsid w:val="00C05ED7"/>
    <w:rsid w:val="00C118C0"/>
    <w:rsid w:val="00C13F4A"/>
    <w:rsid w:val="00C23D86"/>
    <w:rsid w:val="00C24C05"/>
    <w:rsid w:val="00C4170C"/>
    <w:rsid w:val="00C43FDF"/>
    <w:rsid w:val="00C44572"/>
    <w:rsid w:val="00C52F8C"/>
    <w:rsid w:val="00C60A4A"/>
    <w:rsid w:val="00C74363"/>
    <w:rsid w:val="00C80C52"/>
    <w:rsid w:val="00C94F2D"/>
    <w:rsid w:val="00C95ACE"/>
    <w:rsid w:val="00C963D7"/>
    <w:rsid w:val="00CA5794"/>
    <w:rsid w:val="00CA5AB1"/>
    <w:rsid w:val="00CC1CB1"/>
    <w:rsid w:val="00CD2335"/>
    <w:rsid w:val="00CF1134"/>
    <w:rsid w:val="00D10C50"/>
    <w:rsid w:val="00D216F4"/>
    <w:rsid w:val="00D316B8"/>
    <w:rsid w:val="00D41458"/>
    <w:rsid w:val="00D449F2"/>
    <w:rsid w:val="00D44F8C"/>
    <w:rsid w:val="00D63EA5"/>
    <w:rsid w:val="00D6417A"/>
    <w:rsid w:val="00D666C3"/>
    <w:rsid w:val="00D71F50"/>
    <w:rsid w:val="00D73547"/>
    <w:rsid w:val="00D73E2F"/>
    <w:rsid w:val="00D81A2D"/>
    <w:rsid w:val="00D84F35"/>
    <w:rsid w:val="00D9213B"/>
    <w:rsid w:val="00D956BB"/>
    <w:rsid w:val="00DB502F"/>
    <w:rsid w:val="00DB62CE"/>
    <w:rsid w:val="00DB6D7E"/>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A446F"/>
    <w:rsid w:val="00EB37D1"/>
    <w:rsid w:val="00EB5E87"/>
    <w:rsid w:val="00EC0500"/>
    <w:rsid w:val="00ED1BFC"/>
    <w:rsid w:val="00EE6772"/>
    <w:rsid w:val="00F16C0A"/>
    <w:rsid w:val="00F278B9"/>
    <w:rsid w:val="00F32692"/>
    <w:rsid w:val="00F35F66"/>
    <w:rsid w:val="00F37847"/>
    <w:rsid w:val="00F44E19"/>
    <w:rsid w:val="00F45BC3"/>
    <w:rsid w:val="00F523CF"/>
    <w:rsid w:val="00F564BB"/>
    <w:rsid w:val="00F83A7F"/>
    <w:rsid w:val="00F962EF"/>
    <w:rsid w:val="00F97A89"/>
    <w:rsid w:val="00FA4605"/>
    <w:rsid w:val="00FC513C"/>
    <w:rsid w:val="00FC5654"/>
    <w:rsid w:val="00FC6730"/>
    <w:rsid w:val="00FC765E"/>
    <w:rsid w:val="00FD3669"/>
    <w:rsid w:val="00FD52D3"/>
    <w:rsid w:val="00FF0B91"/>
    <w:rsid w:val="00FF3861"/>
    <w:rsid w:val="00FF7C7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eastAsia="en-US"/>
    </w:rPr>
  </w:style>
  <w:style w:type="paragraph" w:styleId="Titolo1">
    <w:name w:val="heading 1"/>
    <w:aliases w:val="SUPSI"/>
    <w:basedOn w:val="Normale"/>
    <w:next w:val="Normale"/>
    <w:link w:val="Titolo1Carattere"/>
    <w:autoRedefine/>
    <w:qFormat/>
    <w:rsid w:val="00C94F2D"/>
    <w:pPr>
      <w:keepNext/>
      <w:keepLines/>
      <w:numPr>
        <w:numId w:val="39"/>
      </w:numPr>
      <w:spacing w:before="480"/>
      <w:outlineLvl w:val="0"/>
    </w:pPr>
    <w:rPr>
      <w:rFonts w:ascii="Arial" w:eastAsia="Times New Roman" w:hAnsi="Arial"/>
      <w:b/>
      <w:bCs/>
      <w:sz w:val="48"/>
      <w:szCs w:val="28"/>
    </w:rPr>
  </w:style>
  <w:style w:type="paragraph" w:styleId="Titolo2">
    <w:name w:val="heading 2"/>
    <w:basedOn w:val="Normale"/>
    <w:next w:val="Normale"/>
    <w:qFormat/>
    <w:rsid w:val="00A55C1B"/>
    <w:pPr>
      <w:keepNext/>
      <w:numPr>
        <w:ilvl w:val="1"/>
        <w:numId w:val="39"/>
      </w:numPr>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numPr>
        <w:ilvl w:val="2"/>
        <w:numId w:val="39"/>
      </w:numPr>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rsid w:val="00C94F2D"/>
    <w:rPr>
      <w:rFonts w:ascii="Arial" w:eastAsia="Times New Roman" w:hAnsi="Arial"/>
      <w:b/>
      <w:bCs/>
      <w:sz w:val="48"/>
      <w:szCs w:val="28"/>
      <w:lang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rPr>
  </w:style>
  <w:style w:type="character" w:styleId="Enfasigrassetto">
    <w:name w:val="Strong"/>
    <w:basedOn w:val="Carpredefinitoparagrafo"/>
    <w:qFormat/>
    <w:rsid w:val="00880126"/>
    <w:rPr>
      <w:b/>
      <w:bCs/>
    </w:rPr>
  </w:style>
  <w:style w:type="paragraph" w:styleId="NormaleWeb">
    <w:name w:val="Normal (Web)"/>
    <w:basedOn w:val="Normale"/>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styleId="Menzionenonrisolta">
    <w:name w:val="Unresolved Mention"/>
    <w:basedOn w:val="Carpredefinitoparagrafo"/>
    <w:uiPriority w:val="99"/>
    <w:semiHidden/>
    <w:unhideWhenUsed/>
    <w:rsid w:val="00666985"/>
    <w:rPr>
      <w:color w:val="605E5C"/>
      <w:shd w:val="clear" w:color="auto" w:fill="E1DFDD"/>
    </w:rPr>
  </w:style>
  <w:style w:type="paragraph" w:styleId="Titolo">
    <w:name w:val="Title"/>
    <w:basedOn w:val="Normale"/>
    <w:next w:val="Normale"/>
    <w:link w:val="TitoloCarattere"/>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C94F2D"/>
    <w:rPr>
      <w:rFonts w:asciiTheme="majorHAnsi" w:eastAsiaTheme="majorEastAsia" w:hAnsiTheme="majorHAnsi" w:cstheme="majorBidi"/>
      <w:spacing w:val="-10"/>
      <w:kern w:val="28"/>
      <w:sz w:val="56"/>
      <w:szCs w:val="56"/>
      <w:lang w:eastAsia="en-US"/>
    </w:rPr>
  </w:style>
  <w:style w:type="character" w:customStyle="1" w:styleId="Titolo4Carattere">
    <w:name w:val="Titolo 4 Carattere"/>
    <w:basedOn w:val="Carpredefinitoparagrafo"/>
    <w:link w:val="Titolo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Titolo5Carattere">
    <w:name w:val="Titolo 5 Carattere"/>
    <w:basedOn w:val="Carpredefinitoparagrafo"/>
    <w:link w:val="Titolo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Titolo6Carattere">
    <w:name w:val="Titolo 6 Carattere"/>
    <w:basedOn w:val="Carpredefinitoparagrafo"/>
    <w:link w:val="Titolo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Titolo7Carattere">
    <w:name w:val="Titolo 7 Carattere"/>
    <w:basedOn w:val="Carpredefinitoparagrafo"/>
    <w:link w:val="Titolo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Titolo8Carattere">
    <w:name w:val="Titolo 8 Carattere"/>
    <w:basedOn w:val="Carpredefinitoparagrafo"/>
    <w:link w:val="Titolo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Titolo9Carattere">
    <w:name w:val="Titolo 9 Carattere"/>
    <w:basedOn w:val="Carpredefinitoparagrafo"/>
    <w:link w:val="Titolo9"/>
    <w:semiHidden/>
    <w:rsid w:val="00C94F2D"/>
    <w:rPr>
      <w:rFonts w:asciiTheme="majorHAnsi" w:eastAsiaTheme="majorEastAsia" w:hAnsiTheme="majorHAnsi" w:cstheme="majorBidi"/>
      <w:i/>
      <w:iCs/>
      <w:color w:val="272727" w:themeColor="text1" w:themeTint="D8"/>
      <w:sz w:val="21"/>
      <w:szCs w:val="21"/>
      <w:lang w:eastAsia="en-US"/>
    </w:rPr>
  </w:style>
  <w:style w:type="paragraph" w:styleId="Paragrafoelenco">
    <w:name w:val="List Paragraph"/>
    <w:basedOn w:val="Normale"/>
    <w:qFormat/>
    <w:rsid w:val="00045C98"/>
    <w:pPr>
      <w:ind w:left="720"/>
      <w:contextualSpacing/>
    </w:pPr>
  </w:style>
  <w:style w:type="paragraph" w:styleId="Testonotaapidipagina">
    <w:name w:val="footnote text"/>
    <w:basedOn w:val="Normale"/>
    <w:link w:val="TestonotaapidipaginaCarattere"/>
    <w:semiHidden/>
    <w:unhideWhenUsed/>
    <w:rsid w:val="004E16F6"/>
    <w:pPr>
      <w:spacing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4E16F6"/>
    <w:rPr>
      <w:lang w:eastAsia="en-US"/>
    </w:rPr>
  </w:style>
  <w:style w:type="character" w:styleId="Rimandonotaapidipagina">
    <w:name w:val="footnote reference"/>
    <w:basedOn w:val="Carpredefinitoparagrafo"/>
    <w:semiHidden/>
    <w:unhideWhenUsed/>
    <w:rsid w:val="004E16F6"/>
    <w:rPr>
      <w:vertAlign w:val="superscript"/>
    </w:rPr>
  </w:style>
  <w:style w:type="character" w:styleId="Collegamentovisitato">
    <w:name w:val="FollowedHyperlink"/>
    <w:basedOn w:val="Carpredefinitoparagrafo"/>
    <w:semiHidden/>
    <w:unhideWhenUsed/>
    <w:rsid w:val="000A075F"/>
    <w:rPr>
      <w:color w:val="800080" w:themeColor="followedHyperlink"/>
      <w:u w:val="single"/>
    </w:rPr>
  </w:style>
  <w:style w:type="paragraph" w:styleId="Indicedellefigure">
    <w:name w:val="table of figures"/>
    <w:basedOn w:val="Normale"/>
    <w:next w:val="Normale"/>
    <w:uiPriority w:val="99"/>
    <w:unhideWhenUsed/>
    <w:rsid w:val="0042159B"/>
    <w:rPr>
      <w:rFonts w:ascii="Arial" w:hAnsi="Arial"/>
    </w:rPr>
  </w:style>
  <w:style w:type="character" w:customStyle="1" w:styleId="cf01">
    <w:name w:val="cf01"/>
    <w:basedOn w:val="Carpredefinitoparagrafo"/>
    <w:rsid w:val="00656D54"/>
    <w:rPr>
      <w:rFonts w:ascii="Segoe UI" w:hAnsi="Segoe UI" w:cs="Segoe UI" w:hint="default"/>
      <w:b/>
      <w:bCs/>
      <w:color w:val="262626"/>
      <w:sz w:val="16"/>
      <w:szCs w:val="16"/>
    </w:rPr>
  </w:style>
  <w:style w:type="character" w:styleId="Testosegnaposto">
    <w:name w:val="Placeholder Text"/>
    <w:basedOn w:val="Carpredefinitoparagrafo"/>
    <w:rsid w:val="00574E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softwareengineering.stackexchange.com/questions/370043/moving-from-qt-c-to-c-wpf-productivity-gain" TargetMode="External"/><Relationship Id="rId50" Type="http://schemas.openxmlformats.org/officeDocument/2006/relationships/hyperlink" Target="https://swharden.com/CsharpDataVis/alt/drawing-library-comparison.md.html" TargetMode="External"/><Relationship Id="rId55" Type="http://schemas.openxmlformats.org/officeDocument/2006/relationships/hyperlink" Target="https://en.wikipedia.org/wiki/Windows_Forms" TargetMode="External"/><Relationship Id="rId63" Type="http://schemas.openxmlformats.org/officeDocument/2006/relationships/hyperlink" Target="https://www.winfxitalia.com/articoli/dotnet6/introduzione-dotnet6-csharp10.asp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visualstudiomagazine.com/articles/2021/02/03/net-6-desktop.aspx" TargetMode="External"/><Relationship Id="rId53" Type="http://schemas.openxmlformats.org/officeDocument/2006/relationships/hyperlink" Target="https://www.simplilearn.com/best-programming-languages-start-learning-today-article" TargetMode="External"/><Relationship Id="rId58" Type="http://schemas.openxmlformats.org/officeDocument/2006/relationships/hyperlink" Target="https://www.winfxitalia.com/articoli/dotnet6/introduzione-dotnet6-csharp10.aspx"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t.wikipedia.org/wiki/Ricerca_dicotomica"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decipherzone.com/blog-detail/top-programming-languages-for-desktop-apps-in-2021" TargetMode="External"/><Relationship Id="rId48" Type="http://schemas.openxmlformats.org/officeDocument/2006/relationships/hyperlink" Target="https://www.geeksforgeeks.org/difference-between-wpf-and-winforms/" TargetMode="External"/><Relationship Id="rId56" Type="http://schemas.openxmlformats.org/officeDocument/2006/relationships/hyperlink" Target="https://en.wikipedia.org/wiki/Windows_Presentation_Foundation" TargetMode="External"/><Relationship Id="rId64" Type="http://schemas.openxmlformats.org/officeDocument/2006/relationships/hyperlink" Target="https://upload.wikimedia.org/wikipedia/commons/f/fd/MVC-Process.png" TargetMode="External"/><Relationship Id="rId8" Type="http://schemas.openxmlformats.org/officeDocument/2006/relationships/image" Target="media/image1.png"/><Relationship Id="rId51" Type="http://schemas.openxmlformats.org/officeDocument/2006/relationships/hyperlink" Target="https://visualstudiomagazine.com/articles/2020/09/30/wpf-survey.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rdglobalinc.com/is-wpf-dead/" TargetMode="External"/><Relationship Id="rId59" Type="http://schemas.openxmlformats.org/officeDocument/2006/relationships/hyperlink" Target="https://it.wikipedia.org/wiki/C_sharp" TargetMode="Externa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hyperlink" Target="https://www.youtube.com/watch?v=snYcPpZT1Gg&amp;ab_channel=shadsluiter" TargetMode="External"/><Relationship Id="rId62" Type="http://schemas.openxmlformats.org/officeDocument/2006/relationships/hyperlink" Target="https://docs.microsoft.com/en-us/dotnet/api/system.windows.forms.usercontrol?view=windowsdesktop-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laudiobernasconi.ch/2019/01/30/is-wpf-still-relevant-in-2019/" TargetMode="External"/><Relationship Id="rId57" Type="http://schemas.openxmlformats.org/officeDocument/2006/relationships/hyperlink" Target="https://www.geeksforgeeks.org/difference-between-wpf-and-winforms/"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it.wikipedia.org/wiki/Universal_Windows_Platform" TargetMode="External"/><Relationship Id="rId52" Type="http://schemas.openxmlformats.org/officeDocument/2006/relationships/hyperlink" Target="https://medium.com/nerd-for-tech/7-best-programming-languages-to-learn-in-2021-97f7d9dc5938" TargetMode="External"/><Relationship Id="rId60" Type="http://schemas.openxmlformats.org/officeDocument/2006/relationships/hyperlink" Target="https://docs.microsoft.com/en-us/dotnet/api/system.collections.generic.list-1.binarysearch?view=net-6.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difference-between-wpf-and-winforms/" TargetMode="External"/><Relationship Id="rId18" Type="http://schemas.openxmlformats.org/officeDocument/2006/relationships/image" Target="media/image10.png"/><Relationship Id="rId39"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B26DE-08A9-4566-8018-565F3718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8352</TotalTime>
  <Pages>52</Pages>
  <Words>9981</Words>
  <Characters>56893</Characters>
  <Application>Microsoft Office Word</Application>
  <DocSecurity>0</DocSecurity>
  <Lines>474</Lines>
  <Paragraphs>133</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66741</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 Fasano</dc:creator>
  <cp:lastModifiedBy>Mariano Fasano</cp:lastModifiedBy>
  <cp:revision>85</cp:revision>
  <cp:lastPrinted>2012-05-14T06:59:00Z</cp:lastPrinted>
  <dcterms:created xsi:type="dcterms:W3CDTF">2021-10-17T14:23:00Z</dcterms:created>
  <dcterms:modified xsi:type="dcterms:W3CDTF">2022-02-01T05:23:00Z</dcterms:modified>
</cp:coreProperties>
</file>